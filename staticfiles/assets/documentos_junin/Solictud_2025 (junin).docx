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A046F" w14:textId="33D30261" w:rsidR="006502D1" w:rsidRPr="00A00548" w:rsidRDefault="000804F1" w:rsidP="00751C41">
      <w:pPr>
        <w:rPr>
          <w:rFonts w:asciiTheme="minorHAnsi" w:hAnsiTheme="minorHAnsi" w:cstheme="minorHAnsi"/>
          <w:sz w:val="20"/>
          <w:szCs w:val="20"/>
          <w:lang w:val="es-ES"/>
        </w:rPr>
      </w:pPr>
      <w:r>
        <w:rPr>
          <w:lang w:val="es-ES"/>
        </w:rPr>
        <w:t xml:space="preserve"> </w:t>
      </w:r>
    </w:p>
    <w:p w14:paraId="525A2044" w14:textId="34A87D13" w:rsidR="00A00548" w:rsidRPr="00FE6456" w:rsidRDefault="00A00548" w:rsidP="00A00548">
      <w:pPr>
        <w:pStyle w:val="Ttulo"/>
        <w:rPr>
          <w:color w:val="F2DBDB" w:themeColor="accent2" w:themeTint="33"/>
          <w:sz w:val="18"/>
          <w:szCs w:val="18"/>
        </w:rPr>
      </w:pPr>
      <w:r w:rsidRPr="00D045CB">
        <w:rPr>
          <w:sz w:val="18"/>
          <w:szCs w:val="18"/>
        </w:rPr>
        <w:t>SOLICITUD DE CERTIFICADO DE CONFORMIDAD DE US</w:t>
      </w:r>
      <w:r w:rsidR="00457856">
        <w:rPr>
          <w:sz w:val="18"/>
          <w:szCs w:val="18"/>
        </w:rPr>
        <w:t>O</w:t>
      </w:r>
    </w:p>
    <w:tbl>
      <w:tblPr>
        <w:tblStyle w:val="TableNormal"/>
        <w:tblpPr w:leftFromText="141" w:rightFromText="141" w:vertAnchor="text" w:horzAnchor="margin" w:tblpXSpec="center" w:tblpY="14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3"/>
      </w:tblGrid>
      <w:tr w:rsidR="00FE6456" w:rsidRPr="00FE6456" w14:paraId="1ACA51F4" w14:textId="77777777" w:rsidTr="00FE6456">
        <w:trPr>
          <w:trHeight w:val="248"/>
        </w:trPr>
        <w:tc>
          <w:tcPr>
            <w:tcW w:w="9493" w:type="dxa"/>
            <w:shd w:val="clear" w:color="auto" w:fill="DAEEF3" w:themeFill="accent5" w:themeFillTint="33"/>
          </w:tcPr>
          <w:p w14:paraId="5514D208" w14:textId="77777777" w:rsidR="00FE6456" w:rsidRPr="00FE6456" w:rsidRDefault="00FE6456" w:rsidP="00FE6456">
            <w:pPr>
              <w:pStyle w:val="TableParagraph"/>
              <w:ind w:left="107"/>
              <w:rPr>
                <w:rFonts w:asciiTheme="minorHAnsi" w:hAnsiTheme="minorHAnsi" w:cstheme="minorHAnsi"/>
                <w:b/>
                <w:color w:val="F2DBDB" w:themeColor="accent2" w:themeTint="33"/>
                <w:sz w:val="16"/>
                <w:szCs w:val="16"/>
              </w:rPr>
            </w:pPr>
            <w:r w:rsidRPr="00FE6456">
              <w:rPr>
                <w:rFonts w:asciiTheme="minorHAnsi" w:hAnsiTheme="minorHAnsi" w:cstheme="minorHAnsi"/>
                <w:b/>
                <w:sz w:val="16"/>
                <w:szCs w:val="16"/>
              </w:rPr>
              <w:t>DATOS DE SOLCITUD</w:t>
            </w:r>
          </w:p>
        </w:tc>
      </w:tr>
      <w:tr w:rsidR="00FE6456" w:rsidRPr="00EC2F66" w14:paraId="712745A6" w14:textId="77777777" w:rsidTr="00FE6456">
        <w:trPr>
          <w:trHeight w:val="1916"/>
        </w:trPr>
        <w:tc>
          <w:tcPr>
            <w:tcW w:w="9493" w:type="dxa"/>
          </w:tcPr>
          <w:p w14:paraId="5EB6B755" w14:textId="77777777" w:rsidR="00FE6456" w:rsidRPr="009F5B87" w:rsidRDefault="00FE6456" w:rsidP="00FE6456">
            <w:pPr>
              <w:pStyle w:val="TableParagraph"/>
              <w:spacing w:before="9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BF33CC3" w14:textId="49D52DF3" w:rsidR="005C0ECE" w:rsidRDefault="00FE6456" w:rsidP="00B9373C">
            <w:pPr>
              <w:pStyle w:val="TableParagraph"/>
              <w:tabs>
                <w:tab w:val="left" w:pos="2693"/>
                <w:tab w:val="left" w:pos="5645"/>
                <w:tab w:val="left" w:pos="6433"/>
              </w:tabs>
              <w:ind w:left="107"/>
              <w:rPr>
                <w:rFonts w:ascii="Arial" w:hAnsi="Arial" w:cs="Arial"/>
                <w:sz w:val="16"/>
                <w:szCs w:val="16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</w:rPr>
              <w:t>ID del Comercio</w:t>
            </w:r>
            <w:r w:rsidR="005C0ECE" w:rsidRPr="00DE3D6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BC44D6">
              <w:rPr>
                <w:rFonts w:ascii="Arial" w:hAnsi="Arial" w:cs="Arial"/>
                <w:sz w:val="16"/>
              </w:rPr>
              <w:t>{{</w:t>
            </w:r>
            <w:proofErr w:type="spellStart"/>
            <w:r w:rsidR="00BC44D6">
              <w:rPr>
                <w:rFonts w:ascii="Arial" w:hAnsi="Arial" w:cs="Arial"/>
                <w:sz w:val="16"/>
              </w:rPr>
              <w:t>ID_Comercio</w:t>
            </w:r>
            <w:proofErr w:type="spellEnd"/>
            <w:r w:rsidR="005C0ECE" w:rsidRPr="005C0ECE">
              <w:rPr>
                <w:rFonts w:ascii="Arial" w:hAnsi="Arial" w:cs="Arial"/>
                <w:sz w:val="16"/>
              </w:rPr>
              <w:t>}}</w:t>
            </w:r>
            <w:r w:rsidR="00DE3D6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22294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0E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E3D69">
              <w:rPr>
                <w:rFonts w:ascii="Arial" w:hAnsi="Arial" w:cs="Arial"/>
                <w:b/>
                <w:sz w:val="16"/>
                <w:szCs w:val="16"/>
              </w:rPr>
              <w:t>Fecha Solicitud</w:t>
            </w:r>
            <w:r w:rsidR="005C0ECE" w:rsidRPr="00DE3D6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C0ECE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C0ECE">
              <w:rPr>
                <w:rFonts w:ascii="Arial" w:hAnsi="Arial" w:cs="Arial"/>
                <w:sz w:val="16"/>
                <w:szCs w:val="16"/>
              </w:rPr>
              <w:t>Fecha_Solicitud</w:t>
            </w:r>
            <w:proofErr w:type="spellEnd"/>
            <w:r w:rsidR="007D4B1F">
              <w:rPr>
                <w:rFonts w:ascii="Arial" w:hAnsi="Arial" w:cs="Arial"/>
                <w:sz w:val="16"/>
                <w:szCs w:val="16"/>
              </w:rPr>
              <w:t xml:space="preserve">}}  </w:t>
            </w:r>
            <w:r w:rsidR="0022294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E3D69">
              <w:rPr>
                <w:rFonts w:ascii="Arial" w:hAnsi="Arial" w:cs="Arial"/>
                <w:b/>
                <w:sz w:val="16"/>
                <w:szCs w:val="16"/>
              </w:rPr>
              <w:t>Hora:</w:t>
            </w:r>
            <w:r w:rsidR="005C0ECE">
              <w:rPr>
                <w:rFonts w:ascii="Arial" w:hAnsi="Arial" w:cs="Arial"/>
                <w:sz w:val="16"/>
                <w:szCs w:val="16"/>
              </w:rPr>
              <w:t>{{</w:t>
            </w:r>
            <w:r w:rsidR="00BC44D6">
              <w:rPr>
                <w:rFonts w:ascii="Arial" w:hAnsi="Arial" w:cs="Arial"/>
                <w:sz w:val="16"/>
                <w:szCs w:val="16"/>
              </w:rPr>
              <w:t>Hora</w:t>
            </w:r>
            <w:r w:rsidR="007D4B1F">
              <w:rPr>
                <w:rFonts w:ascii="Arial" w:hAnsi="Arial" w:cs="Arial"/>
                <w:sz w:val="16"/>
                <w:szCs w:val="16"/>
              </w:rPr>
              <w:t xml:space="preserve">}} </w:t>
            </w:r>
            <w:r w:rsidR="0022294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E3D69">
              <w:rPr>
                <w:rFonts w:ascii="Arial" w:hAnsi="Arial" w:cs="Arial"/>
                <w:b/>
                <w:sz w:val="16"/>
                <w:szCs w:val="16"/>
              </w:rPr>
              <w:t>Tipo de Servicio</w:t>
            </w:r>
            <w:r w:rsidR="005C0ECE" w:rsidRPr="00DE3D6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C0ECE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C0ECE">
              <w:rPr>
                <w:rFonts w:ascii="Arial" w:hAnsi="Arial" w:cs="Arial"/>
                <w:sz w:val="16"/>
                <w:szCs w:val="16"/>
              </w:rPr>
              <w:t>Tipo_Servicio</w:t>
            </w:r>
            <w:proofErr w:type="spellEnd"/>
            <w:r w:rsidR="005C0ECE">
              <w:rPr>
                <w:rFonts w:ascii="Arial" w:hAnsi="Arial" w:cs="Arial"/>
                <w:sz w:val="16"/>
                <w:szCs w:val="16"/>
              </w:rPr>
              <w:t>}}</w:t>
            </w:r>
            <w:r w:rsidRPr="00946576">
              <w:rPr>
                <w:rFonts w:ascii="Arial" w:hAnsi="Arial" w:cs="Arial"/>
                <w:sz w:val="16"/>
                <w:szCs w:val="16"/>
              </w:rPr>
              <w:t xml:space="preserve">                                     </w:t>
            </w:r>
          </w:p>
          <w:p w14:paraId="3CF6B734" w14:textId="77777777" w:rsidR="00B9373C" w:rsidRDefault="00B9373C" w:rsidP="00B9373C">
            <w:pPr>
              <w:pStyle w:val="TableParagraph"/>
              <w:tabs>
                <w:tab w:val="left" w:pos="2693"/>
                <w:tab w:val="left" w:pos="5645"/>
                <w:tab w:val="left" w:pos="6433"/>
              </w:tabs>
              <w:ind w:left="107"/>
              <w:rPr>
                <w:rFonts w:ascii="Arial" w:hAnsi="Arial" w:cs="Arial"/>
                <w:sz w:val="16"/>
                <w:szCs w:val="16"/>
              </w:rPr>
            </w:pPr>
          </w:p>
          <w:p w14:paraId="103F185B" w14:textId="14C3F5FF" w:rsidR="00FE6456" w:rsidRPr="0094657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</w:rPr>
              <w:t>Solicitante:</w:t>
            </w:r>
            <w:r w:rsidR="005C0ECE">
              <w:rPr>
                <w:rFonts w:ascii="Arial" w:hAnsi="Arial" w:cs="Arial"/>
                <w:sz w:val="16"/>
                <w:szCs w:val="16"/>
              </w:rPr>
              <w:t xml:space="preserve">{{Solicitante}}       </w:t>
            </w:r>
            <w:r w:rsidR="0022294F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5C0E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373C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22294F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B9373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7D4B1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Pr="00DE3D69">
              <w:rPr>
                <w:rFonts w:ascii="Arial" w:hAnsi="Arial" w:cs="Arial"/>
                <w:b/>
                <w:sz w:val="16"/>
                <w:szCs w:val="16"/>
              </w:rPr>
              <w:t>C.I</w:t>
            </w:r>
            <w:r w:rsidR="0022294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C0ECE">
              <w:rPr>
                <w:rFonts w:ascii="Arial" w:hAnsi="Arial" w:cs="Arial"/>
                <w:sz w:val="16"/>
                <w:szCs w:val="16"/>
              </w:rPr>
              <w:t>{{CI}}</w:t>
            </w:r>
            <w:r w:rsidR="00B9373C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DB6C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294F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DB6CE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5C0E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4B1F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DE3D69">
              <w:rPr>
                <w:rFonts w:ascii="Arial" w:hAnsi="Arial" w:cs="Arial"/>
                <w:b/>
                <w:sz w:val="16"/>
                <w:szCs w:val="16"/>
              </w:rPr>
              <w:t>Tipo Representante</w:t>
            </w:r>
            <w:r w:rsidR="005C0ECE" w:rsidRPr="00DE3D6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C0ECE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C0ECE">
              <w:rPr>
                <w:rFonts w:ascii="Arial" w:hAnsi="Arial" w:cs="Arial"/>
                <w:sz w:val="16"/>
                <w:szCs w:val="16"/>
              </w:rPr>
              <w:t>Tipo_Representante</w:t>
            </w:r>
            <w:proofErr w:type="spellEnd"/>
            <w:r w:rsidR="005C0ECE">
              <w:rPr>
                <w:rFonts w:ascii="Arial" w:hAnsi="Arial" w:cs="Arial"/>
                <w:sz w:val="16"/>
                <w:szCs w:val="16"/>
              </w:rPr>
              <w:t>}}</w:t>
            </w:r>
          </w:p>
          <w:p w14:paraId="5F962204" w14:textId="51BF9D74" w:rsidR="00FE6456" w:rsidRPr="0094657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</w:rPr>
              <w:t>Nombre del Comercio o Empresa</w:t>
            </w:r>
            <w:r w:rsidR="0022294F">
              <w:rPr>
                <w:rFonts w:ascii="Arial" w:hAnsi="Arial" w:cs="Arial"/>
                <w:sz w:val="16"/>
                <w:szCs w:val="16"/>
              </w:rPr>
              <w:t>:</w:t>
            </w:r>
            <w:r w:rsidR="00BC44D6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C44D6">
              <w:rPr>
                <w:rFonts w:ascii="Arial" w:hAnsi="Arial" w:cs="Arial"/>
                <w:sz w:val="16"/>
                <w:szCs w:val="16"/>
              </w:rPr>
              <w:t>Nombre_Comercio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</w:rPr>
              <w:t>}}</w:t>
            </w:r>
          </w:p>
          <w:p w14:paraId="1DA3CDD2" w14:textId="52970876" w:rsidR="00FE6456" w:rsidRPr="0094657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</w:rPr>
              <w:t>Rif Empresarial</w:t>
            </w:r>
            <w:r w:rsidR="00B9373C" w:rsidRPr="00DE3D6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BC44D6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C44D6">
              <w:rPr>
                <w:rFonts w:ascii="Arial" w:hAnsi="Arial" w:cs="Arial"/>
                <w:sz w:val="16"/>
                <w:szCs w:val="16"/>
              </w:rPr>
              <w:t>Rif_Empresarial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</w:rPr>
              <w:t>}}</w:t>
            </w:r>
            <w:r w:rsidRPr="0094657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F3725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      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    </w:t>
            </w:r>
            <w:r w:rsidR="00F3725C"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Rif Representante Legal</w:t>
            </w:r>
            <w:r w:rsidR="00B9373C"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Rif_Representante_Legal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F3725C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  <w:p w14:paraId="301BA704" w14:textId="072C6ADE" w:rsidR="00FE6456" w:rsidRPr="0094657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Dirección:</w:t>
            </w:r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Direccion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  <w:p w14:paraId="2FE300FF" w14:textId="44738DE0" w:rsidR="00FE6456" w:rsidRPr="0094657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Estado</w:t>
            </w:r>
            <w:r w:rsidR="00B9373C"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{{Estado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}}  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  </w:t>
            </w:r>
            <w:r w:rsidR="007D4B1F">
              <w:rPr>
                <w:rFonts w:ascii="Arial" w:hAnsi="Arial" w:cs="Arial"/>
                <w:sz w:val="16"/>
                <w:szCs w:val="16"/>
                <w:lang w:val="es-MX"/>
              </w:rPr>
              <w:t xml:space="preserve">      </w:t>
            </w: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Municipio</w:t>
            </w:r>
            <w:r w:rsidR="00B9373C"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Municipio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}}  </w:t>
            </w:r>
            <w:r w:rsidR="007D4B1F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 xml:space="preserve">      </w:t>
            </w:r>
            <w:r w:rsidR="007D4B1F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</w:t>
            </w: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Parroquia</w:t>
            </w:r>
            <w:r w:rsidR="00B9373C"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="00BC44D6">
              <w:rPr>
                <w:rFonts w:ascii="Arial" w:hAnsi="Arial" w:cs="Arial"/>
                <w:sz w:val="16"/>
                <w:szCs w:val="16"/>
                <w:lang w:val="es-MX"/>
              </w:rPr>
              <w:t>{{Parroquia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}}  </w:t>
            </w:r>
          </w:p>
          <w:p w14:paraId="32AA077C" w14:textId="59AC3598" w:rsidR="00FE6456" w:rsidRPr="0094657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Correo electrónico: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Correo_Electronico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  </w:t>
            </w:r>
            <w:r w:rsidR="00DB6CEE"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Número Telefónico del Comercio o Empresa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>{{Telefono}}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            </w:t>
            </w:r>
          </w:p>
          <w:p w14:paraId="3FEDF983" w14:textId="352956D3" w:rsidR="00FE6456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Pago Tasa de servicio: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Pago_Tasa_Servicio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}}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   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Método de Pago</w:t>
            </w:r>
            <w:r w:rsidR="00DE3D69" w:rsidRPr="00DE3D69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Metodo_Pago</w:t>
            </w:r>
            <w:proofErr w:type="spellEnd"/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22294F">
              <w:rPr>
                <w:rFonts w:ascii="Arial" w:hAnsi="Arial" w:cs="Arial"/>
                <w:sz w:val="16"/>
                <w:szCs w:val="16"/>
                <w:lang w:val="es-MX"/>
              </w:rPr>
              <w:t xml:space="preserve">         </w:t>
            </w:r>
            <w:r w:rsidRPr="00946576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Referencia:</w:t>
            </w:r>
            <w:r w:rsidR="00B9373C">
              <w:rPr>
                <w:rFonts w:ascii="Arial" w:hAnsi="Arial" w:cs="Arial"/>
                <w:sz w:val="16"/>
                <w:szCs w:val="16"/>
                <w:lang w:val="es-MX"/>
              </w:rPr>
              <w:t>{{Referencia}}</w:t>
            </w:r>
          </w:p>
          <w:p w14:paraId="775E850C" w14:textId="77777777" w:rsidR="008129E1" w:rsidRDefault="008129E1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5D90F64D" w14:textId="05AE0CB9" w:rsidR="00FE6456" w:rsidRPr="004847A7" w:rsidRDefault="00FE6456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E3D69">
              <w:rPr>
                <w:rFonts w:ascii="Arial" w:hAnsi="Arial" w:cs="Arial"/>
                <w:b/>
                <w:sz w:val="16"/>
                <w:szCs w:val="16"/>
                <w:lang w:val="es-MX"/>
              </w:rPr>
              <w:t>Encargado de Atención Y Recepción de Documentación:</w:t>
            </w:r>
          </w:p>
          <w:p w14:paraId="2789EBC9" w14:textId="77777777" w:rsidR="008129E1" w:rsidRPr="00EC2F66" w:rsidRDefault="008129E1" w:rsidP="00FE6456">
            <w:pPr>
              <w:pStyle w:val="TableParagraph"/>
              <w:tabs>
                <w:tab w:val="left" w:pos="2990"/>
                <w:tab w:val="left" w:pos="3463"/>
                <w:tab w:val="left" w:pos="5645"/>
                <w:tab w:val="left" w:pos="5695"/>
                <w:tab w:val="left" w:pos="8620"/>
                <w:tab w:val="left" w:pos="8681"/>
                <w:tab w:val="left" w:pos="8724"/>
              </w:tabs>
              <w:spacing w:before="103" w:line="360" w:lineRule="auto"/>
              <w:ind w:left="107" w:right="8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10FED" w:rsidRPr="00EC2F66" w14:paraId="29ED7CEC" w14:textId="77777777" w:rsidTr="00FE6456">
        <w:trPr>
          <w:trHeight w:val="1916"/>
        </w:trPr>
        <w:tc>
          <w:tcPr>
            <w:tcW w:w="9493" w:type="dxa"/>
          </w:tcPr>
          <w:p w14:paraId="2A8E2A24" w14:textId="77777777" w:rsidR="00753273" w:rsidRDefault="00753273" w:rsidP="00110FED">
            <w:pPr>
              <w:ind w:left="385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  <w:p w14:paraId="68E9AEFD" w14:textId="2B7109B5" w:rsidR="00110FED" w:rsidRDefault="00110FED" w:rsidP="00110FED">
            <w:pPr>
              <w:ind w:left="385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D045CB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ANEXAR A LA PRESENTE SOLICITUD:</w:t>
            </w:r>
          </w:p>
          <w:p w14:paraId="560AFE11" w14:textId="77777777" w:rsidR="00753273" w:rsidRPr="00D045CB" w:rsidRDefault="00753273" w:rsidP="00110FED">
            <w:pPr>
              <w:ind w:left="385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  <w:p w14:paraId="67EB1C97" w14:textId="77777777" w:rsidR="00110FED" w:rsidRPr="00BA178A" w:rsidRDefault="00110FED" w:rsidP="00110FED">
            <w:pPr>
              <w:spacing w:line="276" w:lineRule="auto"/>
              <w:ind w:left="385"/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  <w:p w14:paraId="41B4B049" w14:textId="4175D571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Carpeta Marrón con gancho Oficio rotulada</w:t>
            </w:r>
          </w:p>
          <w:p w14:paraId="4BDBBBC8" w14:textId="4B292781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Copia de la cédula de identidad del Representante legal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-</w:t>
            </w:r>
            <w:r w:rsidR="00D1248B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D1248B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1248B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_Cedula</w:t>
            </w:r>
            <w:proofErr w:type="spellEnd"/>
            <w:r w:rsidR="00D1248B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47BFCAA3" w14:textId="45578B73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Copia RIF del Representante legal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_Rif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23CDA708" w14:textId="6BC2EB1F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 xml:space="preserve">Copia RIF comercio 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_Comercio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238DB340" w14:textId="13E26525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Copia del permiso anterior. (en caso de RENOVACION)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_Permiso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0E2273D2" w14:textId="485F2A5A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 xml:space="preserve">Copia del Registro de </w:t>
            </w:r>
            <w:r w:rsidR="000745BA" w:rsidRPr="00BA178A">
              <w:rPr>
                <w:rFonts w:ascii="Arial" w:hAnsi="Arial" w:cs="Arial"/>
                <w:sz w:val="16"/>
                <w:szCs w:val="16"/>
                <w:lang w:val="es-MX"/>
              </w:rPr>
              <w:t>Comercio.</w:t>
            </w:r>
            <w:r w:rsidR="000745BA">
              <w:rPr>
                <w:rFonts w:ascii="Arial" w:hAnsi="Arial" w:cs="Arial"/>
                <w:sz w:val="16"/>
                <w:szCs w:val="16"/>
                <w:lang w:val="es-MX"/>
              </w:rPr>
              <w:t xml:space="preserve"> –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F94856">
              <w:rPr>
                <w:rFonts w:ascii="Arial" w:hAnsi="Arial" w:cs="Arial"/>
                <w:b/>
                <w:sz w:val="16"/>
                <w:szCs w:val="16"/>
                <w:lang w:val="es-MX"/>
              </w:rPr>
              <w:t>_Registro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_Comercio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5AC20366" w14:textId="52B47434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Copia del Documento de propiedad o Arrendamiento Local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_Documento_Propiedad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60093E2A" w14:textId="15856EB9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 xml:space="preserve">Copia de la cedula catastral 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_Cedula_Catastral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5DA2B07D" w14:textId="2A40ED45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Carta de Autorización (en caso de no ser Propietario)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_Carta_Autorizacion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4559A671" w14:textId="02B8379B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Plano de uso Bomberil y distribución interna del local (áreas). Especificando sistemas de detección y extinción</w:t>
            </w:r>
            <w:r w:rsidR="00DB6CEE">
              <w:rPr>
                <w:rFonts w:ascii="Arial" w:hAnsi="Arial" w:cs="Arial"/>
                <w:sz w:val="16"/>
                <w:szCs w:val="16"/>
                <w:lang w:val="es-MX"/>
              </w:rPr>
              <w:t xml:space="preserve"> – </w:t>
            </w:r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{{</w:t>
            </w:r>
            <w:proofErr w:type="spellStart"/>
            <w:r w:rsidR="00DB6CEE" w:rsidRPr="003A64E5">
              <w:rPr>
                <w:rFonts w:ascii="Arial" w:hAnsi="Arial" w:cs="Arial"/>
                <w:b/>
                <w:sz w:val="16"/>
                <w:szCs w:val="16"/>
                <w:lang w:val="es-MX"/>
              </w:rPr>
              <w:t>Status</w:t>
            </w:r>
            <w:r w:rsidR="00873767">
              <w:rPr>
                <w:rFonts w:ascii="Arial" w:hAnsi="Arial" w:cs="Arial"/>
                <w:b/>
                <w:sz w:val="16"/>
                <w:szCs w:val="16"/>
                <w:lang w:val="es-MX"/>
              </w:rPr>
              <w:t>_Plano</w:t>
            </w:r>
            <w:proofErr w:type="spellEnd"/>
            <w:r w:rsidR="00BC44D6">
              <w:rPr>
                <w:rFonts w:ascii="Arial" w:hAnsi="Arial" w:cs="Arial"/>
                <w:b/>
                <w:sz w:val="16"/>
                <w:szCs w:val="16"/>
                <w:lang w:val="es-MX"/>
              </w:rPr>
              <w:t>}}</w:t>
            </w:r>
          </w:p>
          <w:p w14:paraId="1B5320A2" w14:textId="4B0776D6" w:rsidR="00110FED" w:rsidRPr="00BA178A" w:rsidRDefault="008129E1" w:rsidP="00110FED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110FED" w:rsidRPr="00BA178A">
              <w:rPr>
                <w:rFonts w:ascii="Arial" w:hAnsi="Arial" w:cs="Arial"/>
                <w:sz w:val="16"/>
                <w:szCs w:val="16"/>
                <w:lang w:val="es-MX"/>
              </w:rPr>
              <w:t xml:space="preserve">Efectuar cancelación de taza por servicio. (inspección) mediante depósito o transferencia. </w:t>
            </w:r>
          </w:p>
          <w:p w14:paraId="5F17A9B0" w14:textId="77777777" w:rsidR="00110FED" w:rsidRPr="00BA178A" w:rsidRDefault="00110FED" w:rsidP="00110FED">
            <w:pPr>
              <w:spacing w:line="276" w:lineRule="auto"/>
              <w:ind w:left="385"/>
              <w:rPr>
                <w:rFonts w:ascii="Arial" w:hAnsi="Arial" w:cs="Arial"/>
                <w:color w:val="1F497D" w:themeColor="text2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b/>
                <w:color w:val="1F497D" w:themeColor="text2"/>
                <w:sz w:val="16"/>
                <w:szCs w:val="16"/>
                <w:lang w:val="es-MX"/>
              </w:rPr>
              <w:t>Banco 100%,</w:t>
            </w:r>
            <w:r w:rsidRPr="00BA178A">
              <w:rPr>
                <w:rFonts w:ascii="Arial" w:hAnsi="Arial" w:cs="Arial"/>
                <w:color w:val="1F497D" w:themeColor="text2"/>
                <w:sz w:val="16"/>
                <w:szCs w:val="16"/>
                <w:lang w:val="es-MX"/>
              </w:rPr>
              <w:t xml:space="preserve"> </w:t>
            </w:r>
            <w:r w:rsidRPr="00BA178A">
              <w:rPr>
                <w:rFonts w:ascii="Arial" w:hAnsi="Arial" w:cs="Arial"/>
                <w:b/>
                <w:color w:val="1F497D" w:themeColor="text2"/>
                <w:sz w:val="16"/>
                <w:szCs w:val="16"/>
                <w:lang w:val="es-MX"/>
              </w:rPr>
              <w:t>Cuenta Corriente: 0156-0015-2800-0008-6934.A nombre del Cuerpo de Bomberos</w:t>
            </w:r>
          </w:p>
          <w:p w14:paraId="29D59FAD" w14:textId="7F3CD4FE" w:rsidR="00110FED" w:rsidRPr="00BA178A" w:rsidRDefault="00110FED" w:rsidP="00110FED">
            <w:pPr>
              <w:spacing w:line="276" w:lineRule="auto"/>
              <w:ind w:left="385"/>
              <w:rPr>
                <w:rFonts w:ascii="Arial" w:hAnsi="Arial" w:cs="Arial"/>
                <w:b/>
                <w:color w:val="1F497D" w:themeColor="text2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b/>
                <w:color w:val="1F497D" w:themeColor="text2"/>
                <w:sz w:val="16"/>
                <w:szCs w:val="16"/>
                <w:lang w:val="es-MX"/>
              </w:rPr>
              <w:t xml:space="preserve"> RIF:</w:t>
            </w:r>
            <w:r w:rsidRPr="00BA178A">
              <w:rPr>
                <w:rFonts w:ascii="Arial" w:hAnsi="Arial" w:cs="Arial"/>
                <w:color w:val="1F497D" w:themeColor="text2"/>
                <w:sz w:val="16"/>
                <w:szCs w:val="16"/>
                <w:lang w:val="es-MX"/>
              </w:rPr>
              <w:t xml:space="preserve"> </w:t>
            </w:r>
            <w:r w:rsidRPr="00BA178A">
              <w:rPr>
                <w:rFonts w:ascii="Arial" w:hAnsi="Arial" w:cs="Arial"/>
                <w:b/>
                <w:color w:val="1F497D" w:themeColor="text2"/>
                <w:sz w:val="16"/>
                <w:szCs w:val="16"/>
                <w:lang w:val="es-MX"/>
              </w:rPr>
              <w:t>G- 20000654-4</w:t>
            </w:r>
          </w:p>
          <w:p w14:paraId="035B886B" w14:textId="7CEF3122" w:rsidR="00110FED" w:rsidRPr="00BA178A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 xml:space="preserve">veinte (20) hojas tamaño </w:t>
            </w:r>
            <w:r w:rsidR="000F0A93">
              <w:rPr>
                <w:rFonts w:ascii="Arial" w:hAnsi="Arial" w:cs="Arial"/>
                <w:sz w:val="16"/>
                <w:szCs w:val="16"/>
                <w:lang w:val="es-MX"/>
              </w:rPr>
              <w:t>Oficio</w:t>
            </w: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  <w:p w14:paraId="698D18CE" w14:textId="54924E29" w:rsidR="00110FED" w:rsidRDefault="00110FED" w:rsidP="00110FED">
            <w:pPr>
              <w:numPr>
                <w:ilvl w:val="0"/>
                <w:numId w:val="16"/>
              </w:numPr>
              <w:spacing w:line="276" w:lineRule="auto"/>
              <w:ind w:left="38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A178A">
              <w:rPr>
                <w:rFonts w:ascii="Arial" w:hAnsi="Arial" w:cs="Arial"/>
                <w:sz w:val="16"/>
                <w:szCs w:val="16"/>
                <w:lang w:val="es-MX"/>
              </w:rPr>
              <w:t>Dos (2) Copias de la transferencia realizada.</w:t>
            </w:r>
          </w:p>
          <w:p w14:paraId="034A4BFD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63301742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0F9597A8" w14:textId="06CD6193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           </w:t>
            </w:r>
            <w:r w:rsidRPr="00D045CB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Inspector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Asignado</w:t>
            </w:r>
          </w:p>
          <w:p w14:paraId="70869410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592DB368" w14:textId="796FBEF1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</w:t>
            </w:r>
            <w:r w:rsidRPr="003A64E5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 de Inspección:</w:t>
            </w:r>
            <w:r w:rsidRPr="00D045CB">
              <w:rPr>
                <w:rFonts w:ascii="Arial" w:hAnsi="Arial" w:cs="Arial"/>
                <w:sz w:val="18"/>
                <w:szCs w:val="18"/>
                <w:lang w:val="es-MX"/>
              </w:rPr>
              <w:t xml:space="preserve"> _____ / _____ / ____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</w:t>
            </w:r>
            <w:r w:rsidRPr="003A64E5">
              <w:rPr>
                <w:rFonts w:ascii="Arial" w:hAnsi="Arial" w:cs="Arial"/>
                <w:b/>
                <w:sz w:val="18"/>
                <w:szCs w:val="18"/>
                <w:lang w:val="es-MX"/>
              </w:rPr>
              <w:t>Hora:</w:t>
            </w:r>
          </w:p>
          <w:p w14:paraId="7DDE6DB4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446566D8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5D02DC60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2221A027" w14:textId="77777777" w:rsidR="008129E1" w:rsidRDefault="008129E1" w:rsidP="008129E1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      </w:t>
            </w:r>
          </w:p>
          <w:p w14:paraId="37A0ABD9" w14:textId="77777777" w:rsidR="00110FED" w:rsidRPr="009F5B87" w:rsidRDefault="00110FED" w:rsidP="008129E1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B20B69B" w14:textId="77777777" w:rsidR="009372DD" w:rsidRDefault="009372DD" w:rsidP="00A00548">
      <w:pPr>
        <w:pStyle w:val="Ttulo"/>
        <w:rPr>
          <w:sz w:val="18"/>
          <w:szCs w:val="18"/>
        </w:rPr>
      </w:pPr>
    </w:p>
    <w:p w14:paraId="3B1B0222" w14:textId="109AFC2F" w:rsidR="00457856" w:rsidRDefault="00457856" w:rsidP="00E84534">
      <w:pPr>
        <w:rPr>
          <w:rFonts w:ascii="Arial" w:hAnsi="Arial" w:cs="Arial"/>
          <w:b/>
          <w:i/>
          <w:iCs/>
          <w:sz w:val="28"/>
          <w:szCs w:val="28"/>
        </w:rPr>
      </w:pPr>
    </w:p>
    <w:p w14:paraId="3B129432" w14:textId="77777777" w:rsidR="00287D1C" w:rsidRDefault="00287D1C" w:rsidP="00E84534">
      <w:pPr>
        <w:rPr>
          <w:rFonts w:ascii="Arial" w:hAnsi="Arial" w:cs="Arial"/>
          <w:b/>
          <w:i/>
          <w:iCs/>
          <w:sz w:val="28"/>
          <w:szCs w:val="28"/>
        </w:rPr>
      </w:pPr>
    </w:p>
    <w:p w14:paraId="7D2CCF15" w14:textId="77777777" w:rsidR="00287D1C" w:rsidRDefault="00287D1C" w:rsidP="00E84534">
      <w:pPr>
        <w:rPr>
          <w:rFonts w:ascii="Arial" w:hAnsi="Arial" w:cs="Arial"/>
          <w:b/>
          <w:i/>
          <w:iCs/>
          <w:sz w:val="28"/>
          <w:szCs w:val="28"/>
        </w:rPr>
      </w:pPr>
    </w:p>
    <w:p w14:paraId="64C4B91C" w14:textId="37D65918" w:rsidR="00886705" w:rsidRPr="00FA2D6B" w:rsidRDefault="00FA2D6B" w:rsidP="00FA2D6B">
      <w:pPr>
        <w:pStyle w:val="Prrafodelista"/>
        <w:numPr>
          <w:ilvl w:val="0"/>
          <w:numId w:val="19"/>
        </w:numPr>
        <w:ind w:left="-1341" w:right="-1510"/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 xml:space="preserve">- - - - - - - - - - - - - - - - - - - - - - - - - - - - - - - - - - - - - - - - - - - - - - - - - - - - - - - - - - - - - - - - - - - </w:t>
      </w:r>
    </w:p>
    <w:p w14:paraId="71112706" w14:textId="77777777" w:rsidR="00457856" w:rsidRDefault="00457856" w:rsidP="00720681">
      <w:pPr>
        <w:ind w:right="-425" w:hanging="1134"/>
        <w:rPr>
          <w:rFonts w:ascii="Arial" w:hAnsi="Arial" w:cs="Arial"/>
          <w:b/>
          <w:i/>
          <w:iCs/>
          <w:sz w:val="28"/>
          <w:szCs w:val="28"/>
        </w:rPr>
      </w:pPr>
    </w:p>
    <w:p w14:paraId="1A0A442B" w14:textId="77777777" w:rsidR="002D2442" w:rsidRDefault="002D2442" w:rsidP="00720681">
      <w:pPr>
        <w:ind w:right="-425" w:hanging="1134"/>
        <w:rPr>
          <w:rFonts w:ascii="Arial" w:hAnsi="Arial" w:cs="Arial"/>
          <w:b/>
          <w:i/>
          <w:iCs/>
          <w:sz w:val="28"/>
          <w:szCs w:val="28"/>
        </w:rPr>
      </w:pPr>
    </w:p>
    <w:p w14:paraId="64F4EF21" w14:textId="447AA978" w:rsidR="00457856" w:rsidRPr="00457856" w:rsidRDefault="0045785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  <w:r w:rsidRPr="00DE3D69">
        <w:rPr>
          <w:rFonts w:ascii="Arial" w:hAnsi="Arial" w:cs="Arial"/>
          <w:b/>
          <w:bCs/>
          <w:sz w:val="18"/>
          <w:szCs w:val="18"/>
        </w:rPr>
        <w:t>ID del Comercio</w:t>
      </w:r>
      <w:r w:rsidR="00B9373C" w:rsidRPr="00DE3D69">
        <w:rPr>
          <w:rFonts w:ascii="Arial" w:hAnsi="Arial" w:cs="Arial"/>
          <w:b/>
          <w:bCs/>
          <w:sz w:val="18"/>
          <w:szCs w:val="18"/>
        </w:rPr>
        <w:t>:</w:t>
      </w:r>
      <w:r w:rsidR="00BC44D6">
        <w:rPr>
          <w:rFonts w:ascii="Arial" w:hAnsi="Arial" w:cs="Arial"/>
          <w:sz w:val="18"/>
        </w:rPr>
        <w:t>{{</w:t>
      </w:r>
      <w:proofErr w:type="spellStart"/>
      <w:r w:rsidR="00BC44D6">
        <w:rPr>
          <w:rFonts w:ascii="Arial" w:hAnsi="Arial" w:cs="Arial"/>
          <w:sz w:val="18"/>
        </w:rPr>
        <w:t>ID_Comercio</w:t>
      </w:r>
      <w:proofErr w:type="spellEnd"/>
      <w:r w:rsidR="00B9373C" w:rsidRPr="00B9373C">
        <w:rPr>
          <w:rFonts w:ascii="Arial" w:hAnsi="Arial" w:cs="Arial"/>
          <w:sz w:val="18"/>
        </w:rPr>
        <w:t>}}</w:t>
      </w:r>
      <w:r w:rsidR="00B9373C">
        <w:rPr>
          <w:rFonts w:ascii="Arial" w:hAnsi="Arial" w:cs="Arial"/>
          <w:sz w:val="16"/>
          <w:szCs w:val="16"/>
        </w:rPr>
        <w:t xml:space="preserve"> </w:t>
      </w:r>
      <w:r w:rsidR="00B9373C">
        <w:rPr>
          <w:rFonts w:ascii="Arial" w:hAnsi="Arial" w:cs="Arial"/>
          <w:bCs/>
          <w:sz w:val="18"/>
          <w:szCs w:val="18"/>
        </w:rPr>
        <w:t xml:space="preserve">  </w:t>
      </w:r>
      <w:r w:rsidR="00DE3D69">
        <w:rPr>
          <w:rFonts w:ascii="Arial" w:hAnsi="Arial" w:cs="Arial"/>
          <w:bCs/>
          <w:sz w:val="18"/>
          <w:szCs w:val="18"/>
        </w:rPr>
        <w:t xml:space="preserve"> </w:t>
      </w:r>
      <w:r w:rsidR="0022294F">
        <w:rPr>
          <w:rFonts w:ascii="Arial" w:hAnsi="Arial" w:cs="Arial"/>
          <w:bCs/>
          <w:sz w:val="18"/>
          <w:szCs w:val="18"/>
        </w:rPr>
        <w:t xml:space="preserve"> </w:t>
      </w:r>
      <w:r w:rsidR="00DE3D69">
        <w:rPr>
          <w:rFonts w:ascii="Arial" w:hAnsi="Arial" w:cs="Arial"/>
          <w:bCs/>
          <w:sz w:val="18"/>
          <w:szCs w:val="18"/>
        </w:rPr>
        <w:t xml:space="preserve">   </w:t>
      </w:r>
      <w:r w:rsidRPr="00DE3D69">
        <w:rPr>
          <w:rFonts w:ascii="Arial" w:hAnsi="Arial" w:cs="Arial"/>
          <w:b/>
          <w:bCs/>
          <w:sz w:val="18"/>
          <w:szCs w:val="18"/>
        </w:rPr>
        <w:t>Fecha Solicitud</w:t>
      </w:r>
      <w:r w:rsidR="00B9373C" w:rsidRPr="00DE3D69">
        <w:rPr>
          <w:rFonts w:ascii="Arial" w:hAnsi="Arial" w:cs="Arial"/>
          <w:b/>
          <w:bCs/>
          <w:sz w:val="18"/>
          <w:szCs w:val="18"/>
        </w:rPr>
        <w:t>:</w:t>
      </w:r>
      <w:r w:rsidR="00BC44D6">
        <w:rPr>
          <w:rFonts w:ascii="Arial" w:hAnsi="Arial" w:cs="Arial"/>
          <w:sz w:val="18"/>
          <w:szCs w:val="16"/>
        </w:rPr>
        <w:t>{{</w:t>
      </w:r>
      <w:proofErr w:type="spellStart"/>
      <w:r w:rsidR="00BC44D6">
        <w:rPr>
          <w:rFonts w:ascii="Arial" w:hAnsi="Arial" w:cs="Arial"/>
          <w:sz w:val="18"/>
          <w:szCs w:val="16"/>
        </w:rPr>
        <w:t>Fecha_Solicitud</w:t>
      </w:r>
      <w:proofErr w:type="spellEnd"/>
      <w:r w:rsidR="00B9373C" w:rsidRPr="00B9373C">
        <w:rPr>
          <w:rFonts w:ascii="Arial" w:hAnsi="Arial" w:cs="Arial"/>
          <w:sz w:val="18"/>
          <w:szCs w:val="16"/>
        </w:rPr>
        <w:t>}}</w:t>
      </w:r>
      <w:r w:rsidRPr="00457856">
        <w:rPr>
          <w:rFonts w:ascii="Arial" w:hAnsi="Arial" w:cs="Arial"/>
          <w:bCs/>
          <w:sz w:val="18"/>
          <w:szCs w:val="18"/>
        </w:rPr>
        <w:t xml:space="preserve"> </w:t>
      </w:r>
      <w:r w:rsidR="00DE3D69">
        <w:rPr>
          <w:rFonts w:ascii="Arial" w:hAnsi="Arial" w:cs="Arial"/>
          <w:bCs/>
          <w:sz w:val="18"/>
          <w:szCs w:val="18"/>
        </w:rPr>
        <w:t xml:space="preserve">  </w:t>
      </w:r>
      <w:r w:rsidR="0022294F">
        <w:rPr>
          <w:rFonts w:ascii="Arial" w:hAnsi="Arial" w:cs="Arial"/>
          <w:bCs/>
          <w:sz w:val="18"/>
          <w:szCs w:val="18"/>
        </w:rPr>
        <w:t xml:space="preserve"> </w:t>
      </w:r>
      <w:r w:rsidR="00DE3D69">
        <w:rPr>
          <w:rFonts w:ascii="Arial" w:hAnsi="Arial" w:cs="Arial"/>
          <w:bCs/>
          <w:sz w:val="18"/>
          <w:szCs w:val="18"/>
        </w:rPr>
        <w:t xml:space="preserve">  </w:t>
      </w:r>
      <w:r w:rsidRPr="00DE3D69">
        <w:rPr>
          <w:rFonts w:ascii="Arial" w:hAnsi="Arial" w:cs="Arial"/>
          <w:b/>
          <w:bCs/>
          <w:sz w:val="18"/>
          <w:szCs w:val="18"/>
        </w:rPr>
        <w:t>Hora:</w:t>
      </w:r>
      <w:r w:rsidR="00B9373C" w:rsidRPr="00B9373C">
        <w:rPr>
          <w:rFonts w:ascii="Arial" w:hAnsi="Arial" w:cs="Arial"/>
          <w:bCs/>
          <w:sz w:val="18"/>
          <w:szCs w:val="18"/>
        </w:rPr>
        <w:t>{{Hora}}</w:t>
      </w:r>
      <w:r w:rsidR="00D1248B">
        <w:rPr>
          <w:rFonts w:ascii="Arial" w:hAnsi="Arial" w:cs="Arial"/>
          <w:bCs/>
          <w:sz w:val="16"/>
          <w:szCs w:val="18"/>
        </w:rPr>
        <w:t xml:space="preserve">       </w:t>
      </w:r>
      <w:r w:rsidR="007D4B1F">
        <w:rPr>
          <w:rFonts w:ascii="Arial" w:hAnsi="Arial" w:cs="Arial"/>
          <w:bCs/>
          <w:sz w:val="16"/>
          <w:szCs w:val="18"/>
        </w:rPr>
        <w:t xml:space="preserve">    </w:t>
      </w:r>
      <w:r w:rsidRPr="00DE3D69">
        <w:rPr>
          <w:rFonts w:ascii="Arial" w:hAnsi="Arial" w:cs="Arial"/>
          <w:b/>
          <w:bCs/>
          <w:sz w:val="18"/>
          <w:szCs w:val="18"/>
        </w:rPr>
        <w:t>Tipo de Servicio</w:t>
      </w:r>
      <w:r w:rsidR="00D1248B" w:rsidRPr="00DE3D69">
        <w:rPr>
          <w:rFonts w:ascii="Arial" w:hAnsi="Arial" w:cs="Arial"/>
          <w:b/>
          <w:bCs/>
          <w:sz w:val="18"/>
          <w:szCs w:val="18"/>
        </w:rPr>
        <w:t>:</w:t>
      </w:r>
      <w:r w:rsidR="00B9373C" w:rsidRPr="00B9373C">
        <w:rPr>
          <w:rFonts w:ascii="Arial" w:hAnsi="Arial" w:cs="Arial"/>
          <w:bCs/>
          <w:sz w:val="18"/>
          <w:szCs w:val="18"/>
        </w:rPr>
        <w:t>{{</w:t>
      </w:r>
      <w:proofErr w:type="spellStart"/>
      <w:r w:rsidR="00B9373C" w:rsidRPr="00B9373C">
        <w:rPr>
          <w:rFonts w:ascii="Arial" w:hAnsi="Arial" w:cs="Arial"/>
          <w:bCs/>
          <w:sz w:val="18"/>
          <w:szCs w:val="18"/>
        </w:rPr>
        <w:t>Tipo_Servicio</w:t>
      </w:r>
      <w:proofErr w:type="spellEnd"/>
      <w:r w:rsidR="00B9373C" w:rsidRPr="00B9373C">
        <w:rPr>
          <w:rFonts w:ascii="Arial" w:hAnsi="Arial" w:cs="Arial"/>
          <w:bCs/>
          <w:sz w:val="18"/>
          <w:szCs w:val="18"/>
        </w:rPr>
        <w:t>}}</w:t>
      </w:r>
      <w:r w:rsidRPr="00B9373C">
        <w:rPr>
          <w:rFonts w:ascii="Arial" w:hAnsi="Arial" w:cs="Arial"/>
          <w:bCs/>
          <w:sz w:val="18"/>
          <w:szCs w:val="18"/>
        </w:rPr>
        <w:t xml:space="preserve"> </w:t>
      </w:r>
      <w:r w:rsidRPr="00B9373C">
        <w:rPr>
          <w:rFonts w:ascii="Arial" w:hAnsi="Arial" w:cs="Arial"/>
          <w:bCs/>
          <w:sz w:val="16"/>
          <w:szCs w:val="18"/>
        </w:rPr>
        <w:t xml:space="preserve">                                </w:t>
      </w:r>
    </w:p>
    <w:p w14:paraId="2386ADF7" w14:textId="3102ADD0" w:rsidR="00457856" w:rsidRPr="00457856" w:rsidRDefault="0045785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  <w:r w:rsidRPr="00DE3D69">
        <w:rPr>
          <w:rFonts w:ascii="Arial" w:hAnsi="Arial" w:cs="Arial"/>
          <w:b/>
          <w:bCs/>
          <w:sz w:val="18"/>
          <w:szCs w:val="18"/>
        </w:rPr>
        <w:t>Solicitante:</w:t>
      </w:r>
      <w:r w:rsidR="00D1248B">
        <w:rPr>
          <w:rFonts w:ascii="Arial" w:hAnsi="Arial" w:cs="Arial"/>
          <w:bCs/>
          <w:sz w:val="18"/>
          <w:szCs w:val="18"/>
        </w:rPr>
        <w:t>{{Solicitante}}</w:t>
      </w:r>
      <w:r w:rsidRPr="00457856">
        <w:rPr>
          <w:rFonts w:ascii="Arial" w:hAnsi="Arial" w:cs="Arial"/>
          <w:bCs/>
          <w:sz w:val="18"/>
          <w:szCs w:val="18"/>
        </w:rPr>
        <w:t xml:space="preserve">        </w:t>
      </w:r>
      <w:r w:rsidR="00D1248B">
        <w:rPr>
          <w:rFonts w:ascii="Arial" w:hAnsi="Arial" w:cs="Arial"/>
          <w:bCs/>
          <w:sz w:val="18"/>
          <w:szCs w:val="18"/>
        </w:rPr>
        <w:t xml:space="preserve">                </w:t>
      </w:r>
      <w:r w:rsidR="00DB6CEE">
        <w:rPr>
          <w:rFonts w:ascii="Arial" w:hAnsi="Arial" w:cs="Arial"/>
          <w:bCs/>
          <w:sz w:val="18"/>
          <w:szCs w:val="18"/>
        </w:rPr>
        <w:t xml:space="preserve">         </w:t>
      </w:r>
      <w:r w:rsidR="0022294F">
        <w:rPr>
          <w:rFonts w:ascii="Arial" w:hAnsi="Arial" w:cs="Arial"/>
          <w:bCs/>
          <w:sz w:val="18"/>
          <w:szCs w:val="18"/>
        </w:rPr>
        <w:t xml:space="preserve"> </w:t>
      </w:r>
      <w:r w:rsidR="00DB6CEE">
        <w:rPr>
          <w:rFonts w:ascii="Arial" w:hAnsi="Arial" w:cs="Arial"/>
          <w:bCs/>
          <w:sz w:val="18"/>
          <w:szCs w:val="18"/>
        </w:rPr>
        <w:t xml:space="preserve">                    </w:t>
      </w:r>
      <w:r w:rsidRPr="00DE3D69">
        <w:rPr>
          <w:rFonts w:ascii="Arial" w:hAnsi="Arial" w:cs="Arial"/>
          <w:b/>
          <w:bCs/>
          <w:sz w:val="18"/>
          <w:szCs w:val="18"/>
        </w:rPr>
        <w:t>C.I</w:t>
      </w:r>
      <w:r w:rsidR="00D1248B" w:rsidRPr="00DE3D69">
        <w:rPr>
          <w:rFonts w:ascii="Arial" w:hAnsi="Arial" w:cs="Arial"/>
          <w:b/>
          <w:bCs/>
          <w:sz w:val="18"/>
          <w:szCs w:val="18"/>
        </w:rPr>
        <w:t>:</w:t>
      </w:r>
      <w:r w:rsidR="00D1248B">
        <w:rPr>
          <w:rFonts w:ascii="Arial" w:hAnsi="Arial" w:cs="Arial"/>
          <w:bCs/>
          <w:sz w:val="18"/>
          <w:szCs w:val="18"/>
        </w:rPr>
        <w:t>{{CI}}</w:t>
      </w:r>
      <w:r w:rsidRPr="00457856">
        <w:rPr>
          <w:rFonts w:ascii="Arial" w:hAnsi="Arial" w:cs="Arial"/>
          <w:bCs/>
          <w:sz w:val="18"/>
          <w:szCs w:val="18"/>
        </w:rPr>
        <w:t xml:space="preserve">                                    </w:t>
      </w:r>
      <w:r>
        <w:rPr>
          <w:rFonts w:ascii="Arial" w:hAnsi="Arial" w:cs="Arial"/>
          <w:bCs/>
          <w:sz w:val="18"/>
          <w:szCs w:val="18"/>
        </w:rPr>
        <w:t xml:space="preserve">                                          </w:t>
      </w:r>
      <w:r w:rsidRPr="00457856">
        <w:rPr>
          <w:rFonts w:ascii="Arial" w:hAnsi="Arial" w:cs="Arial"/>
          <w:bCs/>
          <w:sz w:val="18"/>
          <w:szCs w:val="18"/>
        </w:rPr>
        <w:t xml:space="preserve"> </w:t>
      </w:r>
    </w:p>
    <w:p w14:paraId="00CCAE08" w14:textId="4ED2C53A" w:rsidR="00457856" w:rsidRPr="00457856" w:rsidRDefault="0045785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  <w:r w:rsidRPr="00DE3D69">
        <w:rPr>
          <w:rFonts w:ascii="Arial" w:hAnsi="Arial" w:cs="Arial"/>
          <w:b/>
          <w:bCs/>
          <w:sz w:val="18"/>
          <w:szCs w:val="18"/>
        </w:rPr>
        <w:t>Nombre del Comercio o Empresa:</w:t>
      </w:r>
      <w:r w:rsidR="00D1248B">
        <w:rPr>
          <w:rFonts w:ascii="Arial" w:hAnsi="Arial" w:cs="Arial"/>
          <w:bCs/>
          <w:sz w:val="18"/>
          <w:szCs w:val="18"/>
        </w:rPr>
        <w:t>{{</w:t>
      </w:r>
      <w:proofErr w:type="spellStart"/>
      <w:r w:rsidR="00D1248B">
        <w:rPr>
          <w:rFonts w:ascii="Arial" w:hAnsi="Arial" w:cs="Arial"/>
          <w:bCs/>
          <w:sz w:val="18"/>
          <w:szCs w:val="18"/>
        </w:rPr>
        <w:t>Nombre_Comercio</w:t>
      </w:r>
      <w:proofErr w:type="spellEnd"/>
      <w:r w:rsidR="00D1248B">
        <w:rPr>
          <w:rFonts w:ascii="Arial" w:hAnsi="Arial" w:cs="Arial"/>
          <w:bCs/>
          <w:sz w:val="18"/>
          <w:szCs w:val="18"/>
        </w:rPr>
        <w:t>}}</w:t>
      </w:r>
    </w:p>
    <w:p w14:paraId="04671E34" w14:textId="3AF68A74" w:rsidR="00457856" w:rsidRDefault="00D1248B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  <w:r w:rsidRPr="00DE3D69">
        <w:rPr>
          <w:rFonts w:ascii="Arial" w:hAnsi="Arial" w:cs="Arial"/>
          <w:b/>
          <w:bCs/>
          <w:sz w:val="18"/>
          <w:szCs w:val="18"/>
        </w:rPr>
        <w:t>Estado:</w:t>
      </w:r>
      <w:r w:rsidR="000A59A1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{{Estado</w:t>
      </w:r>
      <w:proofErr w:type="gramStart"/>
      <w:r>
        <w:rPr>
          <w:rFonts w:ascii="Arial" w:hAnsi="Arial" w:cs="Arial"/>
          <w:bCs/>
          <w:sz w:val="18"/>
          <w:szCs w:val="18"/>
        </w:rPr>
        <w:t>}}</w:t>
      </w:r>
      <w:r w:rsidR="00457856" w:rsidRPr="00457856">
        <w:rPr>
          <w:rFonts w:ascii="Arial" w:hAnsi="Arial" w:cs="Arial"/>
          <w:bCs/>
          <w:sz w:val="18"/>
          <w:szCs w:val="18"/>
        </w:rPr>
        <w:t xml:space="preserve">   </w:t>
      </w:r>
      <w:proofErr w:type="gramEnd"/>
      <w:r w:rsidR="00457856" w:rsidRPr="00457856">
        <w:rPr>
          <w:rFonts w:ascii="Arial" w:hAnsi="Arial" w:cs="Arial"/>
          <w:bCs/>
          <w:sz w:val="18"/>
          <w:szCs w:val="18"/>
        </w:rPr>
        <w:t xml:space="preserve">            </w:t>
      </w:r>
      <w:r w:rsidR="00457856">
        <w:rPr>
          <w:rFonts w:ascii="Arial" w:hAnsi="Arial" w:cs="Arial"/>
          <w:bCs/>
          <w:sz w:val="18"/>
          <w:szCs w:val="18"/>
        </w:rPr>
        <w:t xml:space="preserve">     </w:t>
      </w:r>
      <w:r w:rsidR="00720681">
        <w:rPr>
          <w:rFonts w:ascii="Arial" w:hAnsi="Arial" w:cs="Arial"/>
          <w:bCs/>
          <w:sz w:val="18"/>
          <w:szCs w:val="18"/>
        </w:rPr>
        <w:t xml:space="preserve">   </w:t>
      </w:r>
      <w:r w:rsidR="00457856" w:rsidRPr="00457856">
        <w:rPr>
          <w:rFonts w:ascii="Arial" w:hAnsi="Arial" w:cs="Arial"/>
          <w:bCs/>
          <w:sz w:val="18"/>
          <w:szCs w:val="18"/>
        </w:rPr>
        <w:t xml:space="preserve">   </w:t>
      </w:r>
      <w:r w:rsidR="00DB6CEE">
        <w:rPr>
          <w:rFonts w:ascii="Arial" w:hAnsi="Arial" w:cs="Arial"/>
          <w:bCs/>
          <w:sz w:val="18"/>
          <w:szCs w:val="18"/>
        </w:rPr>
        <w:t xml:space="preserve"> </w:t>
      </w:r>
      <w:r w:rsidR="007D4B1F">
        <w:rPr>
          <w:rFonts w:ascii="Arial" w:hAnsi="Arial" w:cs="Arial"/>
          <w:bCs/>
          <w:sz w:val="18"/>
          <w:szCs w:val="18"/>
        </w:rPr>
        <w:t xml:space="preserve">                           </w:t>
      </w:r>
      <w:r w:rsidR="0022294F">
        <w:rPr>
          <w:rFonts w:ascii="Arial" w:hAnsi="Arial" w:cs="Arial"/>
          <w:bCs/>
          <w:sz w:val="18"/>
          <w:szCs w:val="18"/>
        </w:rPr>
        <w:t xml:space="preserve"> </w:t>
      </w:r>
      <w:r w:rsidR="007D4B1F">
        <w:rPr>
          <w:rFonts w:ascii="Arial" w:hAnsi="Arial" w:cs="Arial"/>
          <w:bCs/>
          <w:sz w:val="18"/>
          <w:szCs w:val="18"/>
        </w:rPr>
        <w:t xml:space="preserve">   </w:t>
      </w:r>
      <w:r w:rsidR="00457856" w:rsidRPr="00DE3D69">
        <w:rPr>
          <w:rFonts w:ascii="Arial" w:hAnsi="Arial" w:cs="Arial"/>
          <w:b/>
          <w:bCs/>
          <w:sz w:val="18"/>
          <w:szCs w:val="18"/>
        </w:rPr>
        <w:t>Municipio</w:t>
      </w:r>
      <w:r w:rsidRPr="00DE3D6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bCs/>
          <w:sz w:val="18"/>
          <w:szCs w:val="18"/>
        </w:rPr>
        <w:t>{{Municipio}}</w:t>
      </w:r>
      <w:r w:rsidR="00457856" w:rsidRPr="00457856">
        <w:rPr>
          <w:rFonts w:ascii="Arial" w:hAnsi="Arial" w:cs="Arial"/>
          <w:bCs/>
          <w:sz w:val="18"/>
          <w:szCs w:val="18"/>
        </w:rPr>
        <w:t xml:space="preserve">         </w:t>
      </w:r>
      <w:r w:rsidR="00457856">
        <w:rPr>
          <w:rFonts w:ascii="Arial" w:hAnsi="Arial" w:cs="Arial"/>
          <w:bCs/>
          <w:sz w:val="18"/>
          <w:szCs w:val="18"/>
        </w:rPr>
        <w:t xml:space="preserve">      </w:t>
      </w:r>
      <w:r w:rsidR="00720681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</w:t>
      </w:r>
      <w:r w:rsidR="0022294F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 </w:t>
      </w:r>
      <w:r w:rsidR="00457856" w:rsidRPr="00457856">
        <w:rPr>
          <w:rFonts w:ascii="Arial" w:hAnsi="Arial" w:cs="Arial"/>
          <w:bCs/>
          <w:sz w:val="18"/>
          <w:szCs w:val="18"/>
        </w:rPr>
        <w:t xml:space="preserve">  </w:t>
      </w:r>
      <w:r w:rsidR="007D4B1F">
        <w:rPr>
          <w:rFonts w:ascii="Arial" w:hAnsi="Arial" w:cs="Arial"/>
          <w:bCs/>
          <w:sz w:val="18"/>
          <w:szCs w:val="18"/>
        </w:rPr>
        <w:t xml:space="preserve">             </w:t>
      </w:r>
      <w:r w:rsidR="00457856" w:rsidRPr="00457856">
        <w:rPr>
          <w:rFonts w:ascii="Arial" w:hAnsi="Arial" w:cs="Arial"/>
          <w:bCs/>
          <w:sz w:val="18"/>
          <w:szCs w:val="18"/>
        </w:rPr>
        <w:t xml:space="preserve"> </w:t>
      </w:r>
      <w:r w:rsidR="00457856" w:rsidRPr="00DE3D69">
        <w:rPr>
          <w:rFonts w:ascii="Arial" w:hAnsi="Arial" w:cs="Arial"/>
          <w:b/>
          <w:bCs/>
          <w:sz w:val="18"/>
          <w:szCs w:val="18"/>
        </w:rPr>
        <w:t>Parroquia</w:t>
      </w:r>
      <w:r w:rsidRPr="00DE3D6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bCs/>
          <w:sz w:val="18"/>
          <w:szCs w:val="18"/>
        </w:rPr>
        <w:t xml:space="preserve">{{Parroquia}}     </w:t>
      </w:r>
      <w:r w:rsidR="00720681">
        <w:rPr>
          <w:rFonts w:ascii="Arial" w:hAnsi="Arial" w:cs="Arial"/>
          <w:bCs/>
          <w:sz w:val="18"/>
          <w:szCs w:val="18"/>
        </w:rPr>
        <w:t xml:space="preserve">    </w:t>
      </w:r>
      <w:r>
        <w:rPr>
          <w:rFonts w:ascii="Arial" w:hAnsi="Arial" w:cs="Arial"/>
          <w:bCs/>
          <w:sz w:val="18"/>
          <w:szCs w:val="18"/>
        </w:rPr>
        <w:t xml:space="preserve">  </w:t>
      </w:r>
      <w:r w:rsidR="00457856" w:rsidRPr="00457856">
        <w:rPr>
          <w:rFonts w:ascii="Arial" w:hAnsi="Arial" w:cs="Arial"/>
          <w:bCs/>
          <w:sz w:val="18"/>
          <w:szCs w:val="18"/>
        </w:rPr>
        <w:t xml:space="preserve">   </w:t>
      </w:r>
    </w:p>
    <w:p w14:paraId="03C106D2" w14:textId="2B2EBC32" w:rsidR="00D546E3" w:rsidRDefault="00DB6CEE" w:rsidP="00DB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  <w:r w:rsidRPr="00DE3D69">
        <w:rPr>
          <w:rFonts w:ascii="Arial" w:hAnsi="Arial" w:cs="Arial"/>
          <w:b/>
          <w:bCs/>
          <w:sz w:val="18"/>
          <w:szCs w:val="18"/>
        </w:rPr>
        <w:t>Dirección:</w:t>
      </w:r>
      <w:r w:rsidR="000A59A1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{{</w:t>
      </w:r>
      <w:proofErr w:type="spellStart"/>
      <w:r>
        <w:rPr>
          <w:rFonts w:ascii="Arial" w:hAnsi="Arial" w:cs="Arial"/>
          <w:bCs/>
          <w:sz w:val="18"/>
          <w:szCs w:val="18"/>
        </w:rPr>
        <w:t>Direccion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}}                  </w:t>
      </w:r>
    </w:p>
    <w:p w14:paraId="00977C17" w14:textId="1F2A5823" w:rsidR="00DB6CEE" w:rsidRPr="00457856" w:rsidRDefault="00F42D8E" w:rsidP="00DB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  <w:r w:rsidRPr="001D7972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13EB760" wp14:editId="50B4132A">
            <wp:simplePos x="0" y="0"/>
            <wp:positionH relativeFrom="margin">
              <wp:posOffset>4988560</wp:posOffset>
            </wp:positionH>
            <wp:positionV relativeFrom="paragraph">
              <wp:posOffset>5080</wp:posOffset>
            </wp:positionV>
            <wp:extent cx="1320800" cy="791861"/>
            <wp:effectExtent l="0" t="0" r="0" b="8255"/>
            <wp:wrapNone/>
            <wp:docPr id="59" name="Imagen 59" descr="C:\Users\Bomberos Junin\Desktop\LOGOS\Logo 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mberos Junin\Desktop\LOGOS\Logo 20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0" t="24270" r="14799" b="32282"/>
                    <a:stretch/>
                  </pic:blipFill>
                  <pic:spPr bwMode="auto">
                    <a:xfrm>
                      <a:off x="0" y="0"/>
                      <a:ext cx="1320800" cy="79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CEE" w:rsidRPr="00DE3D69">
        <w:rPr>
          <w:rFonts w:ascii="Arial" w:hAnsi="Arial" w:cs="Arial"/>
          <w:b/>
          <w:bCs/>
          <w:sz w:val="18"/>
          <w:szCs w:val="18"/>
        </w:rPr>
        <w:t>Número Telefónico:</w:t>
      </w:r>
      <w:r w:rsidR="000A59A1">
        <w:rPr>
          <w:rFonts w:ascii="Arial" w:hAnsi="Arial" w:cs="Arial"/>
          <w:b/>
          <w:bCs/>
          <w:sz w:val="18"/>
          <w:szCs w:val="18"/>
        </w:rPr>
        <w:t xml:space="preserve"> </w:t>
      </w:r>
      <w:r w:rsidR="00DB6CEE">
        <w:rPr>
          <w:rFonts w:ascii="Arial" w:hAnsi="Arial" w:cs="Arial"/>
          <w:bCs/>
          <w:sz w:val="18"/>
          <w:szCs w:val="18"/>
        </w:rPr>
        <w:t>{</w:t>
      </w:r>
      <w:bookmarkStart w:id="0" w:name="_GoBack"/>
      <w:bookmarkEnd w:id="0"/>
      <w:r w:rsidR="00DB6CEE">
        <w:rPr>
          <w:rFonts w:ascii="Arial" w:hAnsi="Arial" w:cs="Arial"/>
          <w:bCs/>
          <w:sz w:val="18"/>
          <w:szCs w:val="18"/>
        </w:rPr>
        <w:t>{Telefono}}</w:t>
      </w:r>
    </w:p>
    <w:p w14:paraId="075DA669" w14:textId="2EAADDCF" w:rsidR="00632FB6" w:rsidRDefault="00632FB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360" w:lineRule="auto"/>
        <w:ind w:left="-284" w:right="-425" w:hanging="1134"/>
        <w:rPr>
          <w:rFonts w:ascii="Arial" w:hAnsi="Arial" w:cs="Arial"/>
          <w:bCs/>
          <w:sz w:val="18"/>
          <w:szCs w:val="18"/>
        </w:rPr>
      </w:pPr>
    </w:p>
    <w:p w14:paraId="51D7C0CD" w14:textId="145D2AA0" w:rsidR="00632FB6" w:rsidRDefault="00632FB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276" w:lineRule="auto"/>
        <w:ind w:left="-284" w:right="-425" w:hanging="1134"/>
        <w:rPr>
          <w:rFonts w:ascii="Arial" w:hAnsi="Arial" w:cs="Arial"/>
          <w:sz w:val="16"/>
          <w:szCs w:val="16"/>
          <w:lang w:val="es-MX"/>
        </w:rPr>
      </w:pPr>
      <w:r w:rsidRPr="00D045CB">
        <w:rPr>
          <w:rFonts w:ascii="Arial" w:hAnsi="Arial" w:cs="Arial"/>
          <w:b/>
          <w:sz w:val="18"/>
          <w:szCs w:val="18"/>
          <w:lang w:val="es-MX"/>
        </w:rPr>
        <w:t xml:space="preserve">Inspector </w:t>
      </w:r>
      <w:r>
        <w:rPr>
          <w:rFonts w:ascii="Arial" w:hAnsi="Arial" w:cs="Arial"/>
          <w:b/>
          <w:sz w:val="18"/>
          <w:szCs w:val="18"/>
          <w:lang w:val="es-MX"/>
        </w:rPr>
        <w:t>Asignado</w:t>
      </w:r>
      <w:r w:rsidR="00C304C8">
        <w:rPr>
          <w:rFonts w:ascii="Arial" w:hAnsi="Arial" w:cs="Arial"/>
          <w:b/>
          <w:sz w:val="18"/>
          <w:szCs w:val="18"/>
          <w:lang w:val="es-MX"/>
        </w:rPr>
        <w:t xml:space="preserve">: </w:t>
      </w:r>
    </w:p>
    <w:p w14:paraId="5D0C46D9" w14:textId="77777777" w:rsidR="00632FB6" w:rsidRDefault="00632FB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276" w:lineRule="auto"/>
        <w:ind w:left="-284" w:right="-425" w:hanging="1134"/>
        <w:rPr>
          <w:rFonts w:ascii="Arial" w:hAnsi="Arial" w:cs="Arial"/>
          <w:sz w:val="16"/>
          <w:szCs w:val="16"/>
          <w:lang w:val="es-MX"/>
        </w:rPr>
      </w:pPr>
    </w:p>
    <w:p w14:paraId="3B06CC86" w14:textId="77777777" w:rsidR="00632FB6" w:rsidRDefault="00632FB6" w:rsidP="00720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pacing w:line="276" w:lineRule="auto"/>
        <w:ind w:left="-284" w:right="-425" w:hanging="113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            </w:t>
      </w:r>
      <w:r w:rsidRPr="003A64E5">
        <w:rPr>
          <w:rFonts w:ascii="Arial" w:hAnsi="Arial" w:cs="Arial"/>
          <w:b/>
          <w:sz w:val="18"/>
          <w:szCs w:val="18"/>
          <w:lang w:val="es-MX"/>
        </w:rPr>
        <w:t>Fecha de Inspección:</w:t>
      </w:r>
      <w:r w:rsidRPr="00D045CB">
        <w:rPr>
          <w:rFonts w:ascii="Arial" w:hAnsi="Arial" w:cs="Arial"/>
          <w:sz w:val="18"/>
          <w:szCs w:val="18"/>
          <w:lang w:val="es-MX"/>
        </w:rPr>
        <w:t xml:space="preserve"> _____ / _____ / ____</w:t>
      </w:r>
      <w:r>
        <w:rPr>
          <w:rFonts w:ascii="Arial" w:hAnsi="Arial" w:cs="Arial"/>
          <w:sz w:val="18"/>
          <w:szCs w:val="18"/>
          <w:lang w:val="es-MX"/>
        </w:rPr>
        <w:t xml:space="preserve">        </w:t>
      </w:r>
      <w:r w:rsidRPr="003A64E5">
        <w:rPr>
          <w:rFonts w:ascii="Arial" w:hAnsi="Arial" w:cs="Arial"/>
          <w:b/>
          <w:sz w:val="18"/>
          <w:szCs w:val="18"/>
          <w:lang w:val="es-MX"/>
        </w:rPr>
        <w:t>Hora:</w:t>
      </w:r>
    </w:p>
    <w:sectPr w:rsidR="00632FB6" w:rsidSect="005469B2">
      <w:headerReference w:type="default" r:id="rId9"/>
      <w:footerReference w:type="default" r:id="rId10"/>
      <w:pgSz w:w="12240" w:h="20160" w:code="5"/>
      <w:pgMar w:top="2098" w:right="1183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B3ACB" w14:textId="77777777" w:rsidR="000A7C1D" w:rsidRDefault="000A7C1D" w:rsidP="001C4724">
      <w:r>
        <w:separator/>
      </w:r>
    </w:p>
  </w:endnote>
  <w:endnote w:type="continuationSeparator" w:id="0">
    <w:p w14:paraId="0FCBED52" w14:textId="77777777" w:rsidR="000A7C1D" w:rsidRDefault="000A7C1D" w:rsidP="001C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5C55" w14:textId="770520FE" w:rsidR="00EF3DDF" w:rsidRDefault="00B10BC0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2B444EA" wp14:editId="1ACF97AD">
              <wp:simplePos x="0" y="0"/>
              <wp:positionH relativeFrom="column">
                <wp:posOffset>1358265</wp:posOffset>
              </wp:positionH>
              <wp:positionV relativeFrom="paragraph">
                <wp:posOffset>-402590</wp:posOffset>
              </wp:positionV>
              <wp:extent cx="4838700" cy="1022985"/>
              <wp:effectExtent l="0" t="0" r="0" b="5715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8700" cy="102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02291" w14:textId="77777777" w:rsidR="00401493" w:rsidRDefault="00253141" w:rsidP="00253141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t xml:space="preserve">            </w:t>
                          </w:r>
                        </w:p>
                        <w:p w14:paraId="5A8EA5DE" w14:textId="77777777" w:rsidR="00401493" w:rsidRDefault="00401493" w:rsidP="00253141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320F1293" w14:textId="113C6960" w:rsidR="00253141" w:rsidRPr="00401493" w:rsidRDefault="00401493" w:rsidP="0025314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t xml:space="preserve">                                       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es-ES"/>
                            </w:rPr>
                            <w:t xml:space="preserve">Dirección: Av. 19 de abril, Diagonal al Obelisco de la Colonia </w:t>
                          </w:r>
                          <w:r w:rsidR="00253141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es-ES"/>
                            </w:rPr>
                            <w:t xml:space="preserve">Italiana, </w:t>
                          </w:r>
                          <w:r w:rsidR="00253141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RIF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G20000654 – 4 </w:t>
                          </w:r>
                        </w:p>
                        <w:p w14:paraId="39A61AE8" w14:textId="7A94A50E" w:rsidR="00EF3DDF" w:rsidRPr="00401493" w:rsidRDefault="00253141" w:rsidP="00253141">
                          <w:pP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es-ES"/>
                            </w:rPr>
                          </w:pPr>
                          <w:r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            </w:t>
                          </w:r>
                          <w:r w:rsid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                                    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Teléfonos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: (0276) 3534344 – Fax: 3569090 – VEN911: 0424-7338551  </w:t>
                          </w:r>
                        </w:p>
                        <w:p w14:paraId="58E6D5FE" w14:textId="31BA7E57" w:rsidR="00EF3DDF" w:rsidRPr="00401493" w:rsidRDefault="00253141" w:rsidP="00253141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u w:val="single"/>
                              <w:lang w:val="fr-FR"/>
                            </w:rPr>
                          </w:pPr>
                          <w:r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            </w:t>
                          </w:r>
                          <w:r w:rsid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                                       </w:t>
                          </w:r>
                          <w:r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  </w:t>
                          </w:r>
                          <w:r w:rsidR="00EF3DDF" w:rsidRPr="00401493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  <w:lang w:val="fr-FR"/>
                            </w:rPr>
                            <w:t xml:space="preserve">Email: </w:t>
                          </w:r>
                          <w:hyperlink r:id="rId1" w:history="1">
                            <w:r w:rsidR="00EF3DDF" w:rsidRPr="00401493">
                              <w:rPr>
                                <w:rStyle w:val="Hipervnculo"/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fr-FR"/>
                              </w:rPr>
                              <w:t>Bomberossc1952@gmail.com</w:t>
                            </w:r>
                          </w:hyperlink>
                          <w:r w:rsidRPr="00401493">
                            <w:rPr>
                              <w:rStyle w:val="Hipervnculo"/>
                              <w:rFonts w:ascii="Arial" w:hAnsi="Arial" w:cs="Arial"/>
                              <w:b/>
                              <w:sz w:val="12"/>
                              <w:szCs w:val="12"/>
                              <w:u w:val="none"/>
                              <w:lang w:val="fr-FR"/>
                            </w:rPr>
                            <w:t>, sypbsc@gmail.com.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2B444E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106.95pt;margin-top:-31.7pt;width:381pt;height:80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" filled="f" stroked="f">
              <v:textbox>
                <w:txbxContent>
                  <w:p w14:paraId="37A02291" w14:textId="77777777" w:rsidR="00401493" w:rsidRDefault="00253141" w:rsidP="00253141">
                    <w:pP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t xml:space="preserve">            </w:t>
                    </w:r>
                  </w:p>
                  <w:p w14:paraId="5A8EA5DE" w14:textId="77777777" w:rsidR="00401493" w:rsidRDefault="00401493" w:rsidP="00253141">
                    <w:pP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</w:pPr>
                  </w:p>
                  <w:p w14:paraId="320F1293" w14:textId="113C6960" w:rsidR="00253141" w:rsidRPr="00401493" w:rsidRDefault="00401493" w:rsidP="00253141">
                    <w:pP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t xml:space="preserve">                                       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es-ES"/>
                      </w:rPr>
                      <w:t xml:space="preserve">Dirección: Av. 19 de abril, Diagonal al Obelisco de la Colonia </w:t>
                    </w:r>
                    <w:r w:rsidR="00253141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es-ES"/>
                      </w:rPr>
                      <w:t xml:space="preserve">Italiana, </w:t>
                    </w:r>
                    <w:r w:rsidR="00253141"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RIF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G20000654 – 4 </w:t>
                    </w:r>
                  </w:p>
                  <w:p w14:paraId="39A61AE8" w14:textId="7A94A50E" w:rsidR="00EF3DDF" w:rsidRPr="00401493" w:rsidRDefault="00253141" w:rsidP="00253141">
                    <w:pPr>
                      <w:rPr>
                        <w:rFonts w:ascii="Arial" w:hAnsi="Arial" w:cs="Arial"/>
                        <w:b/>
                        <w:sz w:val="12"/>
                        <w:szCs w:val="12"/>
                        <w:lang w:val="es-ES"/>
                      </w:rPr>
                    </w:pPr>
                    <w:r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            </w:t>
                    </w:r>
                    <w:r w:rsid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                                    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Teléfonos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: (0276) 3534344 – Fax: 3569090 – VEN911: 0424-7338551  </w:t>
                    </w:r>
                  </w:p>
                  <w:p w14:paraId="58E6D5FE" w14:textId="31BA7E57" w:rsidR="00EF3DDF" w:rsidRPr="00401493" w:rsidRDefault="00253141" w:rsidP="00253141">
                    <w:pPr>
                      <w:jc w:val="both"/>
                      <w:rPr>
                        <w:rFonts w:ascii="Arial" w:hAnsi="Arial" w:cs="Arial"/>
                        <w:b/>
                        <w:sz w:val="12"/>
                        <w:szCs w:val="12"/>
                        <w:u w:val="single"/>
                        <w:lang w:val="fr-FR"/>
                      </w:rPr>
                    </w:pPr>
                    <w:r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            </w:t>
                    </w:r>
                    <w:r w:rsid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                                       </w:t>
                    </w:r>
                    <w:r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  </w:t>
                    </w:r>
                    <w:r w:rsidR="00EF3DDF" w:rsidRPr="00401493">
                      <w:rPr>
                        <w:rFonts w:ascii="Arial" w:hAnsi="Arial" w:cs="Arial"/>
                        <w:b/>
                        <w:sz w:val="12"/>
                        <w:szCs w:val="12"/>
                        <w:lang w:val="fr-FR"/>
                      </w:rPr>
                      <w:t xml:space="preserve">Email: </w:t>
                    </w:r>
                    <w:hyperlink r:id="rId2" w:history="1">
                      <w:r w:rsidR="00EF3DDF" w:rsidRPr="00401493">
                        <w:rPr>
                          <w:rStyle w:val="Hipervnculo"/>
                          <w:rFonts w:ascii="Arial" w:hAnsi="Arial" w:cs="Arial"/>
                          <w:b/>
                          <w:sz w:val="12"/>
                          <w:szCs w:val="12"/>
                          <w:lang w:val="fr-FR"/>
                        </w:rPr>
                        <w:t>Bomberossc1952@gmail.com</w:t>
                      </w:r>
                    </w:hyperlink>
                    <w:r w:rsidRPr="00401493">
                      <w:rPr>
                        <w:rStyle w:val="Hipervnculo"/>
                        <w:rFonts w:ascii="Arial" w:hAnsi="Arial" w:cs="Arial"/>
                        <w:b/>
                        <w:sz w:val="12"/>
                        <w:szCs w:val="12"/>
                        <w:u w:val="none"/>
                        <w:lang w:val="fr-FR"/>
                      </w:rPr>
                      <w:t>, sypbsc@gmail.com.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7BFD393" wp14:editId="218F8F5D">
              <wp:simplePos x="0" y="0"/>
              <wp:positionH relativeFrom="leftMargin">
                <wp:posOffset>666750</wp:posOffset>
              </wp:positionH>
              <wp:positionV relativeFrom="paragraph">
                <wp:posOffset>-154939</wp:posOffset>
              </wp:positionV>
              <wp:extent cx="990600" cy="3048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4B8393" w14:textId="0640DC05" w:rsidR="00EF3DDF" w:rsidRPr="00253141" w:rsidRDefault="00EF3DDF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7BFD393" id="Cuadro de texto 4" o:spid="_x0000_s1028" type="#_x0000_t202" style="position:absolute;margin-left:52.5pt;margin-top:-12.2pt;width:78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aDGgIAADI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" filled="f" stroked="f" strokeweight=".5pt">
              <v:textbox>
                <w:txbxContent>
                  <w:p w14:paraId="594B8393" w14:textId="0640DC05" w:rsidR="00EF3DDF" w:rsidRPr="00253141" w:rsidRDefault="00EF3DDF">
                    <w:pPr>
                      <w:rPr>
                        <w:b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8F144" w14:textId="77777777" w:rsidR="000A7C1D" w:rsidRDefault="000A7C1D" w:rsidP="001C4724">
      <w:r>
        <w:separator/>
      </w:r>
    </w:p>
  </w:footnote>
  <w:footnote w:type="continuationSeparator" w:id="0">
    <w:p w14:paraId="7FCF8A7A" w14:textId="77777777" w:rsidR="000A7C1D" w:rsidRDefault="000A7C1D" w:rsidP="001C4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FE850" w14:textId="77777777" w:rsidR="009D5DA2" w:rsidRDefault="009D5DA2" w:rsidP="009D5DA2">
    <w:pPr>
      <w:pStyle w:val="Encabezado"/>
      <w:jc w:val="center"/>
      <w:rPr>
        <w:sz w:val="16"/>
      </w:rPr>
    </w:pPr>
    <w:r w:rsidRPr="0046782D">
      <w:rPr>
        <w:noProof/>
        <w:sz w:val="16"/>
        <w:lang w:val="en-US"/>
      </w:rPr>
      <w:drawing>
        <wp:anchor distT="0" distB="0" distL="114300" distR="114300" simplePos="0" relativeHeight="251659264" behindDoc="1" locked="0" layoutInCell="1" allowOverlap="1" wp14:anchorId="7AACB959" wp14:editId="4F4F7654">
          <wp:simplePos x="0" y="0"/>
          <wp:positionH relativeFrom="page">
            <wp:align>left</wp:align>
          </wp:positionH>
          <wp:positionV relativeFrom="paragraph">
            <wp:posOffset>-27940</wp:posOffset>
          </wp:positionV>
          <wp:extent cx="7811770" cy="495300"/>
          <wp:effectExtent l="0" t="0" r="0" b="0"/>
          <wp:wrapNone/>
          <wp:docPr id="51" name="Imagen 51" descr="C:\Users\Bomberos Junin\Downloads\istockphoto-1463132478-612x612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omberos Junin\Downloads\istockphoto-1463132478-612x612-removebg-preview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08" b="35505"/>
                  <a:stretch/>
                </pic:blipFill>
                <pic:spPr bwMode="auto">
                  <a:xfrm>
                    <a:off x="0" y="0"/>
                    <a:ext cx="781177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6FE92D" w14:textId="77777777" w:rsidR="009D5DA2" w:rsidRDefault="009D5DA2" w:rsidP="009D5DA2">
    <w:pPr>
      <w:pStyle w:val="Encabezado"/>
      <w:jc w:val="center"/>
      <w:rPr>
        <w:sz w:val="16"/>
      </w:rPr>
    </w:pPr>
  </w:p>
  <w:p w14:paraId="63515251" w14:textId="5E41AF88" w:rsidR="009D5DA2" w:rsidRDefault="005469B2" w:rsidP="009D5DA2">
    <w:pPr>
      <w:pStyle w:val="Encabezado"/>
      <w:jc w:val="center"/>
      <w:rPr>
        <w:sz w:val="16"/>
      </w:rPr>
    </w:pPr>
    <w:r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2576C408" wp14:editId="18F7DB83">
          <wp:simplePos x="0" y="0"/>
          <wp:positionH relativeFrom="leftMargin">
            <wp:align>right</wp:align>
          </wp:positionH>
          <wp:positionV relativeFrom="paragraph">
            <wp:posOffset>203200</wp:posOffset>
          </wp:positionV>
          <wp:extent cx="718200" cy="638175"/>
          <wp:effectExtent l="0" t="0" r="5715" b="0"/>
          <wp:wrapNone/>
          <wp:docPr id="52" name="Imagen 52" descr="logo mppri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91642" name="Imagen 2" descr="logo mpprij"/>
                  <pic:cNvPicPr>
                    <a:picLocks noChangeAspect="1"/>
                  </pic:cNvPicPr>
                </pic:nvPicPr>
                <pic:blipFill>
                  <a:blip r:embed="rId2">
                    <a:lum brigh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2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CFC7A4" w14:textId="6A767A60" w:rsidR="009D5DA2" w:rsidRDefault="005469B2" w:rsidP="009D5DA2">
    <w:pPr>
      <w:pStyle w:val="Encabezado"/>
      <w:jc w:val="center"/>
      <w:rPr>
        <w:sz w:val="16"/>
      </w:rPr>
    </w:pPr>
    <w:r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2B1BD68" wp14:editId="00D34531">
              <wp:simplePos x="0" y="0"/>
              <wp:positionH relativeFrom="margin">
                <wp:posOffset>450215</wp:posOffset>
              </wp:positionH>
              <wp:positionV relativeFrom="paragraph">
                <wp:posOffset>8891</wp:posOffset>
              </wp:positionV>
              <wp:extent cx="4476750" cy="11430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6750" cy="1143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FEBF22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REPUBLICA BOLIVARIANA DE VENEZUELA</w:t>
                          </w:r>
                        </w:p>
                        <w:p w14:paraId="5EF7405C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MINISTERIO DEL PODER POPULAR PARA RELACIONES INTERIORES, JUSTICIA Y PAZ</w:t>
                          </w:r>
                        </w:p>
                        <w:p w14:paraId="4E6CEE6D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VICEMINISTERIO PARA LA GESTION DE RIESGO Y PROTECCION CIVIL</w:t>
                          </w:r>
                        </w:p>
                        <w:p w14:paraId="44039FBE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DIRECCION GENERAL DE BOMBEROS NACIONALES BOLIVARIANOS</w:t>
                          </w:r>
                        </w:p>
                        <w:p w14:paraId="5A141530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REDAN LOS ANDES-ZOEDAN TACHIRA</w:t>
                          </w:r>
                        </w:p>
                        <w:p w14:paraId="4F7DB21F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INSTITUTO AUTONOMO CUERPO DE BOMBEROS DEL MUNICIPIO JUNIN</w:t>
                          </w:r>
                        </w:p>
                        <w:p w14:paraId="24272761" w14:textId="77777777" w:rsidR="009D5DA2" w:rsidRPr="009D5DA2" w:rsidRDefault="009D5DA2" w:rsidP="009D5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  <w:r w:rsidRPr="009D5DA2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CUARTEL MAYOR (+) “CARLOS SEGUNDO GARCIA OLARTE”</w:t>
                          </w:r>
                        </w:p>
                        <w:p w14:paraId="65FE80CD" w14:textId="452554CB" w:rsidR="009D5DA2" w:rsidRDefault="009D5DA2" w:rsidP="009D5DA2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46782D">
                            <w:rPr>
                              <w:b/>
                              <w:sz w:val="16"/>
                            </w:rPr>
                            <w:t>RUBIO-ESTADO TACHIRA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2B1BD68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35.45pt;margin-top:.7pt;width:352.5pt;height:90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" filled="f" stroked="f" strokeweight=".5pt">
              <v:textbox>
                <w:txbxContent>
                  <w:p w14:paraId="03FEBF22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REPUBLICA BOLIVARIANA DE VENEZUELA</w:t>
                    </w:r>
                  </w:p>
                  <w:p w14:paraId="5EF7405C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MINISTERIO DEL PODER POPULAR PARA RELACIONES INTERIORES, JUSTICIA Y PAZ</w:t>
                    </w:r>
                  </w:p>
                  <w:p w14:paraId="4E6CEE6D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VICEMINISTERIO PARA LA GESTION DE RIESGO Y PROTECCION CIVIL</w:t>
                    </w:r>
                  </w:p>
                  <w:p w14:paraId="44039FBE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DIRECCION GENERAL DE BOMBEROS NACIONALES BOLIVARIANOS</w:t>
                    </w:r>
                  </w:p>
                  <w:p w14:paraId="5A141530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REDAN LOS ANDES-ZOEDAN TACHIRA</w:t>
                    </w:r>
                  </w:p>
                  <w:p w14:paraId="4F7DB21F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INSTITUTO AUTONOMO CUERPO DE BOMBEROS DEL MUNICIPIO JUNIN</w:t>
                    </w:r>
                  </w:p>
                  <w:p w14:paraId="24272761" w14:textId="77777777" w:rsidR="009D5DA2" w:rsidRPr="009D5DA2" w:rsidRDefault="009D5DA2" w:rsidP="009D5DA2">
                    <w:pPr>
                      <w:jc w:val="center"/>
                      <w:rPr>
                        <w:rFonts w:ascii="Arial" w:hAnsi="Arial" w:cs="Arial"/>
                        <w:b/>
                        <w:sz w:val="16"/>
                      </w:rPr>
                    </w:pPr>
                    <w:r w:rsidRPr="009D5DA2">
                      <w:rPr>
                        <w:rFonts w:ascii="Arial" w:hAnsi="Arial" w:cs="Arial"/>
                        <w:b/>
                        <w:sz w:val="16"/>
                      </w:rPr>
                      <w:t>CUARTEL MAYOR (+) “CARLOS SEGUNDO GARCIA OLARTE”</w:t>
                    </w:r>
                  </w:p>
                  <w:p w14:paraId="65FE80CD" w14:textId="452554CB" w:rsidR="009D5DA2" w:rsidRDefault="009D5DA2" w:rsidP="009D5DA2">
                    <w:pPr>
                      <w:jc w:val="center"/>
                      <w:rPr>
                        <w:b/>
                        <w:sz w:val="16"/>
                      </w:rPr>
                    </w:pPr>
                    <w:r w:rsidRPr="0046782D">
                      <w:rPr>
                        <w:b/>
                        <w:sz w:val="16"/>
                      </w:rPr>
                      <w:t>RUBIO-ESTADO TACHIRA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D5DA2" w:rsidRPr="009E2B60">
      <w:rPr>
        <w:noProof/>
        <w:sz w:val="16"/>
        <w:lang w:val="en-US"/>
      </w:rPr>
      <w:drawing>
        <wp:anchor distT="0" distB="0" distL="114300" distR="114300" simplePos="0" relativeHeight="251658240" behindDoc="0" locked="0" layoutInCell="1" allowOverlap="1" wp14:anchorId="4B8AC850" wp14:editId="5C8290A7">
          <wp:simplePos x="0" y="0"/>
          <wp:positionH relativeFrom="rightMargin">
            <wp:posOffset>-1078865</wp:posOffset>
          </wp:positionH>
          <wp:positionV relativeFrom="paragraph">
            <wp:posOffset>95250</wp:posOffset>
          </wp:positionV>
          <wp:extent cx="556260" cy="552450"/>
          <wp:effectExtent l="0" t="0" r="0" b="0"/>
          <wp:wrapNone/>
          <wp:docPr id="53" name="Imagen 53" descr="C:\Users\Bomberos Junin\Desktop\LOGOS\Escudo Armas Jun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mberos Junin\Desktop\LOGOS\Escudo Armas Jun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5DA2" w:rsidRPr="001D797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67B5D0B" wp14:editId="1AE04B7B">
          <wp:simplePos x="0" y="0"/>
          <wp:positionH relativeFrom="page">
            <wp:posOffset>7089775</wp:posOffset>
          </wp:positionH>
          <wp:positionV relativeFrom="paragraph">
            <wp:posOffset>141605</wp:posOffset>
          </wp:positionV>
          <wp:extent cx="638175" cy="382606"/>
          <wp:effectExtent l="0" t="0" r="0" b="0"/>
          <wp:wrapNone/>
          <wp:docPr id="54" name="Imagen 54" descr="C:\Users\Bomberos Junin\Desktop\LOGOS\Logo 20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omberos Junin\Desktop\LOGOS\Logo 2022.png"/>
                  <pic:cNvPicPr>
                    <a:picLocks noChangeAspect="1" noChangeArrowheads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30" t="24270" r="14799" b="32282"/>
                  <a:stretch/>
                </pic:blipFill>
                <pic:spPr bwMode="auto">
                  <a:xfrm>
                    <a:off x="0" y="0"/>
                    <a:ext cx="638175" cy="3826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5DA2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504C53E4" wp14:editId="4CD5D3C4">
          <wp:simplePos x="0" y="0"/>
          <wp:positionH relativeFrom="rightMargin">
            <wp:posOffset>-558800</wp:posOffset>
          </wp:positionH>
          <wp:positionV relativeFrom="paragraph">
            <wp:posOffset>66675</wp:posOffset>
          </wp:positionV>
          <wp:extent cx="609600" cy="615950"/>
          <wp:effectExtent l="0" t="0" r="0" b="0"/>
          <wp:wrapNone/>
          <wp:docPr id="55" name="Imagen 55" descr="C:\Users\breiner\Documents\escudo bombero nacional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breiner\Documents\escudo bombero nacional (1) (1).png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AACBA" w14:textId="016D7534" w:rsidR="009D5DA2" w:rsidRDefault="009D5DA2" w:rsidP="009D5DA2">
    <w:pPr>
      <w:pStyle w:val="Encabezado"/>
      <w:jc w:val="center"/>
      <w:rPr>
        <w:sz w:val="16"/>
      </w:rPr>
    </w:pPr>
    <w:r>
      <w:rPr>
        <w:rFonts w:ascii="Arial" w:hAnsi="Arial" w:cs="Arial"/>
        <w:noProof/>
        <w:sz w:val="19"/>
        <w:szCs w:val="19"/>
        <w:lang w:val="en-US"/>
      </w:rPr>
      <w:drawing>
        <wp:anchor distT="0" distB="0" distL="114300" distR="114300" simplePos="0" relativeHeight="251657216" behindDoc="0" locked="0" layoutInCell="1" allowOverlap="1" wp14:anchorId="56EEF45D" wp14:editId="0290BB40">
          <wp:simplePos x="0" y="0"/>
          <wp:positionH relativeFrom="margin">
            <wp:posOffset>82550</wp:posOffset>
          </wp:positionH>
          <wp:positionV relativeFrom="paragraph">
            <wp:posOffset>21590</wp:posOffset>
          </wp:positionV>
          <wp:extent cx="432791" cy="485775"/>
          <wp:effectExtent l="0" t="0" r="5715" b="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6">
                    <a:lum brigh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791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3146B9" w14:textId="77777777" w:rsidR="009D5DA2" w:rsidRDefault="009D5DA2" w:rsidP="009D5DA2">
    <w:pPr>
      <w:pStyle w:val="Encabezado"/>
      <w:jc w:val="center"/>
      <w:rPr>
        <w:sz w:val="16"/>
      </w:rPr>
    </w:pPr>
  </w:p>
  <w:p w14:paraId="7072D0F1" w14:textId="77777777" w:rsidR="009D5DA2" w:rsidRDefault="009D5DA2" w:rsidP="009D5DA2">
    <w:pPr>
      <w:pStyle w:val="Encabezado"/>
      <w:jc w:val="center"/>
      <w:rPr>
        <w:sz w:val="16"/>
      </w:rPr>
    </w:pPr>
  </w:p>
  <w:p w14:paraId="7FC68E0E" w14:textId="77777777" w:rsidR="009D5DA2" w:rsidRDefault="009D5DA2" w:rsidP="009D5DA2">
    <w:pPr>
      <w:pStyle w:val="Encabezado"/>
      <w:jc w:val="center"/>
      <w:rPr>
        <w:sz w:val="16"/>
      </w:rPr>
    </w:pPr>
  </w:p>
  <w:p w14:paraId="7F44AD7D" w14:textId="77777777" w:rsidR="009D5DA2" w:rsidRDefault="009D5DA2" w:rsidP="009D5DA2">
    <w:pPr>
      <w:pStyle w:val="Encabezado"/>
      <w:jc w:val="center"/>
      <w:rPr>
        <w:sz w:val="16"/>
      </w:rPr>
    </w:pPr>
  </w:p>
  <w:p w14:paraId="08C07EBD" w14:textId="77777777" w:rsidR="009D5DA2" w:rsidRDefault="009D5DA2" w:rsidP="009D5DA2">
    <w:pPr>
      <w:pStyle w:val="Encabezado"/>
      <w:jc w:val="center"/>
      <w:rPr>
        <w:sz w:val="16"/>
      </w:rPr>
    </w:pPr>
  </w:p>
  <w:p w14:paraId="5BCAC28B" w14:textId="77777777" w:rsidR="009D5DA2" w:rsidRDefault="009D5DA2" w:rsidP="009D5DA2">
    <w:pPr>
      <w:pStyle w:val="Encabezado"/>
      <w:jc w:val="center"/>
      <w:rPr>
        <w:sz w:val="16"/>
      </w:rPr>
    </w:pPr>
  </w:p>
  <w:p w14:paraId="0C963CF2" w14:textId="77777777" w:rsidR="009D5DA2" w:rsidRPr="009E2B60" w:rsidRDefault="000A7C1D" w:rsidP="009D5DA2">
    <w:pPr>
      <w:pStyle w:val="Encabezado"/>
      <w:tabs>
        <w:tab w:val="left" w:pos="735"/>
      </w:tabs>
      <w:rPr>
        <w:sz w:val="16"/>
      </w:rPr>
    </w:pPr>
    <w:r>
      <w:rPr>
        <w:noProof/>
        <w:lang w:eastAsia="es-VE"/>
      </w:rPr>
      <w:pict w14:anchorId="63AD22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095" o:spid="_x0000_s2049" type="#_x0000_t75" style="position:absolute;margin-left:-5.9pt;margin-top:85.6pt;width:441.75pt;height:432.05pt;z-index:-251654144;mso-position-horizontal-relative:margin;mso-position-vertical-relative:margin" o:allowincell="f">
          <v:imagedata r:id="rId7" o:title="descarga" gain="19661f" blacklevel="22938f"/>
          <w10:wrap anchorx="margin" anchory="margin"/>
        </v:shape>
      </w:pict>
    </w:r>
    <w:r w:rsidR="009D5DA2"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C31"/>
    <w:multiLevelType w:val="hybridMultilevel"/>
    <w:tmpl w:val="C4DA7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10F9"/>
    <w:multiLevelType w:val="hybridMultilevel"/>
    <w:tmpl w:val="914447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465D"/>
    <w:multiLevelType w:val="hybridMultilevel"/>
    <w:tmpl w:val="461067C6"/>
    <w:lvl w:ilvl="0" w:tplc="35A20B8E">
      <w:start w:val="1"/>
      <w:numFmt w:val="bullet"/>
      <w:lvlText w:val=""/>
      <w:lvlJc w:val="left"/>
      <w:pPr>
        <w:tabs>
          <w:tab w:val="num" w:pos="57"/>
        </w:tabs>
        <w:ind w:left="284" w:hanging="284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A0A6E"/>
    <w:multiLevelType w:val="hybridMultilevel"/>
    <w:tmpl w:val="7AAA328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61902"/>
    <w:multiLevelType w:val="multilevel"/>
    <w:tmpl w:val="10A61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aut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2F4BCB"/>
    <w:multiLevelType w:val="hybridMultilevel"/>
    <w:tmpl w:val="FF447AB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323B9"/>
    <w:multiLevelType w:val="hybridMultilevel"/>
    <w:tmpl w:val="575E481A"/>
    <w:lvl w:ilvl="0" w:tplc="DA628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4EA1"/>
    <w:multiLevelType w:val="hybridMultilevel"/>
    <w:tmpl w:val="9180643A"/>
    <w:lvl w:ilvl="0" w:tplc="C4A0A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D422F"/>
    <w:multiLevelType w:val="hybridMultilevel"/>
    <w:tmpl w:val="4058FC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D0595F"/>
    <w:multiLevelType w:val="hybridMultilevel"/>
    <w:tmpl w:val="9536BF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620DF2"/>
    <w:multiLevelType w:val="hybridMultilevel"/>
    <w:tmpl w:val="73F26680"/>
    <w:lvl w:ilvl="0" w:tplc="0C0A0001">
      <w:start w:val="1"/>
      <w:numFmt w:val="bullet"/>
      <w:lvlText w:val=""/>
      <w:lvlJc w:val="left"/>
      <w:pPr>
        <w:tabs>
          <w:tab w:val="num" w:pos="57"/>
        </w:tabs>
        <w:ind w:left="284" w:hanging="284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3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D1544"/>
    <w:multiLevelType w:val="hybridMultilevel"/>
    <w:tmpl w:val="2C287BCE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FA2225"/>
    <w:multiLevelType w:val="hybridMultilevel"/>
    <w:tmpl w:val="C14299BE"/>
    <w:lvl w:ilvl="0" w:tplc="9CBEB95E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4E940C1"/>
    <w:multiLevelType w:val="hybridMultilevel"/>
    <w:tmpl w:val="454AB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5BCC"/>
    <w:multiLevelType w:val="hybridMultilevel"/>
    <w:tmpl w:val="E5766F50"/>
    <w:lvl w:ilvl="0" w:tplc="D26CF30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3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2212E4"/>
    <w:multiLevelType w:val="hybridMultilevel"/>
    <w:tmpl w:val="52F286D2"/>
    <w:lvl w:ilvl="0" w:tplc="CBC4DA4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D130C"/>
    <w:multiLevelType w:val="hybridMultilevel"/>
    <w:tmpl w:val="DCEE3326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687AD3"/>
    <w:multiLevelType w:val="hybridMultilevel"/>
    <w:tmpl w:val="289A2158"/>
    <w:lvl w:ilvl="0" w:tplc="CD1C3EE4">
      <w:numFmt w:val="bullet"/>
      <w:lvlText w:val="-"/>
      <w:lvlJc w:val="left"/>
      <w:pPr>
        <w:ind w:left="-1058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abstractNum w:abstractNumId="18" w15:restartNumberingAfterBreak="0">
    <w:nsid w:val="78CC7215"/>
    <w:multiLevelType w:val="hybridMultilevel"/>
    <w:tmpl w:val="95C40DE0"/>
    <w:lvl w:ilvl="0" w:tplc="040A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16"/>
  </w:num>
  <w:num w:numId="10">
    <w:abstractNumId w:val="10"/>
  </w:num>
  <w:num w:numId="11">
    <w:abstractNumId w:val="15"/>
  </w:num>
  <w:num w:numId="12">
    <w:abstractNumId w:val="1"/>
  </w:num>
  <w:num w:numId="13">
    <w:abstractNumId w:val="3"/>
  </w:num>
  <w:num w:numId="14">
    <w:abstractNumId w:val="0"/>
  </w:num>
  <w:num w:numId="15">
    <w:abstractNumId w:val="13"/>
  </w:num>
  <w:num w:numId="16">
    <w:abstractNumId w:val="6"/>
  </w:num>
  <w:num w:numId="17">
    <w:abstractNumId w:val="7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F3"/>
    <w:rsid w:val="00003732"/>
    <w:rsid w:val="00003EAC"/>
    <w:rsid w:val="0000555A"/>
    <w:rsid w:val="000070BB"/>
    <w:rsid w:val="0001334C"/>
    <w:rsid w:val="00020D75"/>
    <w:rsid w:val="000269D3"/>
    <w:rsid w:val="000337E9"/>
    <w:rsid w:val="000420D7"/>
    <w:rsid w:val="00050AD9"/>
    <w:rsid w:val="00051A4E"/>
    <w:rsid w:val="00053004"/>
    <w:rsid w:val="00060C82"/>
    <w:rsid w:val="00060EC0"/>
    <w:rsid w:val="00065E07"/>
    <w:rsid w:val="0006780F"/>
    <w:rsid w:val="00071531"/>
    <w:rsid w:val="00071923"/>
    <w:rsid w:val="000743D7"/>
    <w:rsid w:val="000745BA"/>
    <w:rsid w:val="00074EEB"/>
    <w:rsid w:val="000804F1"/>
    <w:rsid w:val="0008205C"/>
    <w:rsid w:val="00090D81"/>
    <w:rsid w:val="000928BF"/>
    <w:rsid w:val="000958D8"/>
    <w:rsid w:val="000967FB"/>
    <w:rsid w:val="000A3130"/>
    <w:rsid w:val="000A51DD"/>
    <w:rsid w:val="000A59A1"/>
    <w:rsid w:val="000A7C1D"/>
    <w:rsid w:val="000B26DF"/>
    <w:rsid w:val="000B4B15"/>
    <w:rsid w:val="000B5AD1"/>
    <w:rsid w:val="000C55BD"/>
    <w:rsid w:val="000C5A38"/>
    <w:rsid w:val="000C605A"/>
    <w:rsid w:val="000D1A60"/>
    <w:rsid w:val="000D3ADD"/>
    <w:rsid w:val="000D565D"/>
    <w:rsid w:val="000E2BE0"/>
    <w:rsid w:val="000E49DB"/>
    <w:rsid w:val="000E62F3"/>
    <w:rsid w:val="000F0A93"/>
    <w:rsid w:val="000F36B6"/>
    <w:rsid w:val="000F4EC2"/>
    <w:rsid w:val="000F6916"/>
    <w:rsid w:val="00104810"/>
    <w:rsid w:val="00105B2F"/>
    <w:rsid w:val="00110FED"/>
    <w:rsid w:val="001121F9"/>
    <w:rsid w:val="00112536"/>
    <w:rsid w:val="001127E1"/>
    <w:rsid w:val="00117935"/>
    <w:rsid w:val="001233D8"/>
    <w:rsid w:val="0012406B"/>
    <w:rsid w:val="0012444D"/>
    <w:rsid w:val="0012664E"/>
    <w:rsid w:val="00127243"/>
    <w:rsid w:val="00130AAF"/>
    <w:rsid w:val="001326AE"/>
    <w:rsid w:val="00134CFE"/>
    <w:rsid w:val="00137242"/>
    <w:rsid w:val="00137CBD"/>
    <w:rsid w:val="00140008"/>
    <w:rsid w:val="00141C40"/>
    <w:rsid w:val="00146B9F"/>
    <w:rsid w:val="001529C0"/>
    <w:rsid w:val="00152E62"/>
    <w:rsid w:val="00155938"/>
    <w:rsid w:val="00160C7C"/>
    <w:rsid w:val="00161C10"/>
    <w:rsid w:val="001679AF"/>
    <w:rsid w:val="001776C1"/>
    <w:rsid w:val="00177A62"/>
    <w:rsid w:val="00181D5B"/>
    <w:rsid w:val="00194899"/>
    <w:rsid w:val="001952CC"/>
    <w:rsid w:val="001A0BBE"/>
    <w:rsid w:val="001B5154"/>
    <w:rsid w:val="001B646C"/>
    <w:rsid w:val="001B741E"/>
    <w:rsid w:val="001C179D"/>
    <w:rsid w:val="001C45CB"/>
    <w:rsid w:val="001C4724"/>
    <w:rsid w:val="001D0263"/>
    <w:rsid w:val="001D1B4C"/>
    <w:rsid w:val="001D3BF6"/>
    <w:rsid w:val="001D43B4"/>
    <w:rsid w:val="001D4E5A"/>
    <w:rsid w:val="001D6E88"/>
    <w:rsid w:val="001D78C3"/>
    <w:rsid w:val="001E1C12"/>
    <w:rsid w:val="001F68AC"/>
    <w:rsid w:val="00210EFE"/>
    <w:rsid w:val="00214584"/>
    <w:rsid w:val="00214DF4"/>
    <w:rsid w:val="002154BD"/>
    <w:rsid w:val="00217691"/>
    <w:rsid w:val="0021774A"/>
    <w:rsid w:val="0022294F"/>
    <w:rsid w:val="002233D8"/>
    <w:rsid w:val="00227181"/>
    <w:rsid w:val="002312FE"/>
    <w:rsid w:val="00231C1F"/>
    <w:rsid w:val="0023375D"/>
    <w:rsid w:val="00237C5D"/>
    <w:rsid w:val="00242DE7"/>
    <w:rsid w:val="00250012"/>
    <w:rsid w:val="00253141"/>
    <w:rsid w:val="00256264"/>
    <w:rsid w:val="00256D50"/>
    <w:rsid w:val="00257334"/>
    <w:rsid w:val="00262ED2"/>
    <w:rsid w:val="002711F1"/>
    <w:rsid w:val="002732BF"/>
    <w:rsid w:val="00276DCC"/>
    <w:rsid w:val="00285F45"/>
    <w:rsid w:val="0028760C"/>
    <w:rsid w:val="00287D1C"/>
    <w:rsid w:val="00290A9D"/>
    <w:rsid w:val="00292216"/>
    <w:rsid w:val="0029289B"/>
    <w:rsid w:val="00293A4C"/>
    <w:rsid w:val="00294A08"/>
    <w:rsid w:val="002A37FA"/>
    <w:rsid w:val="002B3BAD"/>
    <w:rsid w:val="002B6928"/>
    <w:rsid w:val="002C38B1"/>
    <w:rsid w:val="002C4B74"/>
    <w:rsid w:val="002C7188"/>
    <w:rsid w:val="002D1A89"/>
    <w:rsid w:val="002D2018"/>
    <w:rsid w:val="002D2442"/>
    <w:rsid w:val="002D46AB"/>
    <w:rsid w:val="002E1284"/>
    <w:rsid w:val="002E1FDC"/>
    <w:rsid w:val="002E312B"/>
    <w:rsid w:val="002E5074"/>
    <w:rsid w:val="002E5E39"/>
    <w:rsid w:val="002E6FDE"/>
    <w:rsid w:val="002F3AC6"/>
    <w:rsid w:val="002F3BC3"/>
    <w:rsid w:val="002F73C8"/>
    <w:rsid w:val="00302402"/>
    <w:rsid w:val="003025E3"/>
    <w:rsid w:val="00302DB8"/>
    <w:rsid w:val="0030501D"/>
    <w:rsid w:val="003100A2"/>
    <w:rsid w:val="00311005"/>
    <w:rsid w:val="00311FFA"/>
    <w:rsid w:val="00317279"/>
    <w:rsid w:val="00322827"/>
    <w:rsid w:val="00327BBD"/>
    <w:rsid w:val="00330874"/>
    <w:rsid w:val="003315F4"/>
    <w:rsid w:val="003414A3"/>
    <w:rsid w:val="00341BDC"/>
    <w:rsid w:val="00342023"/>
    <w:rsid w:val="00346AB0"/>
    <w:rsid w:val="00351DD4"/>
    <w:rsid w:val="0035257D"/>
    <w:rsid w:val="003527C8"/>
    <w:rsid w:val="00353625"/>
    <w:rsid w:val="003560D8"/>
    <w:rsid w:val="0035623B"/>
    <w:rsid w:val="00362DE9"/>
    <w:rsid w:val="0036556B"/>
    <w:rsid w:val="00365BE3"/>
    <w:rsid w:val="00367F52"/>
    <w:rsid w:val="00373759"/>
    <w:rsid w:val="00376FCE"/>
    <w:rsid w:val="00377DD4"/>
    <w:rsid w:val="00384161"/>
    <w:rsid w:val="00391EEE"/>
    <w:rsid w:val="003A1330"/>
    <w:rsid w:val="003A64E5"/>
    <w:rsid w:val="003A7CB7"/>
    <w:rsid w:val="003B001D"/>
    <w:rsid w:val="003B7682"/>
    <w:rsid w:val="003C32FA"/>
    <w:rsid w:val="003C45CB"/>
    <w:rsid w:val="003C51F5"/>
    <w:rsid w:val="003C56F5"/>
    <w:rsid w:val="003C6286"/>
    <w:rsid w:val="003C677F"/>
    <w:rsid w:val="003D2934"/>
    <w:rsid w:val="003D5EDA"/>
    <w:rsid w:val="003E49FD"/>
    <w:rsid w:val="003E4C19"/>
    <w:rsid w:val="003E5325"/>
    <w:rsid w:val="003E6D0C"/>
    <w:rsid w:val="003F005A"/>
    <w:rsid w:val="003F5219"/>
    <w:rsid w:val="003F6483"/>
    <w:rsid w:val="00401360"/>
    <w:rsid w:val="00401493"/>
    <w:rsid w:val="00403D71"/>
    <w:rsid w:val="00412837"/>
    <w:rsid w:val="00413081"/>
    <w:rsid w:val="0041379D"/>
    <w:rsid w:val="004211CD"/>
    <w:rsid w:val="00423695"/>
    <w:rsid w:val="004324FB"/>
    <w:rsid w:val="00433350"/>
    <w:rsid w:val="004335EB"/>
    <w:rsid w:val="00433E12"/>
    <w:rsid w:val="004366F8"/>
    <w:rsid w:val="0043671B"/>
    <w:rsid w:val="00440CFC"/>
    <w:rsid w:val="00445302"/>
    <w:rsid w:val="00446CBE"/>
    <w:rsid w:val="00454C18"/>
    <w:rsid w:val="00457856"/>
    <w:rsid w:val="0046389A"/>
    <w:rsid w:val="00474A0E"/>
    <w:rsid w:val="00481539"/>
    <w:rsid w:val="004847A7"/>
    <w:rsid w:val="00492A36"/>
    <w:rsid w:val="0049564E"/>
    <w:rsid w:val="004A3150"/>
    <w:rsid w:val="004B115D"/>
    <w:rsid w:val="004B2CCB"/>
    <w:rsid w:val="004B4B09"/>
    <w:rsid w:val="004B7A43"/>
    <w:rsid w:val="004C11EA"/>
    <w:rsid w:val="004D131E"/>
    <w:rsid w:val="004D1F82"/>
    <w:rsid w:val="004D2A16"/>
    <w:rsid w:val="004D6DDA"/>
    <w:rsid w:val="004E371C"/>
    <w:rsid w:val="004E5BAA"/>
    <w:rsid w:val="004E68F9"/>
    <w:rsid w:val="004E72F9"/>
    <w:rsid w:val="004E7833"/>
    <w:rsid w:val="004F4CBE"/>
    <w:rsid w:val="004F72FB"/>
    <w:rsid w:val="004F7458"/>
    <w:rsid w:val="00500360"/>
    <w:rsid w:val="005014E8"/>
    <w:rsid w:val="00504186"/>
    <w:rsid w:val="00504254"/>
    <w:rsid w:val="005056D6"/>
    <w:rsid w:val="00516608"/>
    <w:rsid w:val="0052103D"/>
    <w:rsid w:val="005215E5"/>
    <w:rsid w:val="00525896"/>
    <w:rsid w:val="00530FA9"/>
    <w:rsid w:val="00532C02"/>
    <w:rsid w:val="00535C73"/>
    <w:rsid w:val="00541260"/>
    <w:rsid w:val="00545A0E"/>
    <w:rsid w:val="00545DC3"/>
    <w:rsid w:val="00546135"/>
    <w:rsid w:val="005464FF"/>
    <w:rsid w:val="005469B2"/>
    <w:rsid w:val="005512C9"/>
    <w:rsid w:val="00551834"/>
    <w:rsid w:val="00554AFA"/>
    <w:rsid w:val="0056270E"/>
    <w:rsid w:val="00562B44"/>
    <w:rsid w:val="005739AB"/>
    <w:rsid w:val="0057616E"/>
    <w:rsid w:val="005806AF"/>
    <w:rsid w:val="00580B03"/>
    <w:rsid w:val="00583ED7"/>
    <w:rsid w:val="00587777"/>
    <w:rsid w:val="005922AF"/>
    <w:rsid w:val="005952E9"/>
    <w:rsid w:val="00595991"/>
    <w:rsid w:val="00597397"/>
    <w:rsid w:val="005A077F"/>
    <w:rsid w:val="005A14B5"/>
    <w:rsid w:val="005A690F"/>
    <w:rsid w:val="005A69DB"/>
    <w:rsid w:val="005B1D05"/>
    <w:rsid w:val="005B6265"/>
    <w:rsid w:val="005C0ECE"/>
    <w:rsid w:val="005C1B65"/>
    <w:rsid w:val="005C6407"/>
    <w:rsid w:val="005D021F"/>
    <w:rsid w:val="005D2708"/>
    <w:rsid w:val="005D3BE8"/>
    <w:rsid w:val="005D4B2B"/>
    <w:rsid w:val="005D64A1"/>
    <w:rsid w:val="005E294F"/>
    <w:rsid w:val="005E78A9"/>
    <w:rsid w:val="005F3A57"/>
    <w:rsid w:val="005F7CC5"/>
    <w:rsid w:val="006050DD"/>
    <w:rsid w:val="00606A45"/>
    <w:rsid w:val="00612DF1"/>
    <w:rsid w:val="00613DE0"/>
    <w:rsid w:val="00613FA2"/>
    <w:rsid w:val="00615147"/>
    <w:rsid w:val="006159CE"/>
    <w:rsid w:val="00622C34"/>
    <w:rsid w:val="006242FC"/>
    <w:rsid w:val="00625F79"/>
    <w:rsid w:val="00626D11"/>
    <w:rsid w:val="00630080"/>
    <w:rsid w:val="00631D20"/>
    <w:rsid w:val="00631E8A"/>
    <w:rsid w:val="00632D11"/>
    <w:rsid w:val="00632FB6"/>
    <w:rsid w:val="006355DE"/>
    <w:rsid w:val="00635ACF"/>
    <w:rsid w:val="00640391"/>
    <w:rsid w:val="00646CA3"/>
    <w:rsid w:val="006471F6"/>
    <w:rsid w:val="006502D1"/>
    <w:rsid w:val="0065297E"/>
    <w:rsid w:val="006541F4"/>
    <w:rsid w:val="00656CD8"/>
    <w:rsid w:val="006601D9"/>
    <w:rsid w:val="00664E7F"/>
    <w:rsid w:val="00667C3C"/>
    <w:rsid w:val="00673ED3"/>
    <w:rsid w:val="00674989"/>
    <w:rsid w:val="0067516F"/>
    <w:rsid w:val="006918B7"/>
    <w:rsid w:val="006931D2"/>
    <w:rsid w:val="006935D4"/>
    <w:rsid w:val="00695373"/>
    <w:rsid w:val="006A02FF"/>
    <w:rsid w:val="006A354E"/>
    <w:rsid w:val="006A4066"/>
    <w:rsid w:val="006A771C"/>
    <w:rsid w:val="006B2D5C"/>
    <w:rsid w:val="006B3F29"/>
    <w:rsid w:val="006B4EF4"/>
    <w:rsid w:val="006C32B5"/>
    <w:rsid w:val="006C7C6E"/>
    <w:rsid w:val="006D2101"/>
    <w:rsid w:val="006E4436"/>
    <w:rsid w:val="006E5476"/>
    <w:rsid w:val="006E780E"/>
    <w:rsid w:val="006F0151"/>
    <w:rsid w:val="006F1B69"/>
    <w:rsid w:val="006F6162"/>
    <w:rsid w:val="00704AD0"/>
    <w:rsid w:val="00712FF1"/>
    <w:rsid w:val="00714339"/>
    <w:rsid w:val="00714A8B"/>
    <w:rsid w:val="0071675F"/>
    <w:rsid w:val="00716CA5"/>
    <w:rsid w:val="00720681"/>
    <w:rsid w:val="007308FD"/>
    <w:rsid w:val="0073662E"/>
    <w:rsid w:val="00737B33"/>
    <w:rsid w:val="007416C8"/>
    <w:rsid w:val="0074286C"/>
    <w:rsid w:val="00751C41"/>
    <w:rsid w:val="00751C4B"/>
    <w:rsid w:val="00752192"/>
    <w:rsid w:val="00752761"/>
    <w:rsid w:val="007530F2"/>
    <w:rsid w:val="00753273"/>
    <w:rsid w:val="0075692A"/>
    <w:rsid w:val="007577C6"/>
    <w:rsid w:val="00763D97"/>
    <w:rsid w:val="00764269"/>
    <w:rsid w:val="007703C1"/>
    <w:rsid w:val="007818E6"/>
    <w:rsid w:val="00782855"/>
    <w:rsid w:val="00796BAD"/>
    <w:rsid w:val="007A2A30"/>
    <w:rsid w:val="007A3172"/>
    <w:rsid w:val="007B07B7"/>
    <w:rsid w:val="007B39F8"/>
    <w:rsid w:val="007B6459"/>
    <w:rsid w:val="007B7E94"/>
    <w:rsid w:val="007C3D50"/>
    <w:rsid w:val="007D4B1F"/>
    <w:rsid w:val="007E5E1A"/>
    <w:rsid w:val="007E7116"/>
    <w:rsid w:val="007F1754"/>
    <w:rsid w:val="007F5A92"/>
    <w:rsid w:val="007F7B4C"/>
    <w:rsid w:val="00802BBE"/>
    <w:rsid w:val="00803898"/>
    <w:rsid w:val="00805916"/>
    <w:rsid w:val="00806B41"/>
    <w:rsid w:val="00806F7F"/>
    <w:rsid w:val="008129E1"/>
    <w:rsid w:val="00816091"/>
    <w:rsid w:val="0081786C"/>
    <w:rsid w:val="008244AB"/>
    <w:rsid w:val="008260F6"/>
    <w:rsid w:val="00827784"/>
    <w:rsid w:val="00834C01"/>
    <w:rsid w:val="008358F4"/>
    <w:rsid w:val="00836DCA"/>
    <w:rsid w:val="00837935"/>
    <w:rsid w:val="00837B54"/>
    <w:rsid w:val="0084057D"/>
    <w:rsid w:val="00841889"/>
    <w:rsid w:val="008473C5"/>
    <w:rsid w:val="00847595"/>
    <w:rsid w:val="00847B31"/>
    <w:rsid w:val="00856876"/>
    <w:rsid w:val="008613CA"/>
    <w:rsid w:val="00861680"/>
    <w:rsid w:val="00865DFA"/>
    <w:rsid w:val="00870ED0"/>
    <w:rsid w:val="00873767"/>
    <w:rsid w:val="00874A9A"/>
    <w:rsid w:val="00874B0D"/>
    <w:rsid w:val="0087584D"/>
    <w:rsid w:val="00880D6E"/>
    <w:rsid w:val="0088139E"/>
    <w:rsid w:val="00882481"/>
    <w:rsid w:val="00883EC0"/>
    <w:rsid w:val="0088592B"/>
    <w:rsid w:val="00886705"/>
    <w:rsid w:val="00886F3C"/>
    <w:rsid w:val="008908F3"/>
    <w:rsid w:val="008A2D12"/>
    <w:rsid w:val="008B0259"/>
    <w:rsid w:val="008B0542"/>
    <w:rsid w:val="008B6050"/>
    <w:rsid w:val="008B7E87"/>
    <w:rsid w:val="008D09B7"/>
    <w:rsid w:val="008D6BD3"/>
    <w:rsid w:val="008E23FC"/>
    <w:rsid w:val="008E40AC"/>
    <w:rsid w:val="008E5ABD"/>
    <w:rsid w:val="008E71D9"/>
    <w:rsid w:val="008E7304"/>
    <w:rsid w:val="008E7834"/>
    <w:rsid w:val="008F2C50"/>
    <w:rsid w:val="008F6B49"/>
    <w:rsid w:val="008F7B3D"/>
    <w:rsid w:val="00910A8A"/>
    <w:rsid w:val="00910AEA"/>
    <w:rsid w:val="0091281D"/>
    <w:rsid w:val="00916743"/>
    <w:rsid w:val="00926F54"/>
    <w:rsid w:val="00927220"/>
    <w:rsid w:val="00930DED"/>
    <w:rsid w:val="00931357"/>
    <w:rsid w:val="00932D4B"/>
    <w:rsid w:val="00934C11"/>
    <w:rsid w:val="009372DD"/>
    <w:rsid w:val="0094148F"/>
    <w:rsid w:val="00941BDD"/>
    <w:rsid w:val="0094603D"/>
    <w:rsid w:val="009471D1"/>
    <w:rsid w:val="00954CA8"/>
    <w:rsid w:val="0096094A"/>
    <w:rsid w:val="00962A56"/>
    <w:rsid w:val="00963E95"/>
    <w:rsid w:val="009713ED"/>
    <w:rsid w:val="00971CEB"/>
    <w:rsid w:val="00972F0E"/>
    <w:rsid w:val="009741C8"/>
    <w:rsid w:val="00976352"/>
    <w:rsid w:val="00981070"/>
    <w:rsid w:val="00982D69"/>
    <w:rsid w:val="00983962"/>
    <w:rsid w:val="0098720D"/>
    <w:rsid w:val="009907D1"/>
    <w:rsid w:val="009A38A8"/>
    <w:rsid w:val="009A5B6F"/>
    <w:rsid w:val="009A7F25"/>
    <w:rsid w:val="009C0722"/>
    <w:rsid w:val="009C3DEA"/>
    <w:rsid w:val="009C6674"/>
    <w:rsid w:val="009D088C"/>
    <w:rsid w:val="009D37B1"/>
    <w:rsid w:val="009D3F1C"/>
    <w:rsid w:val="009D5DA2"/>
    <w:rsid w:val="009D6C58"/>
    <w:rsid w:val="009D7C3A"/>
    <w:rsid w:val="009E0F8B"/>
    <w:rsid w:val="009E1B2D"/>
    <w:rsid w:val="009E1C48"/>
    <w:rsid w:val="009F3B12"/>
    <w:rsid w:val="009F5AB3"/>
    <w:rsid w:val="00A00548"/>
    <w:rsid w:val="00A151F7"/>
    <w:rsid w:val="00A23923"/>
    <w:rsid w:val="00A24712"/>
    <w:rsid w:val="00A25A08"/>
    <w:rsid w:val="00A27481"/>
    <w:rsid w:val="00A30A12"/>
    <w:rsid w:val="00A31D8E"/>
    <w:rsid w:val="00A365C7"/>
    <w:rsid w:val="00A369A7"/>
    <w:rsid w:val="00A37A03"/>
    <w:rsid w:val="00A422E4"/>
    <w:rsid w:val="00A56E0D"/>
    <w:rsid w:val="00A57246"/>
    <w:rsid w:val="00A63BB0"/>
    <w:rsid w:val="00A6592F"/>
    <w:rsid w:val="00A659CB"/>
    <w:rsid w:val="00A677A3"/>
    <w:rsid w:val="00A705CB"/>
    <w:rsid w:val="00A70DAC"/>
    <w:rsid w:val="00A724A0"/>
    <w:rsid w:val="00A77556"/>
    <w:rsid w:val="00A86D56"/>
    <w:rsid w:val="00A87A94"/>
    <w:rsid w:val="00A92CC9"/>
    <w:rsid w:val="00A93F4C"/>
    <w:rsid w:val="00A94B31"/>
    <w:rsid w:val="00A97194"/>
    <w:rsid w:val="00AB1D72"/>
    <w:rsid w:val="00AB2685"/>
    <w:rsid w:val="00AC06C2"/>
    <w:rsid w:val="00AC076E"/>
    <w:rsid w:val="00AC4C2F"/>
    <w:rsid w:val="00AC5098"/>
    <w:rsid w:val="00AC50B9"/>
    <w:rsid w:val="00AD5A79"/>
    <w:rsid w:val="00AE1ABB"/>
    <w:rsid w:val="00AE305E"/>
    <w:rsid w:val="00AE4590"/>
    <w:rsid w:val="00AE62E6"/>
    <w:rsid w:val="00AE75FC"/>
    <w:rsid w:val="00AE7F0B"/>
    <w:rsid w:val="00AF1B6D"/>
    <w:rsid w:val="00B02437"/>
    <w:rsid w:val="00B10BC0"/>
    <w:rsid w:val="00B10E5F"/>
    <w:rsid w:val="00B202F5"/>
    <w:rsid w:val="00B27A9E"/>
    <w:rsid w:val="00B339C8"/>
    <w:rsid w:val="00B34CB9"/>
    <w:rsid w:val="00B35D60"/>
    <w:rsid w:val="00B3750F"/>
    <w:rsid w:val="00B37527"/>
    <w:rsid w:val="00B4010A"/>
    <w:rsid w:val="00B449C2"/>
    <w:rsid w:val="00B45BB2"/>
    <w:rsid w:val="00B47F88"/>
    <w:rsid w:val="00B51A67"/>
    <w:rsid w:val="00B51AE5"/>
    <w:rsid w:val="00B53D92"/>
    <w:rsid w:val="00B64F87"/>
    <w:rsid w:val="00B67074"/>
    <w:rsid w:val="00B67CFA"/>
    <w:rsid w:val="00B67D4C"/>
    <w:rsid w:val="00B7530C"/>
    <w:rsid w:val="00B77D58"/>
    <w:rsid w:val="00B8182B"/>
    <w:rsid w:val="00B83751"/>
    <w:rsid w:val="00B8627C"/>
    <w:rsid w:val="00B93660"/>
    <w:rsid w:val="00B9373C"/>
    <w:rsid w:val="00B966F5"/>
    <w:rsid w:val="00B977C5"/>
    <w:rsid w:val="00BA022C"/>
    <w:rsid w:val="00BA7146"/>
    <w:rsid w:val="00BA71E6"/>
    <w:rsid w:val="00BB0718"/>
    <w:rsid w:val="00BB17A3"/>
    <w:rsid w:val="00BB25EC"/>
    <w:rsid w:val="00BC365B"/>
    <w:rsid w:val="00BC44D6"/>
    <w:rsid w:val="00BC48A6"/>
    <w:rsid w:val="00BC61EE"/>
    <w:rsid w:val="00BD1571"/>
    <w:rsid w:val="00BD26A9"/>
    <w:rsid w:val="00BD47F2"/>
    <w:rsid w:val="00BD4D45"/>
    <w:rsid w:val="00BD70B9"/>
    <w:rsid w:val="00BE12F5"/>
    <w:rsid w:val="00BE3A90"/>
    <w:rsid w:val="00BE40E9"/>
    <w:rsid w:val="00BE51B1"/>
    <w:rsid w:val="00BE5CE5"/>
    <w:rsid w:val="00BF26DA"/>
    <w:rsid w:val="00BF32D4"/>
    <w:rsid w:val="00C02640"/>
    <w:rsid w:val="00C07778"/>
    <w:rsid w:val="00C10BE2"/>
    <w:rsid w:val="00C12143"/>
    <w:rsid w:val="00C21C37"/>
    <w:rsid w:val="00C2636A"/>
    <w:rsid w:val="00C27226"/>
    <w:rsid w:val="00C304C8"/>
    <w:rsid w:val="00C31BAE"/>
    <w:rsid w:val="00C33756"/>
    <w:rsid w:val="00C364E6"/>
    <w:rsid w:val="00C367F1"/>
    <w:rsid w:val="00C36D88"/>
    <w:rsid w:val="00C42BFB"/>
    <w:rsid w:val="00C5132C"/>
    <w:rsid w:val="00C555FC"/>
    <w:rsid w:val="00C55DA5"/>
    <w:rsid w:val="00C61AC3"/>
    <w:rsid w:val="00C62EDF"/>
    <w:rsid w:val="00C64373"/>
    <w:rsid w:val="00C65E9D"/>
    <w:rsid w:val="00C72593"/>
    <w:rsid w:val="00C7369C"/>
    <w:rsid w:val="00C91FD3"/>
    <w:rsid w:val="00C926A8"/>
    <w:rsid w:val="00CA1DAD"/>
    <w:rsid w:val="00CA3E90"/>
    <w:rsid w:val="00CB3794"/>
    <w:rsid w:val="00CB4387"/>
    <w:rsid w:val="00CB4F93"/>
    <w:rsid w:val="00CB6627"/>
    <w:rsid w:val="00CB78BF"/>
    <w:rsid w:val="00CC08A5"/>
    <w:rsid w:val="00CC0E83"/>
    <w:rsid w:val="00CC1743"/>
    <w:rsid w:val="00CC34A2"/>
    <w:rsid w:val="00CC354A"/>
    <w:rsid w:val="00CC5432"/>
    <w:rsid w:val="00CC766C"/>
    <w:rsid w:val="00CD3113"/>
    <w:rsid w:val="00CD6EFC"/>
    <w:rsid w:val="00CE16EF"/>
    <w:rsid w:val="00CE19A3"/>
    <w:rsid w:val="00CE3D07"/>
    <w:rsid w:val="00CF0977"/>
    <w:rsid w:val="00CF2388"/>
    <w:rsid w:val="00CF510E"/>
    <w:rsid w:val="00CF591E"/>
    <w:rsid w:val="00CF6FA2"/>
    <w:rsid w:val="00D051D8"/>
    <w:rsid w:val="00D05E16"/>
    <w:rsid w:val="00D07C61"/>
    <w:rsid w:val="00D1248B"/>
    <w:rsid w:val="00D22B77"/>
    <w:rsid w:val="00D27AFD"/>
    <w:rsid w:val="00D3398B"/>
    <w:rsid w:val="00D3443F"/>
    <w:rsid w:val="00D35F5D"/>
    <w:rsid w:val="00D37BAE"/>
    <w:rsid w:val="00D41098"/>
    <w:rsid w:val="00D41A98"/>
    <w:rsid w:val="00D43FC6"/>
    <w:rsid w:val="00D441B4"/>
    <w:rsid w:val="00D444B9"/>
    <w:rsid w:val="00D458DE"/>
    <w:rsid w:val="00D471C6"/>
    <w:rsid w:val="00D50D5D"/>
    <w:rsid w:val="00D51661"/>
    <w:rsid w:val="00D542D1"/>
    <w:rsid w:val="00D546E3"/>
    <w:rsid w:val="00D55835"/>
    <w:rsid w:val="00D6111D"/>
    <w:rsid w:val="00D620CF"/>
    <w:rsid w:val="00D70829"/>
    <w:rsid w:val="00D82983"/>
    <w:rsid w:val="00D83985"/>
    <w:rsid w:val="00D84D56"/>
    <w:rsid w:val="00D87E94"/>
    <w:rsid w:val="00D90FC1"/>
    <w:rsid w:val="00DA1A4D"/>
    <w:rsid w:val="00DA3B41"/>
    <w:rsid w:val="00DA6404"/>
    <w:rsid w:val="00DA7CC3"/>
    <w:rsid w:val="00DB6CEE"/>
    <w:rsid w:val="00DC2196"/>
    <w:rsid w:val="00DC3E3B"/>
    <w:rsid w:val="00DC5857"/>
    <w:rsid w:val="00DC5D40"/>
    <w:rsid w:val="00DD2418"/>
    <w:rsid w:val="00DD2E10"/>
    <w:rsid w:val="00DD3DC1"/>
    <w:rsid w:val="00DD495F"/>
    <w:rsid w:val="00DD5E22"/>
    <w:rsid w:val="00DD653B"/>
    <w:rsid w:val="00DE1176"/>
    <w:rsid w:val="00DE349D"/>
    <w:rsid w:val="00DE3D69"/>
    <w:rsid w:val="00DE4555"/>
    <w:rsid w:val="00DE78A9"/>
    <w:rsid w:val="00E046B1"/>
    <w:rsid w:val="00E11758"/>
    <w:rsid w:val="00E16731"/>
    <w:rsid w:val="00E2489F"/>
    <w:rsid w:val="00E36A95"/>
    <w:rsid w:val="00E47D26"/>
    <w:rsid w:val="00E57091"/>
    <w:rsid w:val="00E627C5"/>
    <w:rsid w:val="00E64A4E"/>
    <w:rsid w:val="00E70FB4"/>
    <w:rsid w:val="00E7672B"/>
    <w:rsid w:val="00E84534"/>
    <w:rsid w:val="00E86555"/>
    <w:rsid w:val="00E91E3C"/>
    <w:rsid w:val="00E95358"/>
    <w:rsid w:val="00E95DC7"/>
    <w:rsid w:val="00E96291"/>
    <w:rsid w:val="00E965EA"/>
    <w:rsid w:val="00E96C17"/>
    <w:rsid w:val="00EA2494"/>
    <w:rsid w:val="00EA5C9E"/>
    <w:rsid w:val="00EA647D"/>
    <w:rsid w:val="00EB4316"/>
    <w:rsid w:val="00EB5A13"/>
    <w:rsid w:val="00EB5A31"/>
    <w:rsid w:val="00EC11A9"/>
    <w:rsid w:val="00EC4A34"/>
    <w:rsid w:val="00EC4CC0"/>
    <w:rsid w:val="00EC5E89"/>
    <w:rsid w:val="00ED2D60"/>
    <w:rsid w:val="00ED4D0B"/>
    <w:rsid w:val="00EE3B55"/>
    <w:rsid w:val="00EE6143"/>
    <w:rsid w:val="00EF3DDF"/>
    <w:rsid w:val="00EF422D"/>
    <w:rsid w:val="00EF462A"/>
    <w:rsid w:val="00EF5465"/>
    <w:rsid w:val="00F015CE"/>
    <w:rsid w:val="00F038CF"/>
    <w:rsid w:val="00F05989"/>
    <w:rsid w:val="00F0722A"/>
    <w:rsid w:val="00F11EBB"/>
    <w:rsid w:val="00F14CBA"/>
    <w:rsid w:val="00F24B29"/>
    <w:rsid w:val="00F30578"/>
    <w:rsid w:val="00F33892"/>
    <w:rsid w:val="00F33AC2"/>
    <w:rsid w:val="00F365E8"/>
    <w:rsid w:val="00F3725C"/>
    <w:rsid w:val="00F41318"/>
    <w:rsid w:val="00F42D8E"/>
    <w:rsid w:val="00F45349"/>
    <w:rsid w:val="00F47554"/>
    <w:rsid w:val="00F50CC7"/>
    <w:rsid w:val="00F52820"/>
    <w:rsid w:val="00F57491"/>
    <w:rsid w:val="00F60D35"/>
    <w:rsid w:val="00F624DD"/>
    <w:rsid w:val="00F6371E"/>
    <w:rsid w:val="00F65F00"/>
    <w:rsid w:val="00F70963"/>
    <w:rsid w:val="00F70ED3"/>
    <w:rsid w:val="00F72D5B"/>
    <w:rsid w:val="00F76B29"/>
    <w:rsid w:val="00F8303F"/>
    <w:rsid w:val="00F930A0"/>
    <w:rsid w:val="00F94856"/>
    <w:rsid w:val="00FA2D6B"/>
    <w:rsid w:val="00FA5582"/>
    <w:rsid w:val="00FA7B87"/>
    <w:rsid w:val="00FB08D1"/>
    <w:rsid w:val="00FB19FA"/>
    <w:rsid w:val="00FB2BEC"/>
    <w:rsid w:val="00FC5FFF"/>
    <w:rsid w:val="00FD39C9"/>
    <w:rsid w:val="00FD4223"/>
    <w:rsid w:val="00FD6F39"/>
    <w:rsid w:val="00FD79D0"/>
    <w:rsid w:val="00FE0C23"/>
    <w:rsid w:val="00FE6456"/>
    <w:rsid w:val="00FF080A"/>
    <w:rsid w:val="00FF2DB5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4EE272"/>
  <w15:docId w15:val="{EAE5EB7E-6D79-4082-BA1A-A8C91B6E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Ttulo1">
    <w:name w:val="heading 1"/>
    <w:basedOn w:val="Normal"/>
    <w:next w:val="Normal"/>
    <w:link w:val="Ttulo1Car"/>
    <w:qFormat/>
    <w:rsid w:val="0023375D"/>
    <w:pPr>
      <w:keepNext/>
      <w:jc w:val="both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ar"/>
    <w:qFormat/>
    <w:rsid w:val="0023375D"/>
    <w:pPr>
      <w:keepNext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ar"/>
    <w:qFormat/>
    <w:rsid w:val="0023375D"/>
    <w:pPr>
      <w:keepNext/>
      <w:ind w:firstLine="708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23375D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23375D"/>
    <w:pPr>
      <w:keepNext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link w:val="Ttulo6Car"/>
    <w:qFormat/>
    <w:rsid w:val="0023375D"/>
    <w:pPr>
      <w:keepNext/>
      <w:jc w:val="both"/>
      <w:outlineLvl w:val="5"/>
    </w:pPr>
    <w:rPr>
      <w:rFonts w:ascii="Arial" w:hAnsi="Arial" w:cs="Arial"/>
      <w:b/>
      <w:bCs/>
      <w:u w:val="single"/>
    </w:rPr>
  </w:style>
  <w:style w:type="paragraph" w:styleId="Ttulo7">
    <w:name w:val="heading 7"/>
    <w:basedOn w:val="Normal"/>
    <w:next w:val="Normal"/>
    <w:link w:val="Ttulo7Car"/>
    <w:qFormat/>
    <w:rsid w:val="0023375D"/>
    <w:pPr>
      <w:keepNext/>
      <w:jc w:val="both"/>
      <w:outlineLvl w:val="6"/>
    </w:pPr>
    <w:rPr>
      <w:rFonts w:ascii="Arial" w:hAnsi="Arial" w:cs="Arial"/>
      <w:b/>
      <w:sz w:val="22"/>
    </w:rPr>
  </w:style>
  <w:style w:type="paragraph" w:styleId="Ttulo8">
    <w:name w:val="heading 8"/>
    <w:basedOn w:val="Normal"/>
    <w:next w:val="Normal"/>
    <w:link w:val="Ttulo8Car"/>
    <w:qFormat/>
    <w:rsid w:val="0023375D"/>
    <w:pPr>
      <w:keepNext/>
      <w:jc w:val="center"/>
      <w:outlineLvl w:val="7"/>
    </w:pPr>
    <w:rPr>
      <w:rFonts w:ascii="Arial" w:hAnsi="Arial" w:cs="Arial"/>
      <w:b/>
      <w:sz w:val="22"/>
    </w:rPr>
  </w:style>
  <w:style w:type="paragraph" w:styleId="Ttulo9">
    <w:name w:val="heading 9"/>
    <w:basedOn w:val="Normal"/>
    <w:next w:val="Normal"/>
    <w:link w:val="Ttulo9Car"/>
    <w:qFormat/>
    <w:rsid w:val="0023375D"/>
    <w:pPr>
      <w:keepNext/>
      <w:jc w:val="both"/>
      <w:outlineLvl w:val="8"/>
    </w:pPr>
    <w:rPr>
      <w:rFonts w:ascii="Arial" w:hAnsi="Arial"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C47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C472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1C472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4724"/>
    <w:rPr>
      <w:lang w:val="es-VE"/>
    </w:rPr>
  </w:style>
  <w:style w:type="paragraph" w:styleId="Textodeglobo">
    <w:name w:val="Balloon Text"/>
    <w:basedOn w:val="Normal"/>
    <w:link w:val="TextodegloboCar"/>
    <w:unhideWhenUsed/>
    <w:rsid w:val="00D27AF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D27AFD"/>
    <w:rPr>
      <w:rFonts w:ascii="Tahoma" w:hAnsi="Tahoma" w:cs="Tahoma"/>
      <w:sz w:val="16"/>
      <w:szCs w:val="16"/>
      <w:lang w:val="es-VE"/>
    </w:rPr>
  </w:style>
  <w:style w:type="character" w:styleId="Hipervnculo">
    <w:name w:val="Hyperlink"/>
    <w:basedOn w:val="Fuentedeprrafopredeter"/>
    <w:uiPriority w:val="99"/>
    <w:unhideWhenUsed/>
    <w:rsid w:val="00DD3DC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67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3375D"/>
    <w:rPr>
      <w:rFonts w:ascii="Arial" w:eastAsia="Times New Roman" w:hAnsi="Arial" w:cs="Arial"/>
      <w:b/>
      <w:sz w:val="24"/>
      <w:szCs w:val="24"/>
      <w:lang w:val="es-VE" w:eastAsia="es-MX"/>
    </w:rPr>
  </w:style>
  <w:style w:type="character" w:customStyle="1" w:styleId="Ttulo2Car">
    <w:name w:val="Título 2 Car"/>
    <w:basedOn w:val="Fuentedeprrafopredeter"/>
    <w:link w:val="Ttulo2"/>
    <w:rsid w:val="0023375D"/>
    <w:rPr>
      <w:rFonts w:ascii="Arial" w:eastAsia="Times New Roman" w:hAnsi="Arial" w:cs="Arial"/>
      <w:b/>
      <w:bCs/>
      <w:sz w:val="24"/>
      <w:szCs w:val="24"/>
      <w:lang w:val="es-VE" w:eastAsia="es-MX"/>
    </w:rPr>
  </w:style>
  <w:style w:type="character" w:customStyle="1" w:styleId="Ttulo3Car">
    <w:name w:val="Título 3 Car"/>
    <w:basedOn w:val="Fuentedeprrafopredeter"/>
    <w:link w:val="Ttulo3"/>
    <w:rsid w:val="0023375D"/>
    <w:rPr>
      <w:rFonts w:ascii="Times New Roman" w:eastAsia="Times New Roman" w:hAnsi="Times New Roman" w:cs="Times New Roman"/>
      <w:b/>
      <w:bCs/>
      <w:sz w:val="24"/>
      <w:szCs w:val="24"/>
      <w:lang w:val="es-VE" w:eastAsia="es-MX"/>
    </w:rPr>
  </w:style>
  <w:style w:type="character" w:customStyle="1" w:styleId="Ttulo4Car">
    <w:name w:val="Título 4 Car"/>
    <w:basedOn w:val="Fuentedeprrafopredeter"/>
    <w:link w:val="Ttulo4"/>
    <w:rsid w:val="0023375D"/>
    <w:rPr>
      <w:rFonts w:ascii="Times New Roman" w:eastAsia="Times New Roman" w:hAnsi="Times New Roman" w:cs="Times New Roman"/>
      <w:b/>
      <w:sz w:val="24"/>
      <w:szCs w:val="24"/>
      <w:lang w:val="es-VE" w:eastAsia="es-MX"/>
    </w:rPr>
  </w:style>
  <w:style w:type="character" w:customStyle="1" w:styleId="Ttulo5Car">
    <w:name w:val="Título 5 Car"/>
    <w:basedOn w:val="Fuentedeprrafopredeter"/>
    <w:link w:val="Ttulo5"/>
    <w:rsid w:val="0023375D"/>
    <w:rPr>
      <w:rFonts w:ascii="Arial" w:eastAsia="Times New Roman" w:hAnsi="Arial" w:cs="Arial"/>
      <w:b/>
      <w:bCs/>
      <w:sz w:val="24"/>
      <w:szCs w:val="24"/>
      <w:u w:val="single"/>
      <w:lang w:val="es-VE" w:eastAsia="es-MX"/>
    </w:rPr>
  </w:style>
  <w:style w:type="character" w:customStyle="1" w:styleId="Ttulo6Car">
    <w:name w:val="Título 6 Car"/>
    <w:basedOn w:val="Fuentedeprrafopredeter"/>
    <w:link w:val="Ttulo6"/>
    <w:rsid w:val="0023375D"/>
    <w:rPr>
      <w:rFonts w:ascii="Arial" w:eastAsia="Times New Roman" w:hAnsi="Arial" w:cs="Arial"/>
      <w:b/>
      <w:bCs/>
      <w:sz w:val="24"/>
      <w:szCs w:val="24"/>
      <w:u w:val="single"/>
      <w:lang w:val="es-VE" w:eastAsia="es-MX"/>
    </w:rPr>
  </w:style>
  <w:style w:type="character" w:customStyle="1" w:styleId="Ttulo7Car">
    <w:name w:val="Título 7 Car"/>
    <w:basedOn w:val="Fuentedeprrafopredeter"/>
    <w:link w:val="Ttulo7"/>
    <w:rsid w:val="0023375D"/>
    <w:rPr>
      <w:rFonts w:ascii="Arial" w:eastAsia="Times New Roman" w:hAnsi="Arial" w:cs="Arial"/>
      <w:b/>
      <w:szCs w:val="24"/>
      <w:lang w:val="es-VE" w:eastAsia="es-MX"/>
    </w:rPr>
  </w:style>
  <w:style w:type="character" w:customStyle="1" w:styleId="Ttulo8Car">
    <w:name w:val="Título 8 Car"/>
    <w:basedOn w:val="Fuentedeprrafopredeter"/>
    <w:link w:val="Ttulo8"/>
    <w:rsid w:val="0023375D"/>
    <w:rPr>
      <w:rFonts w:ascii="Arial" w:eastAsia="Times New Roman" w:hAnsi="Arial" w:cs="Arial"/>
      <w:b/>
      <w:szCs w:val="24"/>
      <w:lang w:val="es-VE" w:eastAsia="es-MX"/>
    </w:rPr>
  </w:style>
  <w:style w:type="character" w:customStyle="1" w:styleId="Ttulo9Car">
    <w:name w:val="Título 9 Car"/>
    <w:basedOn w:val="Fuentedeprrafopredeter"/>
    <w:link w:val="Ttulo9"/>
    <w:rsid w:val="0023375D"/>
    <w:rPr>
      <w:rFonts w:ascii="Arial" w:eastAsia="Times New Roman" w:hAnsi="Arial" w:cs="Arial"/>
      <w:bCs/>
      <w:color w:val="FF0000"/>
      <w:sz w:val="24"/>
      <w:szCs w:val="24"/>
      <w:u w:val="single"/>
      <w:lang w:val="es-VE" w:eastAsia="es-MX"/>
    </w:rPr>
  </w:style>
  <w:style w:type="paragraph" w:styleId="Textoindependiente">
    <w:name w:val="Body Text"/>
    <w:basedOn w:val="Normal"/>
    <w:link w:val="TextoindependienteCar"/>
    <w:rsid w:val="0023375D"/>
    <w:pPr>
      <w:jc w:val="both"/>
    </w:pPr>
    <w:rPr>
      <w:rFonts w:ascii="Arial" w:hAnsi="Arial" w:cs="Arial"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23375D"/>
    <w:rPr>
      <w:rFonts w:ascii="Arial" w:eastAsia="Times New Roman" w:hAnsi="Arial" w:cs="Arial"/>
      <w:bCs/>
      <w:sz w:val="24"/>
      <w:szCs w:val="24"/>
      <w:lang w:val="es-VE" w:eastAsia="es-MX"/>
    </w:rPr>
  </w:style>
  <w:style w:type="paragraph" w:styleId="Sangradetextonormal">
    <w:name w:val="Body Text Indent"/>
    <w:basedOn w:val="Normal"/>
    <w:link w:val="SangradetextonormalCar"/>
    <w:rsid w:val="0023375D"/>
    <w:pPr>
      <w:ind w:left="360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23375D"/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Mapadeldocumento">
    <w:name w:val="Document Map"/>
    <w:basedOn w:val="Normal"/>
    <w:link w:val="MapadeldocumentoCar"/>
    <w:semiHidden/>
    <w:rsid w:val="0023375D"/>
    <w:pPr>
      <w:shd w:val="clear" w:color="auto" w:fill="000080"/>
    </w:pPr>
    <w:rPr>
      <w:rFonts w:ascii="Tahoma" w:hAnsi="Tahoma" w:cs="Tahoma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3375D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Ttulo">
    <w:name w:val="Title"/>
    <w:basedOn w:val="Normal"/>
    <w:link w:val="TtuloCar"/>
    <w:qFormat/>
    <w:rsid w:val="0023375D"/>
    <w:pPr>
      <w:jc w:val="center"/>
    </w:pPr>
    <w:rPr>
      <w:rFonts w:ascii="Arial" w:hAnsi="Arial" w:cs="Arial"/>
      <w:b/>
      <w:sz w:val="22"/>
      <w:u w:val="single"/>
    </w:rPr>
  </w:style>
  <w:style w:type="character" w:customStyle="1" w:styleId="TtuloCar">
    <w:name w:val="Título Car"/>
    <w:basedOn w:val="Fuentedeprrafopredeter"/>
    <w:link w:val="Ttulo"/>
    <w:rsid w:val="0023375D"/>
    <w:rPr>
      <w:rFonts w:ascii="Arial" w:eastAsia="Times New Roman" w:hAnsi="Arial" w:cs="Arial"/>
      <w:b/>
      <w:szCs w:val="24"/>
      <w:u w:val="single"/>
      <w:lang w:val="es-VE" w:eastAsia="es-MX"/>
    </w:rPr>
  </w:style>
  <w:style w:type="paragraph" w:styleId="Textoindependiente2">
    <w:name w:val="Body Text 2"/>
    <w:basedOn w:val="Normal"/>
    <w:link w:val="Textoindependiente2Car"/>
    <w:rsid w:val="0023375D"/>
    <w:pPr>
      <w:jc w:val="both"/>
    </w:pPr>
    <w:rPr>
      <w:rFonts w:ascii="Arial" w:hAnsi="Arial" w:cs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23375D"/>
    <w:rPr>
      <w:rFonts w:ascii="Arial" w:eastAsia="Times New Roman" w:hAnsi="Arial" w:cs="Arial"/>
      <w:szCs w:val="24"/>
      <w:lang w:val="es-VE" w:eastAsia="es-MX"/>
    </w:rPr>
  </w:style>
  <w:style w:type="paragraph" w:styleId="Textoindependiente3">
    <w:name w:val="Body Text 3"/>
    <w:basedOn w:val="Normal"/>
    <w:link w:val="Textoindependiente3Car"/>
    <w:rsid w:val="0023375D"/>
    <w:pPr>
      <w:jc w:val="both"/>
    </w:pPr>
    <w:rPr>
      <w:rFonts w:ascii="Arial" w:hAnsi="Arial" w:cs="Arial"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3375D"/>
    <w:rPr>
      <w:rFonts w:ascii="Arial" w:eastAsia="Times New Roman" w:hAnsi="Arial" w:cs="Arial"/>
      <w:szCs w:val="24"/>
      <w:lang w:eastAsia="es-ES"/>
    </w:rPr>
  </w:style>
  <w:style w:type="paragraph" w:styleId="Listaconvietas">
    <w:name w:val="List Bullet"/>
    <w:basedOn w:val="Normal"/>
    <w:autoRedefine/>
    <w:rsid w:val="0023375D"/>
    <w:pPr>
      <w:tabs>
        <w:tab w:val="num" w:pos="360"/>
      </w:tabs>
      <w:ind w:left="360" w:hanging="360"/>
    </w:pPr>
  </w:style>
  <w:style w:type="character" w:styleId="Nmerodepgina">
    <w:name w:val="page number"/>
    <w:basedOn w:val="Fuentedeprrafopredeter"/>
    <w:rsid w:val="0023375D"/>
  </w:style>
  <w:style w:type="paragraph" w:styleId="Encabezadodemensaje">
    <w:name w:val="Message Header"/>
    <w:basedOn w:val="Normal"/>
    <w:link w:val="EncabezadodemensajeCar"/>
    <w:rsid w:val="002337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23375D"/>
    <w:rPr>
      <w:rFonts w:ascii="Arial" w:eastAsia="Times New Roman" w:hAnsi="Arial" w:cs="Arial"/>
      <w:sz w:val="24"/>
      <w:szCs w:val="24"/>
      <w:shd w:val="pct20" w:color="auto" w:fill="auto"/>
      <w:lang w:val="es-VE" w:eastAsia="es-MX"/>
    </w:rPr>
  </w:style>
  <w:style w:type="paragraph" w:styleId="Cierre">
    <w:name w:val="Closing"/>
    <w:basedOn w:val="Normal"/>
    <w:link w:val="CierreCar"/>
    <w:rsid w:val="0023375D"/>
    <w:pPr>
      <w:ind w:left="4252"/>
    </w:pPr>
  </w:style>
  <w:style w:type="character" w:customStyle="1" w:styleId="CierreCar">
    <w:name w:val="Cierre Car"/>
    <w:basedOn w:val="Fuentedeprrafopredeter"/>
    <w:link w:val="Cierre"/>
    <w:rsid w:val="0023375D"/>
    <w:rPr>
      <w:rFonts w:ascii="Times New Roman" w:eastAsia="Times New Roman" w:hAnsi="Times New Roman" w:cs="Times New Roman"/>
      <w:sz w:val="24"/>
      <w:szCs w:val="24"/>
      <w:lang w:val="es-VE" w:eastAsia="es-MX"/>
    </w:rPr>
  </w:style>
  <w:style w:type="paragraph" w:styleId="Sangra2detindependiente">
    <w:name w:val="Body Text Indent 2"/>
    <w:basedOn w:val="Normal"/>
    <w:link w:val="Sangra2detindependienteCar"/>
    <w:rsid w:val="0023375D"/>
    <w:pPr>
      <w:tabs>
        <w:tab w:val="left" w:pos="6946"/>
      </w:tabs>
      <w:ind w:left="540" w:hanging="540"/>
      <w:jc w:val="both"/>
    </w:pPr>
    <w:rPr>
      <w:rFonts w:ascii="Arial" w:hAnsi="Arial" w:cs="Arial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3375D"/>
    <w:rPr>
      <w:rFonts w:ascii="Arial" w:eastAsia="Times New Roman" w:hAnsi="Arial" w:cs="Arial"/>
      <w:szCs w:val="24"/>
      <w:lang w:val="es-VE" w:eastAsia="es-MX"/>
    </w:rPr>
  </w:style>
  <w:style w:type="paragraph" w:styleId="Prrafodelista">
    <w:name w:val="List Paragraph"/>
    <w:basedOn w:val="Normal"/>
    <w:uiPriority w:val="34"/>
    <w:qFormat/>
    <w:rsid w:val="0023375D"/>
    <w:pPr>
      <w:ind w:left="720"/>
      <w:contextualSpacing/>
    </w:pPr>
    <w:rPr>
      <w:lang w:eastAsia="es-ES"/>
    </w:rPr>
  </w:style>
  <w:style w:type="character" w:styleId="Hipervnculovisitado">
    <w:name w:val="FollowedHyperlink"/>
    <w:basedOn w:val="Fuentedeprrafopredeter"/>
    <w:uiPriority w:val="99"/>
    <w:unhideWhenUsed/>
    <w:rsid w:val="0023375D"/>
    <w:rPr>
      <w:color w:val="800080"/>
      <w:u w:val="single"/>
    </w:rPr>
  </w:style>
  <w:style w:type="paragraph" w:customStyle="1" w:styleId="xl65">
    <w:name w:val="xl65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lang w:val="es-ES" w:eastAsia="es-ES"/>
    </w:rPr>
  </w:style>
  <w:style w:type="paragraph" w:customStyle="1" w:styleId="xl66">
    <w:name w:val="xl66"/>
    <w:basedOn w:val="Normal"/>
    <w:rsid w:val="0023375D"/>
    <w:pPr>
      <w:shd w:val="clear" w:color="000000" w:fill="000000"/>
      <w:spacing w:before="100" w:beforeAutospacing="1" w:after="100" w:afterAutospacing="1"/>
    </w:pPr>
    <w:rPr>
      <w:rFonts w:ascii="Arial" w:hAnsi="Arial" w:cs="Arial"/>
      <w:b/>
      <w:bCs/>
      <w:color w:val="FFFFFF"/>
      <w:lang w:val="es-ES" w:eastAsia="es-ES"/>
    </w:rPr>
  </w:style>
  <w:style w:type="paragraph" w:customStyle="1" w:styleId="xl67">
    <w:name w:val="xl67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</w:pPr>
    <w:rPr>
      <w:rFonts w:ascii="Arial" w:hAnsi="Arial" w:cs="Arial"/>
      <w:b/>
      <w:bCs/>
      <w:color w:val="FFFFFF"/>
      <w:lang w:val="es-ES" w:eastAsia="es-ES"/>
    </w:rPr>
  </w:style>
  <w:style w:type="paragraph" w:customStyle="1" w:styleId="xl68">
    <w:name w:val="xl68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69">
    <w:name w:val="xl69"/>
    <w:basedOn w:val="Normal"/>
    <w:rsid w:val="0023375D"/>
    <w:pPr>
      <w:shd w:val="clear" w:color="000000" w:fill="FFFF00"/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0">
    <w:name w:val="xl70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/>
    </w:pPr>
    <w:rPr>
      <w:lang w:val="es-ES" w:eastAsia="es-ES"/>
    </w:rPr>
  </w:style>
  <w:style w:type="paragraph" w:customStyle="1" w:styleId="xl71">
    <w:name w:val="xl71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</w:pPr>
    <w:rPr>
      <w:lang w:val="es-ES" w:eastAsia="es-ES"/>
    </w:rPr>
  </w:style>
  <w:style w:type="paragraph" w:customStyle="1" w:styleId="xl72">
    <w:name w:val="xl72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/>
    </w:pPr>
    <w:rPr>
      <w:lang w:val="es-ES" w:eastAsia="es-ES"/>
    </w:rPr>
  </w:style>
  <w:style w:type="paragraph" w:customStyle="1" w:styleId="xl73">
    <w:name w:val="xl73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  <w:lang w:val="es-ES" w:eastAsia="es-ES"/>
    </w:rPr>
  </w:style>
  <w:style w:type="paragraph" w:customStyle="1" w:styleId="xl74">
    <w:name w:val="xl74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8"/>
      <w:szCs w:val="28"/>
      <w:lang w:val="es-ES" w:eastAsia="es-ES"/>
    </w:rPr>
  </w:style>
  <w:style w:type="paragraph" w:customStyle="1" w:styleId="xl75">
    <w:name w:val="xl75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6">
    <w:name w:val="xl76"/>
    <w:basedOn w:val="Normal"/>
    <w:rsid w:val="0023375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28"/>
      <w:szCs w:val="28"/>
      <w:lang w:val="es-ES" w:eastAsia="es-ES"/>
    </w:rPr>
  </w:style>
  <w:style w:type="paragraph" w:customStyle="1" w:styleId="xl77">
    <w:name w:val="xl77"/>
    <w:basedOn w:val="Normal"/>
    <w:rsid w:val="0023375D"/>
    <w:pP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lang w:val="es-ES" w:eastAsia="es-ES"/>
    </w:rPr>
  </w:style>
  <w:style w:type="paragraph" w:customStyle="1" w:styleId="xl78">
    <w:name w:val="xl78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</w:pPr>
    <w:rPr>
      <w:lang w:val="es-ES" w:eastAsia="es-ES"/>
    </w:rPr>
  </w:style>
  <w:style w:type="paragraph" w:customStyle="1" w:styleId="xl79">
    <w:name w:val="xl79"/>
    <w:basedOn w:val="Normal"/>
    <w:rsid w:val="00233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48A54"/>
      <w:spacing w:before="100" w:beforeAutospacing="1" w:after="100" w:afterAutospacing="1"/>
    </w:pPr>
    <w:rPr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751C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aclara">
    <w:name w:val="Light List"/>
    <w:basedOn w:val="Tablanormal"/>
    <w:uiPriority w:val="61"/>
    <w:rsid w:val="00DC5D40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A00548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omberossc1952@gmail.com" TargetMode="External"/><Relationship Id="rId1" Type="http://schemas.openxmlformats.org/officeDocument/2006/relationships/hyperlink" Target="mailto:Bomberossc1952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7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embrete%20Color%20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B1E16-9C13-4852-81B8-3FA18243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Color 2016</Template>
  <TotalTime>53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Fraiban</dc:creator>
  <cp:lastModifiedBy>USUARIO</cp:lastModifiedBy>
  <cp:revision>19</cp:revision>
  <cp:lastPrinted>2025-02-17T18:42:00Z</cp:lastPrinted>
  <dcterms:created xsi:type="dcterms:W3CDTF">2025-02-06T18:17:00Z</dcterms:created>
  <dcterms:modified xsi:type="dcterms:W3CDTF">2025-06-02T14:59:00Z</dcterms:modified>
</cp:coreProperties>
</file>