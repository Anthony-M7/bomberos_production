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4C93A" w14:textId="77777777" w:rsidR="00A00548" w:rsidRPr="00F00F26" w:rsidRDefault="00A00548" w:rsidP="00A00548">
      <w:pPr>
        <w:jc w:val="center"/>
        <w:rPr>
          <w:b/>
          <w:bCs/>
          <w:u w:val="single"/>
        </w:rPr>
      </w:pPr>
      <w:bookmarkStart w:id="0" w:name="_GoBack"/>
      <w:bookmarkEnd w:id="0"/>
      <w:r w:rsidRPr="00F00F26">
        <w:rPr>
          <w:b/>
          <w:bCs/>
          <w:u w:val="single"/>
        </w:rPr>
        <w:t>GUIA DE INSPECCION</w:t>
      </w:r>
    </w:p>
    <w:tbl>
      <w:tblPr>
        <w:tblStyle w:val="TableNormal"/>
        <w:tblpPr w:leftFromText="141" w:rightFromText="141" w:vertAnchor="text" w:horzAnchor="margin" w:tblpX="-289" w:tblpY="144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0"/>
      </w:tblGrid>
      <w:tr w:rsidR="00A00548" w:rsidRPr="009F5B87" w14:paraId="55E5A4EA" w14:textId="77777777" w:rsidTr="000340AC">
        <w:trPr>
          <w:trHeight w:val="248"/>
        </w:trPr>
        <w:tc>
          <w:tcPr>
            <w:tcW w:w="10060" w:type="dxa"/>
            <w:shd w:val="clear" w:color="auto" w:fill="F2DBDB" w:themeFill="accent2" w:themeFillTint="33"/>
          </w:tcPr>
          <w:p w14:paraId="01488367" w14:textId="77777777" w:rsidR="00A00548" w:rsidRPr="009F5B87" w:rsidRDefault="00A00548" w:rsidP="000340AC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DATOS DE LA</w:t>
            </w:r>
            <w:r w:rsidRPr="009F5B87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INSPECCION</w:t>
            </w:r>
          </w:p>
        </w:tc>
      </w:tr>
      <w:tr w:rsidR="00A00548" w:rsidRPr="009F5B87" w14:paraId="0BFA35B6" w14:textId="77777777" w:rsidTr="000340AC">
        <w:trPr>
          <w:trHeight w:val="1916"/>
        </w:trPr>
        <w:tc>
          <w:tcPr>
            <w:tcW w:w="10060" w:type="dxa"/>
          </w:tcPr>
          <w:p w14:paraId="65F47C13" w14:textId="77777777" w:rsidR="00A00548" w:rsidRPr="009F5B87" w:rsidRDefault="00A00548" w:rsidP="000340AC">
            <w:pPr>
              <w:pStyle w:val="TableParagraph"/>
              <w:spacing w:before="9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F48CCC0" w14:textId="36AF36E3" w:rsidR="00A00548" w:rsidRPr="00946576" w:rsidRDefault="008300DD" w:rsidP="000340AC">
            <w:pPr>
              <w:pStyle w:val="TableParagraph"/>
              <w:tabs>
                <w:tab w:val="left" w:pos="2693"/>
                <w:tab w:val="left" w:pos="5633"/>
                <w:tab w:val="left" w:pos="6433"/>
              </w:tabs>
              <w:ind w:left="107"/>
              <w:rPr>
                <w:rFonts w:ascii="Arial" w:hAnsi="Arial" w:cs="Arial"/>
                <w:sz w:val="16"/>
                <w:szCs w:val="16"/>
              </w:rPr>
            </w:pPr>
            <w:r w:rsidRPr="003A6430">
              <w:rPr>
                <w:rFonts w:ascii="Arial" w:hAnsi="Arial" w:cs="Arial"/>
                <w:b/>
                <w:sz w:val="16"/>
                <w:szCs w:val="16"/>
              </w:rPr>
              <w:t>ID d</w:t>
            </w:r>
            <w:r w:rsidR="00027FF1" w:rsidRPr="003A6430">
              <w:rPr>
                <w:rFonts w:ascii="Arial" w:hAnsi="Arial" w:cs="Arial"/>
                <w:b/>
                <w:sz w:val="16"/>
                <w:szCs w:val="16"/>
              </w:rPr>
              <w:t>e</w:t>
            </w:r>
            <w:r w:rsidR="00746F49" w:rsidRPr="003A6430"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027FF1" w:rsidRPr="003A6430">
              <w:rPr>
                <w:rFonts w:ascii="Arial" w:hAnsi="Arial" w:cs="Arial"/>
                <w:b/>
                <w:sz w:val="16"/>
                <w:szCs w:val="16"/>
              </w:rPr>
              <w:t xml:space="preserve"> Comercio</w:t>
            </w:r>
            <w:r w:rsidR="00896DEC" w:rsidRPr="003A6430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896DEC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96DEC">
              <w:rPr>
                <w:rFonts w:ascii="Arial" w:hAnsi="Arial" w:cs="Arial"/>
                <w:sz w:val="16"/>
                <w:szCs w:val="16"/>
              </w:rPr>
              <w:t>ID_Comercio</w:t>
            </w:r>
            <w:proofErr w:type="spellEnd"/>
            <w:r w:rsidR="00896DEC">
              <w:rPr>
                <w:rFonts w:ascii="Arial" w:hAnsi="Arial" w:cs="Arial"/>
                <w:sz w:val="16"/>
                <w:szCs w:val="16"/>
              </w:rPr>
              <w:t xml:space="preserve">}}  </w:t>
            </w:r>
            <w:r w:rsidR="00872FC3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896D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1104E0" w:rsidRPr="003A6430">
              <w:rPr>
                <w:rFonts w:ascii="Arial" w:hAnsi="Arial" w:cs="Arial"/>
                <w:b/>
                <w:sz w:val="16"/>
                <w:szCs w:val="16"/>
              </w:rPr>
              <w:t xml:space="preserve">Fecha </w:t>
            </w:r>
            <w:r w:rsidR="009E4742" w:rsidRPr="003A6430">
              <w:rPr>
                <w:rFonts w:ascii="Arial" w:hAnsi="Arial" w:cs="Arial"/>
                <w:b/>
                <w:sz w:val="16"/>
                <w:szCs w:val="16"/>
              </w:rPr>
              <w:t>Solicitud</w:t>
            </w:r>
            <w:r w:rsidR="00896DEC" w:rsidRPr="003A6430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896DEC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96DEC">
              <w:rPr>
                <w:rFonts w:ascii="Arial" w:hAnsi="Arial" w:cs="Arial"/>
                <w:sz w:val="16"/>
                <w:szCs w:val="16"/>
              </w:rPr>
              <w:t>Fecha_Solicitud</w:t>
            </w:r>
            <w:proofErr w:type="spellEnd"/>
            <w:r w:rsidR="00896DEC">
              <w:rPr>
                <w:rFonts w:ascii="Arial" w:hAnsi="Arial" w:cs="Arial"/>
                <w:sz w:val="16"/>
                <w:szCs w:val="16"/>
              </w:rPr>
              <w:t xml:space="preserve">}} </w:t>
            </w:r>
            <w:r w:rsidR="00872FC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D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F607C8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177FE9" w:rsidRPr="003A6430">
              <w:rPr>
                <w:rFonts w:ascii="Arial" w:hAnsi="Arial" w:cs="Arial"/>
                <w:b/>
                <w:sz w:val="16"/>
                <w:szCs w:val="16"/>
              </w:rPr>
              <w:t>Hora:</w:t>
            </w:r>
            <w:r w:rsidR="00872FC3">
              <w:rPr>
                <w:rFonts w:ascii="Arial" w:hAnsi="Arial" w:cs="Arial"/>
                <w:sz w:val="16"/>
                <w:szCs w:val="16"/>
              </w:rPr>
              <w:t xml:space="preserve">{{Hora}}  </w:t>
            </w:r>
            <w:r w:rsidR="00896DEC"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="003A6430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177FE9" w:rsidRPr="003A6430">
              <w:rPr>
                <w:rFonts w:ascii="Arial" w:hAnsi="Arial" w:cs="Arial"/>
                <w:b/>
                <w:sz w:val="16"/>
                <w:szCs w:val="16"/>
              </w:rPr>
              <w:t>Tipo de Servicio</w:t>
            </w:r>
            <w:r w:rsidR="00896DEC" w:rsidRPr="003A6430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896DEC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96DEC">
              <w:rPr>
                <w:rFonts w:ascii="Arial" w:hAnsi="Arial" w:cs="Arial"/>
                <w:sz w:val="16"/>
                <w:szCs w:val="16"/>
              </w:rPr>
              <w:t>Tipo_Servicio</w:t>
            </w:r>
            <w:proofErr w:type="spellEnd"/>
            <w:r w:rsidR="00896DEC">
              <w:rPr>
                <w:rFonts w:ascii="Arial" w:hAnsi="Arial" w:cs="Arial"/>
                <w:sz w:val="16"/>
                <w:szCs w:val="16"/>
              </w:rPr>
              <w:t>}}</w:t>
            </w:r>
            <w:r w:rsidR="00177FE9" w:rsidRPr="009465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07CA1" w:rsidRPr="00946576">
              <w:rPr>
                <w:rFonts w:ascii="Arial" w:hAnsi="Arial" w:cs="Arial"/>
                <w:sz w:val="16"/>
                <w:szCs w:val="16"/>
              </w:rPr>
              <w:t xml:space="preserve">                                    </w:t>
            </w:r>
          </w:p>
          <w:p w14:paraId="0150A0EE" w14:textId="4D7D4582" w:rsidR="00511048" w:rsidRPr="00946576" w:rsidRDefault="00511048" w:rsidP="000340AC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</w:rPr>
            </w:pPr>
            <w:r w:rsidRPr="003A6430">
              <w:rPr>
                <w:rFonts w:ascii="Arial" w:hAnsi="Arial" w:cs="Arial"/>
                <w:b/>
                <w:sz w:val="16"/>
                <w:szCs w:val="16"/>
              </w:rPr>
              <w:t>Soli</w:t>
            </w:r>
            <w:r w:rsidR="00896DEC" w:rsidRPr="003A6430">
              <w:rPr>
                <w:rFonts w:ascii="Arial" w:hAnsi="Arial" w:cs="Arial"/>
                <w:b/>
                <w:sz w:val="16"/>
                <w:szCs w:val="16"/>
              </w:rPr>
              <w:t>citante:</w:t>
            </w:r>
            <w:r w:rsidR="00896DEC">
              <w:rPr>
                <w:rFonts w:ascii="Arial" w:hAnsi="Arial" w:cs="Arial"/>
                <w:sz w:val="16"/>
                <w:szCs w:val="16"/>
              </w:rPr>
              <w:t xml:space="preserve">{{Solicitante}}                       </w:t>
            </w:r>
            <w:r w:rsidRPr="00946576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F607C8">
              <w:rPr>
                <w:rFonts w:ascii="Arial" w:hAnsi="Arial" w:cs="Arial"/>
                <w:sz w:val="16"/>
                <w:szCs w:val="16"/>
              </w:rPr>
              <w:t xml:space="preserve">                        </w:t>
            </w:r>
            <w:r w:rsidRPr="003A6430">
              <w:rPr>
                <w:rFonts w:ascii="Arial" w:hAnsi="Arial" w:cs="Arial"/>
                <w:b/>
                <w:sz w:val="16"/>
                <w:szCs w:val="16"/>
              </w:rPr>
              <w:t>C.I</w:t>
            </w:r>
            <w:r w:rsidR="00896DEC" w:rsidRPr="003A6430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896DEC">
              <w:rPr>
                <w:rFonts w:ascii="Arial" w:hAnsi="Arial" w:cs="Arial"/>
                <w:sz w:val="16"/>
                <w:szCs w:val="16"/>
              </w:rPr>
              <w:t>{{CI}}</w:t>
            </w:r>
            <w:r w:rsidR="00F607C8">
              <w:rPr>
                <w:rFonts w:ascii="Arial" w:hAnsi="Arial" w:cs="Arial"/>
                <w:sz w:val="16"/>
                <w:szCs w:val="16"/>
              </w:rPr>
              <w:t xml:space="preserve">                        </w:t>
            </w:r>
            <w:r w:rsidR="005A3472" w:rsidRPr="003A6430">
              <w:rPr>
                <w:rFonts w:ascii="Arial" w:hAnsi="Arial" w:cs="Arial"/>
                <w:b/>
                <w:sz w:val="16"/>
                <w:szCs w:val="16"/>
              </w:rPr>
              <w:t>Tipo Representante</w:t>
            </w:r>
            <w:r w:rsidR="00896DEC" w:rsidRPr="003A6430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896DEC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96DEC">
              <w:rPr>
                <w:rFonts w:ascii="Arial" w:hAnsi="Arial" w:cs="Arial"/>
                <w:sz w:val="16"/>
                <w:szCs w:val="16"/>
              </w:rPr>
              <w:t>Tipo_Representante</w:t>
            </w:r>
            <w:proofErr w:type="spellEnd"/>
            <w:r w:rsidR="00896DEC">
              <w:rPr>
                <w:rFonts w:ascii="Arial" w:hAnsi="Arial" w:cs="Arial"/>
                <w:sz w:val="16"/>
                <w:szCs w:val="16"/>
              </w:rPr>
              <w:t>}}</w:t>
            </w:r>
          </w:p>
          <w:p w14:paraId="10B7D180" w14:textId="12C67FA6" w:rsidR="005942EE" w:rsidRPr="00946576" w:rsidRDefault="00896DEC" w:rsidP="000340AC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</w:rPr>
            </w:pPr>
            <w:r w:rsidRPr="003A6430">
              <w:rPr>
                <w:rFonts w:ascii="Arial" w:hAnsi="Arial" w:cs="Arial"/>
                <w:b/>
                <w:sz w:val="16"/>
                <w:szCs w:val="16"/>
              </w:rPr>
              <w:t>Nombre del Comercio o Empresa</w:t>
            </w:r>
            <w:r w:rsidR="00872FC3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Nombre_Comercio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  <w:p w14:paraId="4B07F62C" w14:textId="16F22050" w:rsidR="0011321D" w:rsidRPr="00946576" w:rsidRDefault="00896DEC" w:rsidP="000340AC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A6430">
              <w:rPr>
                <w:rFonts w:ascii="Arial" w:hAnsi="Arial" w:cs="Arial"/>
                <w:b/>
                <w:sz w:val="16"/>
                <w:szCs w:val="16"/>
              </w:rPr>
              <w:t>Rif Empresarial: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Rif_Empresarial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3A6430">
              <w:rPr>
                <w:rFonts w:ascii="Arial" w:hAnsi="Arial" w:cs="Arial"/>
                <w:sz w:val="16"/>
                <w:szCs w:val="16"/>
              </w:rPr>
              <w:t xml:space="preserve">                                    </w:t>
            </w:r>
            <w:r w:rsidR="00F607C8">
              <w:rPr>
                <w:rFonts w:ascii="Arial" w:hAnsi="Arial" w:cs="Arial"/>
                <w:sz w:val="16"/>
                <w:szCs w:val="16"/>
              </w:rPr>
              <w:t xml:space="preserve">                        </w:t>
            </w:r>
            <w:r w:rsidR="003A6430"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Rif Representante Legal:</w:t>
            </w:r>
            <w:r w:rsidR="0014512C"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14512C">
              <w:rPr>
                <w:rFonts w:ascii="Arial" w:hAnsi="Arial" w:cs="Arial"/>
                <w:sz w:val="16"/>
                <w:szCs w:val="16"/>
                <w:lang w:val="es-MX"/>
              </w:rPr>
              <w:t>Rif_Representante_Legal</w:t>
            </w:r>
            <w:proofErr w:type="spellEnd"/>
            <w:r w:rsidR="003A6430"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  <w:p w14:paraId="4B9B4E25" w14:textId="61CE5D20" w:rsidR="003831D6" w:rsidRPr="00946576" w:rsidRDefault="003831D6" w:rsidP="000340AC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Dirección:</w:t>
            </w:r>
            <w:r w:rsidR="00896DEC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96DEC">
              <w:rPr>
                <w:rFonts w:ascii="Arial" w:hAnsi="Arial" w:cs="Arial"/>
                <w:sz w:val="16"/>
                <w:szCs w:val="16"/>
              </w:rPr>
              <w:t>Direccion</w:t>
            </w:r>
            <w:proofErr w:type="spellEnd"/>
            <w:r w:rsidR="00896DEC">
              <w:rPr>
                <w:rFonts w:ascii="Arial" w:hAnsi="Arial" w:cs="Arial"/>
                <w:sz w:val="16"/>
                <w:szCs w:val="16"/>
              </w:rPr>
              <w:t>}}</w:t>
            </w:r>
          </w:p>
          <w:p w14:paraId="35B5E35C" w14:textId="71F3405C" w:rsidR="003831D6" w:rsidRPr="00946576" w:rsidRDefault="003831D6" w:rsidP="000340AC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Estado</w:t>
            </w:r>
            <w:r w:rsidR="00896DEC"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:</w:t>
            </w:r>
            <w:r w:rsidR="00896DEC">
              <w:rPr>
                <w:rFonts w:ascii="Arial" w:hAnsi="Arial" w:cs="Arial"/>
                <w:sz w:val="16"/>
                <w:szCs w:val="16"/>
              </w:rPr>
              <w:t>{{Estado}}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</w:t>
            </w:r>
            <w:r w:rsidR="00CD1780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      </w:t>
            </w:r>
            <w:r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Municipio</w:t>
            </w:r>
            <w:r w:rsidR="00896DEC"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:</w:t>
            </w:r>
            <w:r w:rsidR="00896DEC">
              <w:rPr>
                <w:rFonts w:ascii="Arial" w:hAnsi="Arial" w:cs="Arial"/>
                <w:sz w:val="16"/>
                <w:szCs w:val="16"/>
              </w:rPr>
              <w:t>{{Municipio}}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 </w:t>
            </w:r>
            <w:r w:rsidR="00AD60A3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  <w:r w:rsidR="00AD60A3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   </w:t>
            </w:r>
            <w:r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Parroquia</w:t>
            </w:r>
            <w:r w:rsidR="00896DEC"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: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 xml:space="preserve">{{Parroquia}}            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 </w:t>
            </w:r>
          </w:p>
          <w:p w14:paraId="23088F93" w14:textId="1BF8EB5B" w:rsidR="003831D6" w:rsidRPr="00946576" w:rsidRDefault="003831D6" w:rsidP="000340AC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Correo electrónico: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 xml:space="preserve"> {{</w:t>
            </w:r>
            <w:proofErr w:type="spellStart"/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>Correo_Electronico</w:t>
            </w:r>
            <w:proofErr w:type="spellEnd"/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CB60F3"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        </w:t>
            </w:r>
            <w:r w:rsidR="00CB60F3"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  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   </w:t>
            </w:r>
            <w:r w:rsidR="00896DEC"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Número Telefónico del Comercio o Empresa: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>{{Telefono}}</w:t>
            </w:r>
          </w:p>
          <w:p w14:paraId="09487ADE" w14:textId="78FA82F3" w:rsidR="005942EE" w:rsidRDefault="0011321D" w:rsidP="000340AC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Pago Tasa de servicio: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>Pago_Tasa_Servicio</w:t>
            </w:r>
            <w:proofErr w:type="spellEnd"/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 xml:space="preserve">}}  </w:t>
            </w:r>
            <w:r w:rsidR="00872FC3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872FC3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  <w:r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Método de Pago</w:t>
            </w:r>
            <w:r w:rsidR="00896DEC"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: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>Metodo_Pago</w:t>
            </w:r>
            <w:proofErr w:type="spellEnd"/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    </w:t>
            </w:r>
            <w:r w:rsidR="00EC2F66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  <w:r w:rsidR="00872FC3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EC2F66">
              <w:rPr>
                <w:rFonts w:ascii="Arial" w:hAnsi="Arial" w:cs="Arial"/>
                <w:sz w:val="16"/>
                <w:szCs w:val="16"/>
                <w:lang w:val="es-MX"/>
              </w:rPr>
              <w:t xml:space="preserve">    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Referencia:</w:t>
            </w:r>
            <w:r w:rsidR="00896DEC">
              <w:rPr>
                <w:rFonts w:ascii="Arial" w:hAnsi="Arial" w:cs="Arial"/>
                <w:sz w:val="16"/>
                <w:szCs w:val="16"/>
                <w:lang w:val="es-MX"/>
              </w:rPr>
              <w:t>{{Referencia}}</w:t>
            </w:r>
          </w:p>
          <w:p w14:paraId="07109AF5" w14:textId="2735C367" w:rsidR="00A00548" w:rsidRPr="0031056C" w:rsidRDefault="00EC2F66" w:rsidP="000340AC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A6430">
              <w:rPr>
                <w:rFonts w:ascii="Arial" w:hAnsi="Arial" w:cs="Arial"/>
                <w:b/>
                <w:sz w:val="16"/>
                <w:szCs w:val="16"/>
                <w:lang w:val="es-MX"/>
              </w:rPr>
              <w:t>Encargado de Atención Y Recepción de Documentación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:</w:t>
            </w:r>
          </w:p>
          <w:p w14:paraId="5EF8DB19" w14:textId="21213E1E" w:rsidR="007948C7" w:rsidRPr="00EC2F66" w:rsidRDefault="007948C7" w:rsidP="000340AC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548" w:rsidRPr="009F5B87" w14:paraId="14673D0E" w14:textId="77777777" w:rsidTr="000340AC">
        <w:trPr>
          <w:trHeight w:val="204"/>
        </w:trPr>
        <w:tc>
          <w:tcPr>
            <w:tcW w:w="10060" w:type="dxa"/>
            <w:shd w:val="clear" w:color="auto" w:fill="F2DBDB" w:themeFill="accent2" w:themeFillTint="33"/>
          </w:tcPr>
          <w:p w14:paraId="18EB429D" w14:textId="77777777" w:rsidR="00A00548" w:rsidRPr="009F5B87" w:rsidRDefault="00A00548" w:rsidP="000340AC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CARACTERISTICAS</w:t>
            </w:r>
            <w:r w:rsidRPr="009F5B87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DEL</w:t>
            </w:r>
            <w:r w:rsidRPr="009F5B87">
              <w:rPr>
                <w:rFonts w:asciiTheme="minorHAnsi" w:hAnsiTheme="minorHAnsi" w:cstheme="minorHAnsi"/>
                <w:b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INMUEBLE</w:t>
            </w:r>
          </w:p>
        </w:tc>
      </w:tr>
      <w:tr w:rsidR="00A00548" w:rsidRPr="009F5B87" w14:paraId="412C5146" w14:textId="77777777" w:rsidTr="000340AC">
        <w:trPr>
          <w:trHeight w:val="1845"/>
        </w:trPr>
        <w:tc>
          <w:tcPr>
            <w:tcW w:w="10060" w:type="dxa"/>
          </w:tcPr>
          <w:p w14:paraId="579E0884" w14:textId="77777777" w:rsidR="00A00548" w:rsidRPr="009F5B87" w:rsidRDefault="00A00548" w:rsidP="000340AC">
            <w:pPr>
              <w:pStyle w:val="TableParagraph"/>
              <w:tabs>
                <w:tab w:val="center" w:pos="5078"/>
              </w:tabs>
              <w:spacing w:line="206" w:lineRule="exact"/>
              <w:ind w:left="10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MATERIALES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CONSTRUCCION:</w:t>
            </w:r>
          </w:p>
          <w:p w14:paraId="063BE457" w14:textId="77777777" w:rsidR="007948C7" w:rsidRDefault="00A00548" w:rsidP="000340AC">
            <w:pPr>
              <w:pStyle w:val="TableParagraph"/>
              <w:tabs>
                <w:tab w:val="left" w:pos="3606"/>
                <w:tab w:val="left" w:pos="5686"/>
                <w:tab w:val="left" w:pos="5718"/>
                <w:tab w:val="left" w:pos="6057"/>
                <w:tab w:val="left" w:pos="8671"/>
                <w:tab w:val="left" w:pos="8720"/>
              </w:tabs>
              <w:spacing w:before="103" w:line="360" w:lineRule="auto"/>
              <w:ind w:left="107" w:right="9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PAREDES: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PISOS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TECHOS: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0F61E2C9" w14:textId="77777777" w:rsidR="00D535E4" w:rsidRDefault="00A00548" w:rsidP="000340AC">
            <w:pPr>
              <w:pStyle w:val="TableParagraph"/>
              <w:tabs>
                <w:tab w:val="left" w:pos="3606"/>
                <w:tab w:val="left" w:pos="5686"/>
                <w:tab w:val="left" w:pos="5718"/>
                <w:tab w:val="left" w:pos="6057"/>
                <w:tab w:val="left" w:pos="8671"/>
                <w:tab w:val="left" w:pos="8720"/>
              </w:tabs>
              <w:spacing w:before="103" w:line="360" w:lineRule="auto"/>
              <w:ind w:left="107" w:right="9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PUERTAS: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VENTANAS: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TAQUIQUERIA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49E4FD70" w14:textId="77777777" w:rsidR="00D535E4" w:rsidRDefault="00A00548" w:rsidP="000340AC">
            <w:pPr>
              <w:pStyle w:val="TableParagraph"/>
              <w:tabs>
                <w:tab w:val="left" w:pos="3606"/>
                <w:tab w:val="left" w:pos="5686"/>
                <w:tab w:val="left" w:pos="5718"/>
                <w:tab w:val="left" w:pos="6057"/>
                <w:tab w:val="left" w:pos="8671"/>
                <w:tab w:val="left" w:pos="8720"/>
              </w:tabs>
              <w:spacing w:before="103" w:line="360" w:lineRule="auto"/>
              <w:ind w:left="107" w:right="95"/>
              <w:jc w:val="both"/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NUMERO</w:t>
            </w:r>
            <w:r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DE NIVELES: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         </w:t>
            </w:r>
            <w:r w:rsidRPr="009F5B87">
              <w:rPr>
                <w:rFonts w:asciiTheme="minorHAnsi" w:hAnsiTheme="minorHAnsi" w:cstheme="minorHAnsi"/>
                <w:spacing w:val="43"/>
                <w:sz w:val="16"/>
                <w:szCs w:val="16"/>
                <w:u w:val="single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AREA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APROXIMADA: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        </w:t>
            </w:r>
            <w:r w:rsidRPr="009F5B87">
              <w:rPr>
                <w:rFonts w:asciiTheme="minorHAnsi" w:hAnsiTheme="minorHAnsi" w:cstheme="minorHAnsi"/>
                <w:spacing w:val="49"/>
                <w:sz w:val="16"/>
                <w:szCs w:val="16"/>
                <w:u w:val="single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m2</w:t>
            </w:r>
            <w:r w:rsidRPr="009F5B87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  <w:t xml:space="preserve"> </w:t>
            </w:r>
          </w:p>
          <w:p w14:paraId="73B802ED" w14:textId="77777777" w:rsidR="00A00548" w:rsidRPr="000709A1" w:rsidRDefault="00A00548" w:rsidP="000340AC">
            <w:pPr>
              <w:pStyle w:val="TableParagraph"/>
              <w:tabs>
                <w:tab w:val="left" w:pos="3606"/>
                <w:tab w:val="left" w:pos="5686"/>
                <w:tab w:val="left" w:pos="5718"/>
                <w:tab w:val="left" w:pos="6057"/>
                <w:tab w:val="left" w:pos="8671"/>
                <w:tab w:val="left" w:pos="8720"/>
              </w:tabs>
              <w:spacing w:before="103" w:line="360" w:lineRule="auto"/>
              <w:ind w:left="107" w:right="95"/>
              <w:jc w:val="both"/>
              <w:rPr>
                <w:rFonts w:asciiTheme="minorHAnsi" w:hAnsiTheme="minorHAnsi" w:cstheme="minorHAnsi"/>
                <w:b/>
                <w:bCs/>
                <w:sz w:val="16"/>
                <w:szCs w:val="16"/>
                <w:u w:val="single"/>
              </w:rPr>
            </w:pPr>
            <w:r w:rsidRPr="000709A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OBSERVACIONES:</w:t>
            </w:r>
          </w:p>
          <w:p w14:paraId="61EDA599" w14:textId="77777777" w:rsidR="00D535E4" w:rsidRDefault="00D535E4" w:rsidP="000340AC">
            <w:pPr>
              <w:pStyle w:val="TableParagraph"/>
              <w:tabs>
                <w:tab w:val="left" w:pos="3606"/>
                <w:tab w:val="left" w:pos="5686"/>
                <w:tab w:val="left" w:pos="5718"/>
                <w:tab w:val="left" w:pos="6057"/>
                <w:tab w:val="left" w:pos="8671"/>
                <w:tab w:val="left" w:pos="8720"/>
              </w:tabs>
              <w:spacing w:before="103" w:line="360" w:lineRule="auto"/>
              <w:ind w:left="107" w:right="95"/>
              <w:jc w:val="both"/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</w:p>
          <w:p w14:paraId="64B9A643" w14:textId="195FC75A" w:rsidR="00D535E4" w:rsidRPr="009F5B87" w:rsidRDefault="00D535E4" w:rsidP="000340AC">
            <w:pPr>
              <w:pStyle w:val="TableParagraph"/>
              <w:tabs>
                <w:tab w:val="left" w:pos="3606"/>
                <w:tab w:val="left" w:pos="5686"/>
                <w:tab w:val="left" w:pos="5718"/>
                <w:tab w:val="left" w:pos="6057"/>
                <w:tab w:val="left" w:pos="8671"/>
                <w:tab w:val="left" w:pos="8720"/>
              </w:tabs>
              <w:spacing w:before="103" w:line="360" w:lineRule="auto"/>
              <w:ind w:left="107" w:right="9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00548" w:rsidRPr="009F5B87" w14:paraId="3D0B919E" w14:textId="77777777" w:rsidTr="000340AC">
        <w:trPr>
          <w:trHeight w:val="200"/>
        </w:trPr>
        <w:tc>
          <w:tcPr>
            <w:tcW w:w="10060" w:type="dxa"/>
            <w:shd w:val="clear" w:color="auto" w:fill="F2DBDB" w:themeFill="accent2" w:themeFillTint="33"/>
          </w:tcPr>
          <w:p w14:paraId="5C36CAB6" w14:textId="77777777" w:rsidR="00A00548" w:rsidRPr="009F5B87" w:rsidRDefault="00A00548" w:rsidP="000340AC">
            <w:pPr>
              <w:pStyle w:val="TableParagraph"/>
              <w:spacing w:before="2"/>
              <w:ind w:left="107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MEDIOS</w:t>
            </w:r>
            <w:r w:rsidRPr="009F5B87">
              <w:rPr>
                <w:rFonts w:asciiTheme="minorHAnsi" w:hAnsiTheme="minorHAnsi" w:cstheme="minorHAnsi"/>
                <w:b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F5B87">
              <w:rPr>
                <w:rFonts w:asciiTheme="minorHAnsi" w:hAnsiTheme="minorHAnsi" w:cstheme="minorHAnsi"/>
                <w:b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ESCAPE</w:t>
            </w:r>
            <w:r w:rsidRPr="009F5B87">
              <w:rPr>
                <w:rFonts w:asciiTheme="minorHAnsi" w:hAnsiTheme="minorHAnsi" w:cstheme="minorHAnsi"/>
                <w:b/>
                <w:spacing w:val="-5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(NORMA COVENIN</w:t>
            </w:r>
            <w:r w:rsidRPr="009F5B87">
              <w:rPr>
                <w:rFonts w:asciiTheme="minorHAnsi" w:hAnsiTheme="minorHAnsi" w:cstheme="minorHAnsi"/>
                <w:b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810-98</w:t>
            </w:r>
            <w:r w:rsidRPr="009F5B87">
              <w:rPr>
                <w:rFonts w:asciiTheme="minorHAnsi" w:hAnsiTheme="minorHAnsi" w:cstheme="minorHAnsi"/>
                <w:b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Y</w:t>
            </w:r>
            <w:r w:rsidRPr="009F5B87">
              <w:rPr>
                <w:rFonts w:asciiTheme="minorHAnsi" w:hAnsiTheme="minorHAnsi" w:cstheme="minorHAnsi"/>
                <w:b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1018-78)</w:t>
            </w:r>
          </w:p>
        </w:tc>
      </w:tr>
      <w:tr w:rsidR="00A00548" w:rsidRPr="009F5B87" w14:paraId="3D2DD5A9" w14:textId="77777777" w:rsidTr="000340AC">
        <w:trPr>
          <w:trHeight w:val="753"/>
        </w:trPr>
        <w:tc>
          <w:tcPr>
            <w:tcW w:w="10060" w:type="dxa"/>
          </w:tcPr>
          <w:p w14:paraId="7FDE2AA5" w14:textId="77777777" w:rsidR="00A00548" w:rsidRPr="009F5B87" w:rsidRDefault="00A00548" w:rsidP="000340AC">
            <w:pPr>
              <w:pStyle w:val="TableParagraph"/>
              <w:tabs>
                <w:tab w:val="left" w:pos="4243"/>
                <w:tab w:val="left" w:pos="7359"/>
                <w:tab w:val="left" w:pos="8114"/>
              </w:tabs>
              <w:ind w:left="292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VIAS</w:t>
            </w:r>
            <w:r w:rsidRPr="009F5B87">
              <w:rPr>
                <w:rFonts w:asciiTheme="minorHAnsi" w:hAnsiTheme="minorHAnsi" w:cstheme="minorHAnsi"/>
                <w:b/>
                <w:spacing w:val="-3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F5B87">
              <w:rPr>
                <w:rFonts w:asciiTheme="minorHAnsi" w:hAnsiTheme="minorHAnsi" w:cstheme="minorHAnsi"/>
                <w:b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EVACUACION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: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ab/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EXITEN</w:t>
            </w:r>
            <w:r w:rsidRPr="009F5B87">
              <w:rPr>
                <w:rFonts w:asciiTheme="minorHAnsi" w:hAnsiTheme="minorHAnsi" w:cstheme="minorHAnsi"/>
                <w:b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ESCALERAS:</w:t>
            </w:r>
            <w:r w:rsidRPr="009F5B87">
              <w:rPr>
                <w:rFonts w:asciiTheme="minorHAnsi" w:hAnsiTheme="minorHAnsi" w:cstheme="minorHAnsi"/>
                <w:b/>
                <w:spacing w:val="59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SI: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NO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ab/>
            </w:r>
            <w:r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________</w:t>
            </w:r>
          </w:p>
          <w:tbl>
            <w:tblPr>
              <w:tblStyle w:val="Tablaconcuadrcula"/>
              <w:tblpPr w:leftFromText="141" w:rightFromText="141" w:vertAnchor="text" w:horzAnchor="page" w:tblpX="4872" w:tblpY="26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50"/>
              <w:gridCol w:w="550"/>
              <w:gridCol w:w="550"/>
              <w:gridCol w:w="550"/>
              <w:gridCol w:w="547"/>
            </w:tblGrid>
            <w:tr w:rsidR="00B00D1B" w:rsidRPr="009F5B87" w14:paraId="360B62C6" w14:textId="77777777" w:rsidTr="00B00D1B">
              <w:trPr>
                <w:trHeight w:val="169"/>
              </w:trPr>
              <w:tc>
                <w:tcPr>
                  <w:tcW w:w="1650" w:type="dxa"/>
                </w:tcPr>
                <w:p w14:paraId="3686FBC8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  <w:t>DESCRIPCION</w:t>
                  </w:r>
                </w:p>
              </w:tc>
              <w:tc>
                <w:tcPr>
                  <w:tcW w:w="550" w:type="dxa"/>
                </w:tcPr>
                <w:p w14:paraId="7375F055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  <w:t>SI</w:t>
                  </w:r>
                </w:p>
              </w:tc>
              <w:tc>
                <w:tcPr>
                  <w:tcW w:w="550" w:type="dxa"/>
                </w:tcPr>
                <w:p w14:paraId="0E91F46D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  <w:t>NO</w:t>
                  </w:r>
                </w:p>
              </w:tc>
              <w:tc>
                <w:tcPr>
                  <w:tcW w:w="550" w:type="dxa"/>
                </w:tcPr>
                <w:p w14:paraId="105AC3B4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  <w:t>B</w:t>
                  </w:r>
                </w:p>
              </w:tc>
              <w:tc>
                <w:tcPr>
                  <w:tcW w:w="547" w:type="dxa"/>
                </w:tcPr>
                <w:p w14:paraId="05129C86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  <w:t>M</w:t>
                  </w:r>
                </w:p>
              </w:tc>
            </w:tr>
            <w:tr w:rsidR="00B00D1B" w:rsidRPr="009F5B87" w14:paraId="72980C85" w14:textId="77777777" w:rsidTr="00B00D1B">
              <w:trPr>
                <w:trHeight w:val="79"/>
              </w:trPr>
              <w:tc>
                <w:tcPr>
                  <w:tcW w:w="1650" w:type="dxa"/>
                </w:tcPr>
                <w:p w14:paraId="6DD91234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  <w:t>CINTA ANTIRESBALANTE</w:t>
                  </w:r>
                </w:p>
              </w:tc>
              <w:tc>
                <w:tcPr>
                  <w:tcW w:w="550" w:type="dxa"/>
                </w:tcPr>
                <w:p w14:paraId="3B9C51A6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76F51169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32A9ED9E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3C0DA5A2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B00D1B" w:rsidRPr="009F5B87" w14:paraId="6C8BE723" w14:textId="77777777" w:rsidTr="00B00D1B">
              <w:trPr>
                <w:trHeight w:val="79"/>
              </w:trPr>
              <w:tc>
                <w:tcPr>
                  <w:tcW w:w="1650" w:type="dxa"/>
                </w:tcPr>
                <w:p w14:paraId="4E252DE5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  <w:t>PASILLOS</w:t>
                  </w:r>
                </w:p>
                <w:p w14:paraId="035E9378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550" w:type="dxa"/>
                </w:tcPr>
                <w:p w14:paraId="5E4C1DEF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292554A2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182C9987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020A9F3F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B00D1B" w:rsidRPr="009F5B87" w14:paraId="72C3108A" w14:textId="77777777" w:rsidTr="00B00D1B">
              <w:trPr>
                <w:trHeight w:val="73"/>
              </w:trPr>
              <w:tc>
                <w:tcPr>
                  <w:tcW w:w="1650" w:type="dxa"/>
                </w:tcPr>
                <w:p w14:paraId="4E2F0CD9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  <w:t>SEÑALIZACION</w:t>
                  </w:r>
                </w:p>
                <w:p w14:paraId="7E0CB739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550" w:type="dxa"/>
                </w:tcPr>
                <w:p w14:paraId="48DDF01B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055112F4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1250D7A3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426D3625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B00D1B" w:rsidRPr="009F5B87" w14:paraId="4C2F7C9B" w14:textId="77777777" w:rsidTr="00B00D1B">
              <w:trPr>
                <w:trHeight w:val="79"/>
              </w:trPr>
              <w:tc>
                <w:tcPr>
                  <w:tcW w:w="1650" w:type="dxa"/>
                </w:tcPr>
                <w:p w14:paraId="405E7BF0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  <w:t>ILUMINACION</w:t>
                  </w:r>
                </w:p>
                <w:p w14:paraId="03C57F22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550" w:type="dxa"/>
                </w:tcPr>
                <w:p w14:paraId="4AAADFC4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185746AF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673F714D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07EA8CFD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B00D1B" w:rsidRPr="009F5B87" w14:paraId="686CBB38" w14:textId="77777777" w:rsidTr="00B00D1B">
              <w:trPr>
                <w:trHeight w:val="79"/>
              </w:trPr>
              <w:tc>
                <w:tcPr>
                  <w:tcW w:w="1650" w:type="dxa"/>
                </w:tcPr>
                <w:p w14:paraId="54CC3713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  <w:t>PASAMANOS</w:t>
                  </w:r>
                </w:p>
                <w:p w14:paraId="3969BBE7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550" w:type="dxa"/>
                </w:tcPr>
                <w:p w14:paraId="285A6B41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2FD16A64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0FEB46A3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5001998E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B00D1B" w:rsidRPr="009F5B87" w14:paraId="1A7A72C8" w14:textId="77777777" w:rsidTr="00B00D1B">
              <w:trPr>
                <w:trHeight w:val="143"/>
              </w:trPr>
              <w:tc>
                <w:tcPr>
                  <w:tcW w:w="1650" w:type="dxa"/>
                </w:tcPr>
                <w:p w14:paraId="2E573CFE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  <w:t>TIPO CONSTRUCCION</w:t>
                  </w:r>
                </w:p>
              </w:tc>
              <w:tc>
                <w:tcPr>
                  <w:tcW w:w="550" w:type="dxa"/>
                </w:tcPr>
                <w:p w14:paraId="63CBBA75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19BD00B5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50" w:type="dxa"/>
                </w:tcPr>
                <w:p w14:paraId="02D0F04E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249F9DEE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Y="25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547"/>
              <w:gridCol w:w="547"/>
              <w:gridCol w:w="547"/>
              <w:gridCol w:w="547"/>
            </w:tblGrid>
            <w:tr w:rsidR="00B00D1B" w:rsidRPr="009F5B87" w14:paraId="0EF1C1B2" w14:textId="77777777" w:rsidTr="0064398A">
              <w:trPr>
                <w:trHeight w:val="317"/>
              </w:trPr>
              <w:tc>
                <w:tcPr>
                  <w:tcW w:w="1638" w:type="dxa"/>
                </w:tcPr>
                <w:p w14:paraId="2BC7E80F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  <w:t>DESCRIPCION</w:t>
                  </w:r>
                </w:p>
              </w:tc>
              <w:tc>
                <w:tcPr>
                  <w:tcW w:w="547" w:type="dxa"/>
                </w:tcPr>
                <w:p w14:paraId="2F1E45CA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  <w:t>SI</w:t>
                  </w:r>
                </w:p>
              </w:tc>
              <w:tc>
                <w:tcPr>
                  <w:tcW w:w="547" w:type="dxa"/>
                </w:tcPr>
                <w:p w14:paraId="37683505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  <w:t>NO</w:t>
                  </w:r>
                </w:p>
              </w:tc>
              <w:tc>
                <w:tcPr>
                  <w:tcW w:w="547" w:type="dxa"/>
                </w:tcPr>
                <w:p w14:paraId="33C6C41A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  <w:t>B</w:t>
                  </w:r>
                </w:p>
              </w:tc>
              <w:tc>
                <w:tcPr>
                  <w:tcW w:w="547" w:type="dxa"/>
                </w:tcPr>
                <w:p w14:paraId="6B5DF7A1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jc w:val="center"/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  <w:t>M</w:t>
                  </w:r>
                </w:p>
              </w:tc>
            </w:tr>
            <w:tr w:rsidR="00B00D1B" w:rsidRPr="009F5B87" w14:paraId="04643716" w14:textId="77777777" w:rsidTr="0064398A">
              <w:trPr>
                <w:trHeight w:val="147"/>
              </w:trPr>
              <w:tc>
                <w:tcPr>
                  <w:tcW w:w="1638" w:type="dxa"/>
                </w:tcPr>
                <w:p w14:paraId="6BA073D9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  <w:t>SALIDAS DE EMERGENCIA</w:t>
                  </w:r>
                </w:p>
              </w:tc>
              <w:tc>
                <w:tcPr>
                  <w:tcW w:w="547" w:type="dxa"/>
                </w:tcPr>
                <w:p w14:paraId="05892FCA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7AFB17D8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0DCEB3E8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4DD87743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B00D1B" w:rsidRPr="009F5B87" w14:paraId="194E68A7" w14:textId="77777777" w:rsidTr="0064398A">
              <w:trPr>
                <w:trHeight w:val="147"/>
              </w:trPr>
              <w:tc>
                <w:tcPr>
                  <w:tcW w:w="1638" w:type="dxa"/>
                </w:tcPr>
                <w:p w14:paraId="13A1F021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  <w:t>PASILLOS</w:t>
                  </w:r>
                </w:p>
                <w:p w14:paraId="4685F11D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547" w:type="dxa"/>
                </w:tcPr>
                <w:p w14:paraId="1B7FB82F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0DC9A3F7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0BA3F9C0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2CB0E503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B00D1B" w:rsidRPr="009F5B87" w14:paraId="6E0CAF3A" w14:textId="77777777" w:rsidTr="0064398A">
              <w:trPr>
                <w:trHeight w:val="138"/>
              </w:trPr>
              <w:tc>
                <w:tcPr>
                  <w:tcW w:w="1638" w:type="dxa"/>
                </w:tcPr>
                <w:p w14:paraId="701189DC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  <w:t>SEÑALIZACION</w:t>
                  </w:r>
                </w:p>
                <w:p w14:paraId="6BE2A9CA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547" w:type="dxa"/>
                </w:tcPr>
                <w:p w14:paraId="7198A7BC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0867D328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121C62C0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66052296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B00D1B" w:rsidRPr="009F5B87" w14:paraId="633F98A5" w14:textId="77777777" w:rsidTr="0064398A">
              <w:trPr>
                <w:trHeight w:val="219"/>
              </w:trPr>
              <w:tc>
                <w:tcPr>
                  <w:tcW w:w="1638" w:type="dxa"/>
                </w:tcPr>
                <w:p w14:paraId="77AB42FF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  <w:t>ILUMINACION</w:t>
                  </w:r>
                </w:p>
                <w:p w14:paraId="00362574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</w:p>
              </w:tc>
              <w:tc>
                <w:tcPr>
                  <w:tcW w:w="547" w:type="dxa"/>
                </w:tcPr>
                <w:p w14:paraId="38478D83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2C0CA12D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7B900141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5E8D0682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B00D1B" w:rsidRPr="009F5B87" w14:paraId="12B4B143" w14:textId="77777777" w:rsidTr="0064398A">
              <w:trPr>
                <w:trHeight w:val="434"/>
              </w:trPr>
              <w:tc>
                <w:tcPr>
                  <w:tcW w:w="1638" w:type="dxa"/>
                </w:tcPr>
                <w:p w14:paraId="19CFCF9B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</w:pPr>
                  <w:r w:rsidRPr="009F5B87">
                    <w:rPr>
                      <w:rFonts w:asciiTheme="minorHAnsi" w:hAnsiTheme="minorHAnsi" w:cstheme="minorHAnsi"/>
                      <w:b/>
                      <w:sz w:val="10"/>
                      <w:szCs w:val="10"/>
                    </w:rPr>
                    <w:t>PUERTA ANTIPANICO</w:t>
                  </w:r>
                </w:p>
              </w:tc>
              <w:tc>
                <w:tcPr>
                  <w:tcW w:w="547" w:type="dxa"/>
                </w:tcPr>
                <w:p w14:paraId="545C22BB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6DAD4D54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2C7C70D9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547" w:type="dxa"/>
                </w:tcPr>
                <w:p w14:paraId="3D020CE0" w14:textId="77777777" w:rsidR="00B00D1B" w:rsidRPr="009F5B87" w:rsidRDefault="00B00D1B" w:rsidP="00B00D1B">
                  <w:pPr>
                    <w:pStyle w:val="TableParagraph"/>
                    <w:tabs>
                      <w:tab w:val="left" w:pos="4243"/>
                      <w:tab w:val="left" w:pos="7359"/>
                      <w:tab w:val="left" w:pos="8114"/>
                    </w:tabs>
                    <w:rPr>
                      <w:rFonts w:asciiTheme="minorHAnsi" w:hAnsiTheme="minorHAnsi" w:cstheme="minorHAnsi"/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p w14:paraId="2E16B760" w14:textId="3901208C" w:rsidR="00A00548" w:rsidRPr="009F5B87" w:rsidRDefault="00B00D1B" w:rsidP="000340AC">
            <w:pPr>
              <w:pStyle w:val="TableParagraph"/>
              <w:tabs>
                <w:tab w:val="left" w:pos="4243"/>
                <w:tab w:val="left" w:pos="7359"/>
                <w:tab w:val="left" w:pos="8114"/>
              </w:tabs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r w:rsidRPr="009F5B87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  </w:t>
            </w:r>
            <w:r w:rsidR="00A00548" w:rsidRPr="009F5B87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                 </w:t>
            </w:r>
          </w:p>
          <w:p w14:paraId="7897BECD" w14:textId="77777777" w:rsidR="00A00548" w:rsidRPr="009F5B87" w:rsidRDefault="00A00548" w:rsidP="000340AC">
            <w:pPr>
              <w:pStyle w:val="TableParagraph"/>
              <w:tabs>
                <w:tab w:val="left" w:pos="4243"/>
                <w:tab w:val="left" w:pos="7359"/>
                <w:tab w:val="left" w:pos="8114"/>
              </w:tabs>
              <w:ind w:left="292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r w:rsidRPr="009F5B87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                                                         </w:t>
            </w:r>
          </w:p>
          <w:p w14:paraId="707FC1AB" w14:textId="77777777" w:rsidR="00A00548" w:rsidRPr="009F5B87" w:rsidRDefault="00A00548" w:rsidP="000340AC">
            <w:pPr>
              <w:pStyle w:val="TableParagraph"/>
              <w:tabs>
                <w:tab w:val="left" w:pos="4243"/>
                <w:tab w:val="left" w:pos="7359"/>
                <w:tab w:val="left" w:pos="8114"/>
              </w:tabs>
              <w:ind w:left="292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r w:rsidRPr="009F5B87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                                                                                    </w:t>
            </w:r>
          </w:p>
          <w:p w14:paraId="7035BF6B" w14:textId="77777777" w:rsidR="00A00548" w:rsidRPr="009F5B87" w:rsidRDefault="00A00548" w:rsidP="000340AC">
            <w:pPr>
              <w:pStyle w:val="TableParagraph"/>
              <w:tabs>
                <w:tab w:val="left" w:pos="4243"/>
                <w:tab w:val="left" w:pos="7359"/>
                <w:tab w:val="left" w:pos="8114"/>
              </w:tabs>
              <w:ind w:left="292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</w:p>
          <w:p w14:paraId="58FD6747" w14:textId="77777777" w:rsidR="00A00548" w:rsidRPr="009F5B87" w:rsidRDefault="00A00548" w:rsidP="000340AC">
            <w:pPr>
              <w:pStyle w:val="TableParagraph"/>
              <w:tabs>
                <w:tab w:val="left" w:pos="4243"/>
                <w:tab w:val="left" w:pos="7359"/>
                <w:tab w:val="left" w:pos="8114"/>
              </w:tabs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</w:p>
          <w:p w14:paraId="3A527EC8" w14:textId="77777777" w:rsidR="00A00548" w:rsidRDefault="00A00548" w:rsidP="000340AC">
            <w:pPr>
              <w:pStyle w:val="TableParagraph"/>
              <w:tabs>
                <w:tab w:val="left" w:pos="4243"/>
                <w:tab w:val="left" w:pos="7359"/>
                <w:tab w:val="left" w:pos="8114"/>
              </w:tabs>
              <w:ind w:left="292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FA83110" w14:textId="77777777" w:rsidR="00D535E4" w:rsidRDefault="00D535E4" w:rsidP="000340AC">
            <w:pPr>
              <w:pStyle w:val="TableParagraph"/>
              <w:tabs>
                <w:tab w:val="left" w:pos="4243"/>
                <w:tab w:val="left" w:pos="7359"/>
                <w:tab w:val="left" w:pos="8114"/>
              </w:tabs>
              <w:ind w:left="292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0C6FEEEE" w14:textId="79C4D95E" w:rsidR="00D535E4" w:rsidRPr="009F5B87" w:rsidRDefault="00D535E4" w:rsidP="000340AC">
            <w:pPr>
              <w:pStyle w:val="TableParagraph"/>
              <w:tabs>
                <w:tab w:val="left" w:pos="4243"/>
                <w:tab w:val="left" w:pos="7359"/>
                <w:tab w:val="left" w:pos="8114"/>
              </w:tabs>
              <w:ind w:left="292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A00548" w:rsidRPr="009F5B87" w14:paraId="6CABA7CB" w14:textId="77777777" w:rsidTr="004269A9">
        <w:trPr>
          <w:trHeight w:val="192"/>
        </w:trPr>
        <w:tc>
          <w:tcPr>
            <w:tcW w:w="10060" w:type="dxa"/>
            <w:shd w:val="clear" w:color="auto" w:fill="F2DBDB" w:themeFill="accent2" w:themeFillTint="33"/>
          </w:tcPr>
          <w:p w14:paraId="226A8CE3" w14:textId="77777777" w:rsidR="00A00548" w:rsidRPr="009F5B87" w:rsidRDefault="00A00548" w:rsidP="000340AC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ELECTRICIDAD</w:t>
            </w:r>
            <w:r w:rsidRPr="009F5B87">
              <w:rPr>
                <w:rFonts w:asciiTheme="minorHAnsi" w:hAnsiTheme="minorHAnsi" w:cstheme="minorHAnsi"/>
                <w:b/>
                <w:spacing w:val="-5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(NORMA</w:t>
            </w:r>
            <w:r w:rsidRPr="009F5B87">
              <w:rPr>
                <w:rFonts w:asciiTheme="minorHAnsi" w:hAnsiTheme="minorHAnsi" w:cstheme="minorHAnsi"/>
                <w:b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COVENIN</w:t>
            </w:r>
            <w:r w:rsidRPr="009F5B87">
              <w:rPr>
                <w:rFonts w:asciiTheme="minorHAnsi" w:hAnsiTheme="minorHAnsi" w:cstheme="minorHAnsi"/>
                <w:b/>
                <w:spacing w:val="-3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200-99)</w:t>
            </w:r>
          </w:p>
        </w:tc>
      </w:tr>
      <w:tr w:rsidR="00A00548" w:rsidRPr="009F5B87" w14:paraId="2CCE7987" w14:textId="77777777" w:rsidTr="000340AC">
        <w:trPr>
          <w:trHeight w:val="2193"/>
        </w:trPr>
        <w:tc>
          <w:tcPr>
            <w:tcW w:w="10060" w:type="dxa"/>
          </w:tcPr>
          <w:p w14:paraId="105113F4" w14:textId="39B7C30A" w:rsidR="00A00548" w:rsidRPr="009F5B87" w:rsidRDefault="00A00548" w:rsidP="000340AC">
            <w:pPr>
              <w:pStyle w:val="TableParagraph"/>
              <w:tabs>
                <w:tab w:val="left" w:pos="1773"/>
              </w:tabs>
              <w:spacing w:line="206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TENSION</w:t>
            </w:r>
            <w:r w:rsidRPr="009F5B87">
              <w:rPr>
                <w:rFonts w:asciiTheme="minorHAnsi" w:hAnsiTheme="minorHAnsi" w:cstheme="minorHAnsi"/>
                <w:spacing w:val="48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110V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220V</w:t>
            </w:r>
            <w:r w:rsidRPr="009F5B87">
              <w:rPr>
                <w:rFonts w:asciiTheme="minorHAnsi" w:hAnsiTheme="minorHAnsi" w:cstheme="minorHAnsi"/>
                <w:spacing w:val="101"/>
                <w:sz w:val="16"/>
                <w:szCs w:val="16"/>
                <w:u w:val="single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r w:rsidRPr="009F5B87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MATERIAL</w:t>
            </w:r>
            <w:r w:rsidRPr="009F5B87">
              <w:rPr>
                <w:rFonts w:asciiTheme="minorHAnsi" w:hAnsiTheme="minorHAnsi" w:cstheme="minorHAnsi"/>
                <w:spacing w:val="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DEL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TABLERO:</w:t>
            </w:r>
          </w:p>
          <w:p w14:paraId="0062B142" w14:textId="77777777" w:rsidR="00C50DC0" w:rsidRDefault="00A00548" w:rsidP="000340AC">
            <w:pPr>
              <w:pStyle w:val="TableParagraph"/>
              <w:tabs>
                <w:tab w:val="left" w:pos="623"/>
                <w:tab w:val="left" w:pos="1244"/>
                <w:tab w:val="left" w:pos="1454"/>
                <w:tab w:val="left" w:pos="3043"/>
                <w:tab w:val="left" w:pos="4752"/>
                <w:tab w:val="left" w:pos="4903"/>
                <w:tab w:val="left" w:pos="5151"/>
                <w:tab w:val="left" w:pos="5323"/>
                <w:tab w:val="left" w:pos="5575"/>
                <w:tab w:val="left" w:pos="5864"/>
                <w:tab w:val="left" w:pos="6082"/>
                <w:tab w:val="left" w:pos="6577"/>
                <w:tab w:val="left" w:pos="7224"/>
                <w:tab w:val="left" w:pos="7717"/>
                <w:tab w:val="left" w:pos="8684"/>
              </w:tabs>
              <w:spacing w:before="102" w:line="360" w:lineRule="auto"/>
              <w:ind w:left="107" w:right="110"/>
              <w:rPr>
                <w:rFonts w:asciiTheme="minorHAnsi" w:hAnsiTheme="minorHAnsi" w:cstheme="minorHAnsi"/>
                <w:sz w:val="16"/>
                <w:szCs w:val="16"/>
                <w:u w:val="single"/>
              </w:rPr>
            </w:pP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CONDUCTORES</w:t>
            </w:r>
            <w:r w:rsidRPr="009F5B87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DEBIDAMENTE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CANALIZADOS:</w:t>
            </w:r>
            <w:r w:rsidRPr="009F5B87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  <w:r w:rsidR="008C44FB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____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  <w:r w:rsidR="008C44FB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___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UBICACIÓN DEL TABLERO</w:t>
            </w:r>
            <w:r w:rsidRPr="009F5B87">
              <w:rPr>
                <w:rFonts w:asciiTheme="minorHAnsi" w:hAnsiTheme="minorHAnsi" w:cstheme="minorHAnsi"/>
                <w:spacing w:val="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ELECTRICO: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VENTILADOS: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  <w:r w:rsidR="00C50DC0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__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</w:p>
          <w:p w14:paraId="11773F33" w14:textId="475A8169" w:rsidR="00A00548" w:rsidRPr="009F5B87" w:rsidRDefault="00A00548" w:rsidP="000340AC">
            <w:pPr>
              <w:pStyle w:val="TableParagraph"/>
              <w:tabs>
                <w:tab w:val="left" w:pos="623"/>
                <w:tab w:val="left" w:pos="1244"/>
                <w:tab w:val="left" w:pos="1454"/>
                <w:tab w:val="left" w:pos="3043"/>
                <w:tab w:val="left" w:pos="4752"/>
                <w:tab w:val="left" w:pos="4903"/>
                <w:tab w:val="left" w:pos="5151"/>
                <w:tab w:val="left" w:pos="5323"/>
                <w:tab w:val="left" w:pos="5575"/>
                <w:tab w:val="left" w:pos="5864"/>
                <w:tab w:val="left" w:pos="6082"/>
                <w:tab w:val="left" w:pos="6577"/>
                <w:tab w:val="left" w:pos="7224"/>
                <w:tab w:val="left" w:pos="7717"/>
                <w:tab w:val="left" w:pos="8684"/>
              </w:tabs>
              <w:spacing w:before="102" w:line="360" w:lineRule="auto"/>
              <w:ind w:left="107" w:right="110"/>
              <w:rPr>
                <w:rFonts w:asciiTheme="minorHAnsi" w:hAnsiTheme="minorHAnsi" w:cstheme="minorHAnsi"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MECANICA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NATURAL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REQUIERE:</w:t>
            </w:r>
            <w:r w:rsidR="00C50DC0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 </w:t>
            </w:r>
            <w:r w:rsidRPr="009F5B87">
              <w:rPr>
                <w:rFonts w:asciiTheme="minorHAnsi" w:hAnsiTheme="minorHAnsi" w:cstheme="minorHAnsi"/>
                <w:spacing w:val="-47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  <w:r w:rsidR="00C50DC0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____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TIPO</w:t>
            </w:r>
            <w:r w:rsidRPr="009F5B87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INTERRUPTORES: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TERMOMAGNETICOS</w:t>
            </w:r>
            <w:r w:rsidR="00C50DC0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CUCHILLAS</w:t>
            </w:r>
            <w:r w:rsidR="00C50DC0">
              <w:rPr>
                <w:rFonts w:asciiTheme="minorHAnsi" w:hAnsiTheme="minorHAnsi" w:cstheme="minorHAnsi"/>
                <w:sz w:val="16"/>
                <w:szCs w:val="16"/>
              </w:rPr>
              <w:t>__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TAPONERAS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 xml:space="preserve"> FUSIBLERA </w:t>
            </w:r>
            <w:r w:rsidR="00C50DC0">
              <w:rPr>
                <w:rFonts w:asciiTheme="minorHAnsi" w:hAnsiTheme="minorHAnsi" w:cstheme="minorHAnsi"/>
                <w:sz w:val="16"/>
                <w:szCs w:val="16"/>
              </w:rPr>
              <w:t>____ OTROS:__________</w:t>
            </w:r>
          </w:p>
          <w:p w14:paraId="26C04CEA" w14:textId="77777777" w:rsidR="00A00548" w:rsidRPr="009F5B87" w:rsidRDefault="00A00548" w:rsidP="000340AC">
            <w:pPr>
              <w:pStyle w:val="TableParagraph"/>
              <w:tabs>
                <w:tab w:val="left" w:pos="623"/>
                <w:tab w:val="left" w:pos="1244"/>
                <w:tab w:val="left" w:pos="1454"/>
                <w:tab w:val="left" w:pos="3043"/>
                <w:tab w:val="left" w:pos="4752"/>
                <w:tab w:val="left" w:pos="4903"/>
                <w:tab w:val="left" w:pos="5151"/>
                <w:tab w:val="left" w:pos="5323"/>
                <w:tab w:val="left" w:pos="5575"/>
                <w:tab w:val="left" w:pos="5864"/>
                <w:tab w:val="left" w:pos="6082"/>
                <w:tab w:val="left" w:pos="6577"/>
                <w:tab w:val="left" w:pos="7224"/>
                <w:tab w:val="left" w:pos="7717"/>
                <w:tab w:val="left" w:pos="8684"/>
              </w:tabs>
              <w:spacing w:before="102" w:line="360" w:lineRule="auto"/>
              <w:ind w:left="107" w:right="110"/>
              <w:rPr>
                <w:rFonts w:asciiTheme="minorHAnsi" w:hAnsiTheme="minorHAnsi" w:cstheme="minorHAnsi"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REQUIERE</w:t>
            </w:r>
            <w:r w:rsidRPr="009F5B87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ESTUDIO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DE CARGA: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SI ____________NO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_________</w:t>
            </w:r>
          </w:p>
          <w:p w14:paraId="63164193" w14:textId="77777777" w:rsidR="00A00548" w:rsidRPr="00165771" w:rsidRDefault="00A00548" w:rsidP="000340AC">
            <w:pPr>
              <w:pStyle w:val="TableParagraph"/>
              <w:tabs>
                <w:tab w:val="left" w:pos="8721"/>
              </w:tabs>
              <w:spacing w:before="2"/>
              <w:ind w:left="107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6577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OBSERVACIONES: </w:t>
            </w:r>
          </w:p>
          <w:p w14:paraId="5E7E181B" w14:textId="77777777" w:rsidR="005468A4" w:rsidRDefault="005468A4" w:rsidP="000340AC">
            <w:pPr>
              <w:pStyle w:val="TableParagraph"/>
              <w:tabs>
                <w:tab w:val="left" w:pos="8721"/>
              </w:tabs>
              <w:spacing w:before="2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68092A1" w14:textId="77777777" w:rsidR="005468A4" w:rsidRDefault="005468A4" w:rsidP="000340AC">
            <w:pPr>
              <w:pStyle w:val="TableParagraph"/>
              <w:tabs>
                <w:tab w:val="left" w:pos="8721"/>
              </w:tabs>
              <w:spacing w:before="2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43FC1E9" w14:textId="77777777" w:rsidR="004269A9" w:rsidRDefault="004269A9" w:rsidP="000340AC">
            <w:pPr>
              <w:pStyle w:val="TableParagraph"/>
              <w:tabs>
                <w:tab w:val="left" w:pos="8721"/>
              </w:tabs>
              <w:spacing w:before="2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A536820" w14:textId="77777777" w:rsidR="005468A4" w:rsidRPr="009F5B87" w:rsidRDefault="005468A4" w:rsidP="000340AC">
            <w:pPr>
              <w:pStyle w:val="TableParagraph"/>
              <w:tabs>
                <w:tab w:val="left" w:pos="8721"/>
              </w:tabs>
              <w:spacing w:before="2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00548" w:rsidRPr="009F5B87" w14:paraId="43CAF2B4" w14:textId="77777777" w:rsidTr="00145B94">
        <w:trPr>
          <w:trHeight w:val="274"/>
        </w:trPr>
        <w:tc>
          <w:tcPr>
            <w:tcW w:w="10060" w:type="dxa"/>
            <w:shd w:val="clear" w:color="auto" w:fill="F2DBDB" w:themeFill="accent2" w:themeFillTint="33"/>
          </w:tcPr>
          <w:p w14:paraId="08190B16" w14:textId="33C0BB80" w:rsidR="00A00548" w:rsidRPr="009F5B87" w:rsidRDefault="00A00548" w:rsidP="000340AC">
            <w:pPr>
              <w:pStyle w:val="TableParagraph"/>
              <w:spacing w:line="206" w:lineRule="exact"/>
              <w:ind w:left="107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INSTALACION</w:t>
            </w:r>
            <w:r w:rsidRPr="009F5B87">
              <w:rPr>
                <w:rFonts w:asciiTheme="minorHAnsi" w:hAnsiTheme="minorHAnsi" w:cstheme="minorHAnsi"/>
                <w:b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9F5B87">
              <w:rPr>
                <w:rFonts w:asciiTheme="minorHAnsi" w:hAnsiTheme="minorHAnsi" w:cstheme="minorHAnsi"/>
                <w:b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GAS (GACETA</w:t>
            </w:r>
            <w:r w:rsidRPr="009F5B87">
              <w:rPr>
                <w:rFonts w:asciiTheme="minorHAnsi" w:hAnsiTheme="minorHAnsi" w:cstheme="minorHAnsi"/>
                <w:b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OFICIAL</w:t>
            </w:r>
            <w:r w:rsidRPr="009F5B87">
              <w:rPr>
                <w:rFonts w:asciiTheme="minorHAnsi" w:hAnsiTheme="minorHAnsi" w:cstheme="minorHAnsi"/>
                <w:b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2071 DE</w:t>
            </w:r>
            <w:r w:rsidRPr="009F5B87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FECHA</w:t>
            </w:r>
            <w:r w:rsidRPr="009F5B87">
              <w:rPr>
                <w:rFonts w:asciiTheme="minorHAnsi" w:hAnsiTheme="minorHAnsi" w:cstheme="minorHAnsi"/>
                <w:b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08/08/77</w:t>
            </w:r>
            <w:r w:rsidRPr="009F5B87">
              <w:rPr>
                <w:rFonts w:asciiTheme="minorHAnsi" w:hAnsiTheme="minorHAnsi" w:cstheme="minorHAnsi"/>
                <w:b/>
                <w:spacing w:val="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NORMA</w:t>
            </w:r>
            <w:r w:rsidRPr="009F5B87">
              <w:rPr>
                <w:rFonts w:asciiTheme="minorHAnsi" w:hAnsiTheme="minorHAnsi" w:cstheme="minorHAnsi"/>
                <w:b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b/>
                <w:sz w:val="16"/>
                <w:szCs w:val="16"/>
              </w:rPr>
              <w:t>COVENNIN 928-78)</w:t>
            </w:r>
          </w:p>
        </w:tc>
      </w:tr>
      <w:tr w:rsidR="00A00548" w:rsidRPr="009F5B87" w14:paraId="3A02AD4A" w14:textId="77777777" w:rsidTr="00E43CD9">
        <w:trPr>
          <w:trHeight w:val="2845"/>
        </w:trPr>
        <w:tc>
          <w:tcPr>
            <w:tcW w:w="10060" w:type="dxa"/>
          </w:tcPr>
          <w:p w14:paraId="76150CCE" w14:textId="02D0BF65" w:rsidR="00D4797A" w:rsidRDefault="00A00548" w:rsidP="000340AC">
            <w:pPr>
              <w:pStyle w:val="TableParagraph"/>
              <w:tabs>
                <w:tab w:val="left" w:pos="1492"/>
                <w:tab w:val="left" w:pos="1903"/>
                <w:tab w:val="left" w:pos="2286"/>
                <w:tab w:val="left" w:pos="2479"/>
                <w:tab w:val="left" w:pos="2855"/>
                <w:tab w:val="left" w:pos="3434"/>
                <w:tab w:val="left" w:pos="4483"/>
                <w:tab w:val="left" w:pos="5336"/>
                <w:tab w:val="left" w:pos="7229"/>
                <w:tab w:val="left" w:pos="7408"/>
                <w:tab w:val="left" w:pos="7900"/>
              </w:tabs>
              <w:spacing w:line="360" w:lineRule="auto"/>
              <w:ind w:left="107" w:right="887"/>
              <w:rPr>
                <w:rFonts w:asciiTheme="minorHAnsi" w:hAnsiTheme="minorHAnsi" w:cstheme="minorHAnsi"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SUMINISTRO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Pr="009F5B87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GAS:</w:t>
            </w:r>
            <w:r w:rsidRPr="009F5B87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TIPO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DE SISTEMA EMPLEADO:</w:t>
            </w:r>
            <w:r w:rsidRPr="009F5B87">
              <w:rPr>
                <w:rFonts w:asciiTheme="minorHAnsi" w:hAnsiTheme="minorHAnsi" w:cstheme="minorHAnsi"/>
                <w:spacing w:val="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 xml:space="preserve">DIRECTO: 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="00264BFA"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="00264BFA" w:rsidRPr="009F5B87">
              <w:rPr>
                <w:rFonts w:asciiTheme="minorHAnsi" w:hAnsiTheme="minorHAnsi" w:cstheme="minorHAnsi"/>
                <w:sz w:val="16"/>
                <w:szCs w:val="16"/>
              </w:rPr>
              <w:t xml:space="preserve"> TANQUE</w:t>
            </w:r>
            <w:r w:rsidR="00D4797A" w:rsidRPr="009F5B87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 xml:space="preserve"> </w:t>
            </w:r>
            <w:r w:rsidR="00D4797A" w:rsidRPr="009F5B87">
              <w:rPr>
                <w:rFonts w:asciiTheme="minorHAnsi" w:hAnsiTheme="minorHAnsi" w:cstheme="minorHAnsi"/>
                <w:sz w:val="16"/>
                <w:szCs w:val="16"/>
              </w:rPr>
              <w:t>ESTACIONARIO:</w:t>
            </w:r>
            <w:r w:rsidR="00D4797A"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="00D4797A">
              <w:rPr>
                <w:rFonts w:asciiTheme="minorHAnsi" w:hAnsiTheme="minorHAnsi" w:cstheme="minorHAnsi"/>
                <w:sz w:val="16"/>
                <w:szCs w:val="16"/>
              </w:rPr>
              <w:t>CAPACIDAD__________</w:t>
            </w:r>
            <w:r w:rsidR="00264BFA">
              <w:rPr>
                <w:rFonts w:asciiTheme="minorHAnsi" w:hAnsiTheme="minorHAnsi" w:cstheme="minorHAnsi"/>
                <w:sz w:val="16"/>
                <w:szCs w:val="16"/>
              </w:rPr>
              <w:t>_ FECHA</w:t>
            </w:r>
            <w:r w:rsidR="00D4797A">
              <w:rPr>
                <w:rFonts w:asciiTheme="minorHAnsi" w:hAnsiTheme="minorHAnsi" w:cstheme="minorHAnsi"/>
                <w:sz w:val="16"/>
                <w:szCs w:val="16"/>
              </w:rPr>
              <w:t xml:space="preserve"> DE PRUEBA DE HERMETICIDAD A TUBERIAS_____________________________</w:t>
            </w:r>
          </w:p>
          <w:p w14:paraId="40737257" w14:textId="03E54E8E" w:rsidR="00D4797A" w:rsidRPr="00264BFA" w:rsidRDefault="00D4797A" w:rsidP="000340AC">
            <w:pPr>
              <w:pStyle w:val="TableParagraph"/>
              <w:tabs>
                <w:tab w:val="left" w:pos="1492"/>
                <w:tab w:val="left" w:pos="1903"/>
                <w:tab w:val="left" w:pos="2286"/>
                <w:tab w:val="left" w:pos="2479"/>
                <w:tab w:val="left" w:pos="2855"/>
                <w:tab w:val="left" w:pos="3434"/>
                <w:tab w:val="left" w:pos="4483"/>
                <w:tab w:val="left" w:pos="5336"/>
                <w:tab w:val="left" w:pos="7229"/>
                <w:tab w:val="left" w:pos="7408"/>
                <w:tab w:val="left" w:pos="7900"/>
              </w:tabs>
              <w:spacing w:line="360" w:lineRule="auto"/>
              <w:ind w:left="107" w:right="88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CILINDROS DE G.LP______</w:t>
            </w:r>
            <w:r w:rsidR="00A00548" w:rsidRPr="009F5B87">
              <w:rPr>
                <w:rFonts w:asciiTheme="minorHAnsi" w:hAnsiTheme="minorHAnsi" w:cstheme="minorHAnsi"/>
                <w:sz w:val="16"/>
                <w:szCs w:val="16"/>
              </w:rPr>
              <w:t>CAPACIDAD(KG)</w:t>
            </w:r>
            <w:r w:rsidR="00A00548"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="00264BFA">
              <w:rPr>
                <w:rFonts w:asciiTheme="minorHAnsi" w:hAnsiTheme="minorHAnsi" w:cstheme="minorHAnsi"/>
                <w:sz w:val="16"/>
                <w:szCs w:val="16"/>
                <w:u w:val="single"/>
              </w:rPr>
              <w:t xml:space="preserve"> _____ </w:t>
            </w:r>
            <w:r w:rsidR="00264BFA">
              <w:rPr>
                <w:rFonts w:asciiTheme="minorHAnsi" w:hAnsiTheme="minorHAnsi" w:cstheme="minorHAnsi"/>
                <w:sz w:val="16"/>
                <w:szCs w:val="16"/>
              </w:rPr>
              <w:t>UBICACIÓN__________________________________VENTILADAS: SI____NO___</w:t>
            </w:r>
          </w:p>
          <w:p w14:paraId="006E0043" w14:textId="77777777" w:rsidR="00A00548" w:rsidRPr="009F5B87" w:rsidRDefault="00A00548" w:rsidP="000340AC">
            <w:pPr>
              <w:pStyle w:val="TableParagraph"/>
              <w:tabs>
                <w:tab w:val="left" w:pos="1492"/>
                <w:tab w:val="left" w:pos="1903"/>
                <w:tab w:val="left" w:pos="2286"/>
                <w:tab w:val="left" w:pos="2479"/>
                <w:tab w:val="left" w:pos="2855"/>
                <w:tab w:val="left" w:pos="3434"/>
                <w:tab w:val="left" w:pos="4483"/>
                <w:tab w:val="left" w:pos="5336"/>
                <w:tab w:val="left" w:pos="7229"/>
                <w:tab w:val="left" w:pos="7408"/>
                <w:tab w:val="left" w:pos="7900"/>
              </w:tabs>
              <w:spacing w:line="360" w:lineRule="auto"/>
              <w:ind w:left="107" w:right="887"/>
              <w:rPr>
                <w:rFonts w:asciiTheme="minorHAnsi" w:hAnsiTheme="minorHAnsi" w:cstheme="minorHAnsi"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PROTEGIDAS: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ab/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CORRECTAMENTE</w:t>
            </w:r>
            <w:r w:rsidRPr="009F5B87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</w:t>
            </w: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INSTALADO:</w:t>
            </w:r>
          </w:p>
          <w:p w14:paraId="170CC41D" w14:textId="77777777" w:rsidR="00A00548" w:rsidRPr="009F5B87" w:rsidRDefault="00A00548" w:rsidP="000340AC">
            <w:pPr>
              <w:pStyle w:val="TableParagraph"/>
              <w:tabs>
                <w:tab w:val="left" w:pos="1492"/>
                <w:tab w:val="left" w:pos="1903"/>
                <w:tab w:val="left" w:pos="2286"/>
                <w:tab w:val="left" w:pos="2479"/>
                <w:tab w:val="left" w:pos="2855"/>
                <w:tab w:val="left" w:pos="3434"/>
                <w:tab w:val="left" w:pos="4483"/>
                <w:tab w:val="left" w:pos="5336"/>
                <w:tab w:val="left" w:pos="7229"/>
                <w:tab w:val="left" w:pos="7408"/>
                <w:tab w:val="left" w:pos="7900"/>
              </w:tabs>
              <w:spacing w:line="360" w:lineRule="auto"/>
              <w:ind w:left="107" w:right="887"/>
              <w:rPr>
                <w:rFonts w:asciiTheme="minorHAnsi" w:hAnsiTheme="minorHAnsi" w:cstheme="minorHAnsi"/>
                <w:sz w:val="16"/>
                <w:szCs w:val="16"/>
              </w:rPr>
            </w:pPr>
            <w:r w:rsidRPr="009F5B87">
              <w:rPr>
                <w:rFonts w:asciiTheme="minorHAnsi" w:hAnsiTheme="minorHAnsi" w:cstheme="minorHAnsi"/>
                <w:sz w:val="16"/>
                <w:szCs w:val="16"/>
              </w:rPr>
              <w:t>TIPO DE CONEXIÓN: TUBERIA: _____________ MANGUERA: ______________ ESPECIFIQUE: ___________________________</w:t>
            </w:r>
          </w:p>
          <w:p w14:paraId="6D7A1335" w14:textId="77777777" w:rsidR="00A00548" w:rsidRPr="00145B94" w:rsidRDefault="00A00548" w:rsidP="000340AC">
            <w:pPr>
              <w:pStyle w:val="TableParagraph"/>
              <w:tabs>
                <w:tab w:val="left" w:pos="1492"/>
                <w:tab w:val="left" w:pos="1903"/>
                <w:tab w:val="left" w:pos="2286"/>
                <w:tab w:val="left" w:pos="2479"/>
                <w:tab w:val="left" w:pos="2855"/>
                <w:tab w:val="left" w:pos="3434"/>
                <w:tab w:val="left" w:pos="4483"/>
                <w:tab w:val="left" w:pos="5336"/>
                <w:tab w:val="left" w:pos="7229"/>
                <w:tab w:val="left" w:pos="7408"/>
                <w:tab w:val="left" w:pos="7900"/>
              </w:tabs>
              <w:spacing w:line="360" w:lineRule="auto"/>
              <w:ind w:left="107" w:right="887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45B9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OBSERVACIONES: </w:t>
            </w:r>
          </w:p>
          <w:p w14:paraId="30A6D052" w14:textId="77777777" w:rsidR="002B6ED3" w:rsidRDefault="002B6ED3" w:rsidP="000340AC">
            <w:pPr>
              <w:pStyle w:val="TableParagraph"/>
              <w:tabs>
                <w:tab w:val="left" w:pos="1492"/>
                <w:tab w:val="left" w:pos="1903"/>
                <w:tab w:val="left" w:pos="2286"/>
                <w:tab w:val="left" w:pos="2479"/>
                <w:tab w:val="left" w:pos="2855"/>
                <w:tab w:val="left" w:pos="3434"/>
                <w:tab w:val="left" w:pos="4483"/>
                <w:tab w:val="left" w:pos="5336"/>
                <w:tab w:val="left" w:pos="7229"/>
                <w:tab w:val="left" w:pos="7408"/>
                <w:tab w:val="left" w:pos="7900"/>
              </w:tabs>
              <w:spacing w:line="360" w:lineRule="auto"/>
              <w:ind w:left="107" w:right="887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E2C0060" w14:textId="77777777" w:rsidR="003764A3" w:rsidRDefault="003764A3" w:rsidP="000340AC">
            <w:pPr>
              <w:pStyle w:val="TableParagraph"/>
              <w:tabs>
                <w:tab w:val="left" w:pos="1492"/>
                <w:tab w:val="left" w:pos="1903"/>
                <w:tab w:val="left" w:pos="2286"/>
                <w:tab w:val="left" w:pos="2479"/>
                <w:tab w:val="left" w:pos="2855"/>
                <w:tab w:val="left" w:pos="3434"/>
                <w:tab w:val="left" w:pos="4483"/>
                <w:tab w:val="left" w:pos="5336"/>
                <w:tab w:val="left" w:pos="7229"/>
                <w:tab w:val="left" w:pos="7408"/>
                <w:tab w:val="left" w:pos="7900"/>
              </w:tabs>
              <w:spacing w:line="360" w:lineRule="auto"/>
              <w:ind w:left="107" w:right="887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Style w:val="TableNormal"/>
              <w:tblpPr w:leftFromText="141" w:rightFromText="141" w:vertAnchor="page" w:horzAnchor="page" w:tblpX="727" w:tblpY="2441"/>
              <w:tblOverlap w:val="never"/>
              <w:tblW w:w="10060" w:type="dxa"/>
              <w:tblLayout w:type="fixed"/>
              <w:tblLook w:val="01E0" w:firstRow="1" w:lastRow="1" w:firstColumn="1" w:lastColumn="1" w:noHBand="0" w:noVBand="0"/>
            </w:tblPr>
            <w:tblGrid>
              <w:gridCol w:w="10060"/>
            </w:tblGrid>
            <w:tr w:rsidR="009F79A2" w:rsidRPr="009F5B87" w14:paraId="36A0FAF6" w14:textId="77777777" w:rsidTr="004F0897">
              <w:trPr>
                <w:trHeight w:val="60"/>
              </w:trPr>
              <w:tc>
                <w:tcPr>
                  <w:tcW w:w="10060" w:type="dxa"/>
                  <w:shd w:val="clear" w:color="auto" w:fill="FFFFFF" w:themeFill="background1"/>
                </w:tcPr>
                <w:p w14:paraId="03C1A343" w14:textId="5EC406B0" w:rsidR="009F79A2" w:rsidRPr="009F5B87" w:rsidRDefault="009F79A2" w:rsidP="009F79A2">
                  <w:pPr>
                    <w:pStyle w:val="TableParagraph"/>
                    <w:spacing w:line="251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</w:tc>
            </w:tr>
            <w:tr w:rsidR="009F79A2" w:rsidRPr="009F5B87" w14:paraId="36614096" w14:textId="77777777" w:rsidTr="004F0897">
              <w:trPr>
                <w:trHeight w:val="1407"/>
              </w:trPr>
              <w:tc>
                <w:tcPr>
                  <w:tcW w:w="10060" w:type="dxa"/>
                </w:tcPr>
                <w:p w14:paraId="691FEA9A" w14:textId="27078CE4" w:rsidR="00E43CD9" w:rsidRPr="00E43CD9" w:rsidRDefault="00E43CD9" w:rsidP="00E43CD9">
                  <w:pPr>
                    <w:pStyle w:val="TableParagraph"/>
                    <w:shd w:val="clear" w:color="auto" w:fill="F2DBDB" w:themeFill="accent2" w:themeFillTint="33"/>
                    <w:spacing w:line="181" w:lineRule="exact"/>
                    <w:ind w:left="107"/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</w:pPr>
                  <w:r w:rsidRPr="00E43CD9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lastRenderedPageBreak/>
                    <w:t>ALMACENAMIENTO</w:t>
                  </w:r>
                  <w:r w:rsidRPr="00E43CD9">
                    <w:rPr>
                      <w:rFonts w:asciiTheme="minorHAnsi" w:hAnsiTheme="minorHAnsi"/>
                      <w:b/>
                      <w:spacing w:val="-4"/>
                      <w:sz w:val="16"/>
                      <w:szCs w:val="16"/>
                      <w:u w:val="single"/>
                    </w:rPr>
                    <w:t xml:space="preserve"> </w:t>
                  </w:r>
                  <w:r w:rsidRPr="00E43CD9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>(NORMA</w:t>
                  </w:r>
                  <w:r w:rsidRPr="00E43CD9">
                    <w:rPr>
                      <w:rFonts w:asciiTheme="minorHAnsi" w:hAnsiTheme="minorHAnsi"/>
                      <w:b/>
                      <w:spacing w:val="-1"/>
                      <w:sz w:val="16"/>
                      <w:szCs w:val="16"/>
                      <w:u w:val="single"/>
                    </w:rPr>
                    <w:t xml:space="preserve"> </w:t>
                  </w:r>
                  <w:r w:rsidRPr="00E43CD9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>COVENIN</w:t>
                  </w:r>
                  <w:r w:rsidRPr="00E43CD9">
                    <w:rPr>
                      <w:rFonts w:asciiTheme="minorHAnsi" w:hAnsiTheme="minorHAnsi"/>
                      <w:b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E43CD9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>2239-IV</w:t>
                  </w:r>
                  <w:r w:rsidRPr="00E43CD9">
                    <w:rPr>
                      <w:rFonts w:asciiTheme="minorHAnsi" w:hAnsiTheme="minorHAnsi"/>
                      <w:b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E43CD9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>89)</w:t>
                  </w:r>
                  <w:r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>__________________________________________________________________________________</w:t>
                  </w:r>
                </w:p>
                <w:p w14:paraId="19B426DF" w14:textId="77777777" w:rsidR="000B2BF4" w:rsidRDefault="000B2BF4" w:rsidP="009F79A2">
                  <w:pPr>
                    <w:pStyle w:val="TableParagraph"/>
                    <w:spacing w:line="181" w:lineRule="exact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58C87CFE" w14:textId="7F4874C2" w:rsidR="009F79A2" w:rsidRPr="009F5B87" w:rsidRDefault="009F79A2" w:rsidP="009F79A2">
                  <w:pPr>
                    <w:pStyle w:val="TableParagraph"/>
                    <w:spacing w:line="181" w:lineRule="exact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TIPO</w:t>
                  </w:r>
                  <w:r w:rsidRPr="009F5B87">
                    <w:rPr>
                      <w:rFonts w:asciiTheme="minorHAnsi" w:hAnsiTheme="minorHAnsi"/>
                      <w:spacing w:val="-4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DE</w:t>
                  </w:r>
                  <w:r w:rsidRPr="009F5B87">
                    <w:rPr>
                      <w:rFonts w:asciiTheme="minorHAnsi" w:hAnsiTheme="minorHAnsi"/>
                      <w:spacing w:val="-2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MERCANCIA(S)</w:t>
                  </w:r>
                  <w:r w:rsidRPr="009F5B87">
                    <w:rPr>
                      <w:rFonts w:asciiTheme="minorHAnsi" w:hAnsiTheme="minorHAnsi"/>
                      <w:spacing w:val="-4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ALMACENADO(S):</w:t>
                  </w:r>
                </w:p>
                <w:p w14:paraId="1E6FFD02" w14:textId="1A0C778F" w:rsidR="009F79A2" w:rsidRPr="009F79A2" w:rsidRDefault="009F79A2" w:rsidP="009F79A2">
                  <w:pPr>
                    <w:pStyle w:val="TableParagraph"/>
                    <w:tabs>
                      <w:tab w:val="left" w:pos="4522"/>
                      <w:tab w:val="left" w:pos="5072"/>
                    </w:tabs>
                    <w:spacing w:before="92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CUMPLE</w:t>
                  </w:r>
                  <w:r w:rsidRPr="009F5B87">
                    <w:rPr>
                      <w:rFonts w:asciiTheme="minorHAnsi" w:hAnsiTheme="minorHAnsi"/>
                      <w:spacing w:val="-2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CON</w:t>
                  </w:r>
                  <w:r w:rsidRPr="009F5B87">
                    <w:rPr>
                      <w:rFonts w:asciiTheme="minorHAnsi" w:hAnsiTheme="minorHAnsi"/>
                      <w:spacing w:val="-1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LA</w:t>
                  </w:r>
                  <w:r w:rsidRPr="009F5B87">
                    <w:rPr>
                      <w:rFonts w:asciiTheme="minorHAnsi" w:hAnsiTheme="minorHAnsi"/>
                      <w:spacing w:val="-2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NORMAS</w:t>
                  </w:r>
                  <w:r w:rsidRPr="009F5B87">
                    <w:rPr>
                      <w:rFonts w:asciiTheme="minorHAnsi" w:hAnsiTheme="minorHAnsi"/>
                      <w:spacing w:val="-1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DE</w:t>
                  </w:r>
                  <w:r w:rsidRPr="009F5B87">
                    <w:rPr>
                      <w:rFonts w:asciiTheme="minorHAnsi" w:hAnsiTheme="minorHAnsi"/>
                      <w:spacing w:val="-3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ALMACENAMIENTO:</w:t>
                  </w:r>
                  <w:r w:rsidRPr="009F5B87">
                    <w:rPr>
                      <w:rFonts w:asciiTheme="minorHAnsi" w:hAnsiTheme="minorHAnsi"/>
                      <w:spacing w:val="-2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SI</w:t>
                  </w:r>
                  <w:r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  <w:t xml:space="preserve">        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NO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  <w:tab/>
                  </w:r>
                  <w:r w:rsidRPr="009F79A2">
                    <w:rPr>
                      <w:rFonts w:asciiTheme="minorHAnsi" w:hAnsiTheme="minorHAnsi"/>
                      <w:sz w:val="16"/>
                      <w:szCs w:val="16"/>
                    </w:rPr>
                    <w:t>_        ESPECIFIQUE:</w:t>
                  </w:r>
                </w:p>
                <w:p w14:paraId="635F349C" w14:textId="77777777" w:rsidR="009F79A2" w:rsidRDefault="009F79A2" w:rsidP="009F79A2">
                  <w:pPr>
                    <w:pStyle w:val="TableParagraph"/>
                    <w:tabs>
                      <w:tab w:val="left" w:pos="2877"/>
                      <w:tab w:val="left" w:pos="3429"/>
                      <w:tab w:val="left" w:pos="6355"/>
                    </w:tabs>
                    <w:spacing w:before="92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PROTECCION</w:t>
                  </w:r>
                  <w:r w:rsidRPr="009F5B87">
                    <w:rPr>
                      <w:rFonts w:asciiTheme="minorHAnsi" w:hAnsiTheme="minorHAnsi"/>
                      <w:spacing w:val="-2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DE</w:t>
                  </w:r>
                  <w:r w:rsidRPr="009F5B87">
                    <w:rPr>
                      <w:rFonts w:asciiTheme="minorHAnsi" w:hAnsiTheme="minorHAnsi"/>
                      <w:spacing w:val="-2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INCENDIOS</w:t>
                  </w:r>
                  <w:r w:rsidRPr="009F5B87">
                    <w:rPr>
                      <w:rFonts w:asciiTheme="minorHAnsi" w:hAnsiTheme="minorHAnsi"/>
                      <w:spacing w:val="-2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S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I ___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NO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  <w:tab/>
                  </w:r>
                  <w:r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ESPECIFICIQUE</w:t>
                  </w:r>
                </w:p>
                <w:p w14:paraId="5E7AAA8F" w14:textId="77777777" w:rsidR="009F79A2" w:rsidRPr="00315309" w:rsidRDefault="009F79A2" w:rsidP="009F79A2">
                  <w:pPr>
                    <w:pStyle w:val="TableParagraph"/>
                    <w:tabs>
                      <w:tab w:val="left" w:pos="2877"/>
                      <w:tab w:val="left" w:pos="3429"/>
                      <w:tab w:val="left" w:pos="6355"/>
                    </w:tabs>
                    <w:spacing w:before="92"/>
                    <w:ind w:left="107"/>
                    <w:rPr>
                      <w:rFonts w:asciiTheme="minorHAnsi" w:hAnsiTheme="minorHAnsi"/>
                      <w:b/>
                      <w:bCs/>
                      <w:sz w:val="16"/>
                      <w:szCs w:val="16"/>
                    </w:rPr>
                  </w:pPr>
                  <w:r w:rsidRPr="00315309">
                    <w:rPr>
                      <w:rFonts w:asciiTheme="minorHAnsi" w:hAnsiTheme="minorHAnsi"/>
                      <w:b/>
                      <w:bCs/>
                      <w:sz w:val="16"/>
                      <w:szCs w:val="16"/>
                    </w:rPr>
                    <w:t>OBSERVACIONES</w:t>
                  </w:r>
                </w:p>
                <w:p w14:paraId="24A371E5" w14:textId="77777777" w:rsidR="000B2BF4" w:rsidRDefault="000B2BF4" w:rsidP="009F79A2">
                  <w:pPr>
                    <w:pStyle w:val="TableParagraph"/>
                    <w:tabs>
                      <w:tab w:val="left" w:pos="2877"/>
                      <w:tab w:val="left" w:pos="3429"/>
                      <w:tab w:val="left" w:pos="6355"/>
                    </w:tabs>
                    <w:spacing w:before="92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4949FC4F" w14:textId="273072FF" w:rsidR="000B2BF4" w:rsidRPr="009F5B87" w:rsidRDefault="000B2BF4" w:rsidP="009F79A2">
                  <w:pPr>
                    <w:pStyle w:val="TableParagraph"/>
                    <w:tabs>
                      <w:tab w:val="left" w:pos="2877"/>
                      <w:tab w:val="left" w:pos="3429"/>
                      <w:tab w:val="left" w:pos="6355"/>
                    </w:tabs>
                    <w:spacing w:before="92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</w:tr>
            <w:tr w:rsidR="009F79A2" w:rsidRPr="009F5B87" w14:paraId="71AF4D52" w14:textId="77777777" w:rsidTr="004F0897">
              <w:trPr>
                <w:trHeight w:val="258"/>
              </w:trPr>
              <w:tc>
                <w:tcPr>
                  <w:tcW w:w="10060" w:type="dxa"/>
                  <w:shd w:val="clear" w:color="auto" w:fill="F2DBDB" w:themeFill="accent2" w:themeFillTint="33"/>
                </w:tcPr>
                <w:p w14:paraId="4BF784D2" w14:textId="40A44A23" w:rsidR="009F79A2" w:rsidRPr="008874A8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</w:pPr>
                  <w:r w:rsidRPr="008874A8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 xml:space="preserve">TABLERO CENTRAL DE INCENDIOS (NORMAS COVENIN </w:t>
                  </w:r>
                  <w:r w:rsidR="008874A8" w:rsidRPr="008874A8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>1041)</w:t>
                  </w:r>
                  <w:r w:rsidR="008874A8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 xml:space="preserve"> ___________________________________________________________________________</w:t>
                  </w:r>
                </w:p>
              </w:tc>
            </w:tr>
            <w:tr w:rsidR="009F79A2" w:rsidRPr="009F5B87" w14:paraId="16B28860" w14:textId="77777777" w:rsidTr="004F0897">
              <w:trPr>
                <w:trHeight w:val="2971"/>
              </w:trPr>
              <w:tc>
                <w:tcPr>
                  <w:tcW w:w="10060" w:type="dxa"/>
                  <w:shd w:val="clear" w:color="auto" w:fill="FFFFFF" w:themeFill="background1"/>
                </w:tcPr>
                <w:p w14:paraId="6D36253E" w14:textId="77777777" w:rsidR="009F79A2" w:rsidRPr="009F5B87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513FAF70" w14:textId="77777777" w:rsidR="009F79A2" w:rsidRPr="009F5B87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MARCA; ___________________ DIGITAL: ________ ANALOGO: _______ UBICACIÓN: _______________________________________________</w:t>
                  </w:r>
                </w:p>
                <w:p w14:paraId="133A3588" w14:textId="77777777" w:rsidR="009F79A2" w:rsidRPr="009F5B87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3B244DB7" w14:textId="77777777" w:rsidR="009F79A2" w:rsidRPr="009F5B87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FUNCIONA: SI_______ NO ________ FECHA DE ULTIMO MANTENIMIENTO: __________________________________________________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______</w:t>
                  </w:r>
                </w:p>
                <w:p w14:paraId="7AC63EDE" w14:textId="77777777" w:rsidR="009F79A2" w:rsidRPr="009F5B87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2266BF3D" w14:textId="77777777" w:rsidR="009F79A2" w:rsidRPr="009F5B87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EMPRESA: _____________________________________________________ CANTIDAD ESTACION MANUAL: ___________________________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___</w:t>
                  </w:r>
                </w:p>
                <w:p w14:paraId="5AC352E9" w14:textId="77777777" w:rsidR="009F79A2" w:rsidRPr="009F5B87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1250A6FD" w14:textId="77777777" w:rsidR="009F79A2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CANTIDAD DETECTORES: _______________ TIPOS: __________ IONICOS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: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 xml:space="preserve"> ___________ DETECTORES OPTICOS/ FOTOSELECTRICOS: _________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__</w:t>
                  </w:r>
                </w:p>
                <w:p w14:paraId="3B22F26E" w14:textId="77777777" w:rsidR="009F79A2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46BB3A7B" w14:textId="77777777" w:rsidR="009F79A2" w:rsidRPr="009F5B87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 xml:space="preserve"> DETECTORES TERMICOS: ________ OTROS __________________________________________________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_______</w:t>
                  </w:r>
                </w:p>
                <w:p w14:paraId="17BF5654" w14:textId="77777777" w:rsidR="009F79A2" w:rsidRPr="009F5B87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225F9F99" w14:textId="77777777" w:rsidR="009F79A2" w:rsidRPr="009F5B87" w:rsidRDefault="009F79A2" w:rsidP="009F79A2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318A036F" w14:textId="0602D42A" w:rsidR="009F79A2" w:rsidRPr="009F5B87" w:rsidRDefault="009F79A2" w:rsidP="00315309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315309">
                    <w:rPr>
                      <w:rFonts w:asciiTheme="minorHAnsi" w:hAnsiTheme="minorHAnsi"/>
                      <w:b/>
                      <w:bCs/>
                      <w:sz w:val="16"/>
                      <w:szCs w:val="16"/>
                    </w:rPr>
                    <w:t>OBSERAVCIONES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: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F79A2" w:rsidRPr="009F5B87" w14:paraId="156A8A99" w14:textId="77777777" w:rsidTr="004F0897">
              <w:trPr>
                <w:trHeight w:val="218"/>
              </w:trPr>
              <w:tc>
                <w:tcPr>
                  <w:tcW w:w="10060" w:type="dxa"/>
                  <w:shd w:val="clear" w:color="auto" w:fill="F2DBDB" w:themeFill="accent2" w:themeFillTint="33"/>
                </w:tcPr>
                <w:p w14:paraId="5A26968D" w14:textId="1ACBCBFE" w:rsidR="009F79A2" w:rsidRPr="008874A8" w:rsidRDefault="009F79A2" w:rsidP="008874A8">
                  <w:pPr>
                    <w:pStyle w:val="TableParagraph"/>
                    <w:spacing w:line="181" w:lineRule="exact"/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</w:pPr>
                  <w:r w:rsidRPr="008874A8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 xml:space="preserve">LAMPARAS DE EMERGENCIA AUTOCONTENIDAS (NORMA </w:t>
                  </w:r>
                  <w:r w:rsidR="00E5242A" w:rsidRPr="008874A8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>1472)</w:t>
                  </w:r>
                  <w:r w:rsidR="00E5242A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 xml:space="preserve"> _</w:t>
                  </w:r>
                  <w:r w:rsidR="008874A8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>_______________________________________________________________________</w:t>
                  </w:r>
                </w:p>
              </w:tc>
            </w:tr>
            <w:tr w:rsidR="009F79A2" w:rsidRPr="009F5B87" w14:paraId="13552AA3" w14:textId="77777777" w:rsidTr="004F0897">
              <w:trPr>
                <w:trHeight w:val="1451"/>
              </w:trPr>
              <w:tc>
                <w:tcPr>
                  <w:tcW w:w="10060" w:type="dxa"/>
                </w:tcPr>
                <w:p w14:paraId="3353CE39" w14:textId="77777777" w:rsidR="009F79A2" w:rsidRPr="009F5B87" w:rsidRDefault="009F79A2" w:rsidP="009F79A2">
                  <w:pPr>
                    <w:pStyle w:val="TableParagraph"/>
                    <w:spacing w:line="181" w:lineRule="exact"/>
                    <w:ind w:left="107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7BC7685B" w14:textId="7012B791" w:rsidR="009F79A2" w:rsidRDefault="009F79A2" w:rsidP="009F79A2">
                  <w:pPr>
                    <w:pStyle w:val="TableParagraph"/>
                    <w:spacing w:line="181" w:lineRule="exact"/>
                    <w:ind w:left="107"/>
                    <w:rPr>
                      <w:rFonts w:asciiTheme="minorHAnsi" w:hAnsiTheme="minorHAnsi"/>
                      <w:b/>
                      <w:bCs/>
                      <w:sz w:val="16"/>
                      <w:szCs w:val="16"/>
                    </w:rPr>
                  </w:pP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TENSION 110V: ____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_______ 220V: ___________MARCA: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 xml:space="preserve"> ___________________</w:t>
                  </w:r>
                  <w:r w:rsidR="005E73B4">
                    <w:rPr>
                      <w:rFonts w:asciiTheme="minorHAnsi" w:hAnsiTheme="minorHAnsi"/>
                      <w:sz w:val="16"/>
                      <w:szCs w:val="16"/>
                    </w:rPr>
                    <w:t>____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 FUNCIONA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: SI_____ NO______</w:t>
                  </w:r>
                </w:p>
                <w:p w14:paraId="2BFB711B" w14:textId="77777777" w:rsidR="009F79A2" w:rsidRPr="00FC78E7" w:rsidRDefault="009F79A2" w:rsidP="009F79A2">
                  <w:pPr>
                    <w:pStyle w:val="TableParagraph"/>
                    <w:spacing w:line="181" w:lineRule="exact"/>
                    <w:ind w:left="107"/>
                    <w:rPr>
                      <w:rFonts w:asciiTheme="minorHAnsi" w:hAnsiTheme="minorHAnsi"/>
                      <w:b/>
                      <w:bCs/>
                      <w:sz w:val="16"/>
                      <w:szCs w:val="16"/>
                    </w:rPr>
                  </w:pPr>
                  <w:r w:rsidRPr="00FC78E7">
                    <w:rPr>
                      <w:rFonts w:asciiTheme="minorHAnsi" w:hAnsiTheme="minorHAnsi"/>
                      <w:b/>
                      <w:bCs/>
                      <w:sz w:val="16"/>
                      <w:szCs w:val="16"/>
                    </w:rPr>
                    <w:t>OBSERVACIONES:</w:t>
                  </w:r>
                </w:p>
                <w:p w14:paraId="682EF0FF" w14:textId="77777777" w:rsidR="009F79A2" w:rsidRDefault="009F79A2" w:rsidP="009F79A2">
                  <w:pPr>
                    <w:pStyle w:val="TableParagraph"/>
                    <w:spacing w:line="181" w:lineRule="exact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6BE05ED2" w14:textId="77777777" w:rsidR="009F79A2" w:rsidRDefault="009F79A2" w:rsidP="009F79A2">
                  <w:pPr>
                    <w:pStyle w:val="TableParagraph"/>
                    <w:spacing w:line="181" w:lineRule="exact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19A2859E" w14:textId="77777777" w:rsidR="009F79A2" w:rsidRDefault="009F79A2" w:rsidP="009F79A2">
                  <w:pPr>
                    <w:pStyle w:val="TableParagraph"/>
                    <w:spacing w:line="181" w:lineRule="exact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0AECC476" w14:textId="77777777" w:rsidR="009F79A2" w:rsidRDefault="009F79A2" w:rsidP="009F79A2">
                  <w:pPr>
                    <w:pStyle w:val="TableParagraph"/>
                    <w:spacing w:line="181" w:lineRule="exact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38398FFA" w14:textId="77777777" w:rsidR="009F79A2" w:rsidRPr="009F5B87" w:rsidRDefault="009F79A2" w:rsidP="009F79A2">
                  <w:pPr>
                    <w:pStyle w:val="TableParagraph"/>
                    <w:spacing w:line="181" w:lineRule="exact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</w:tr>
            <w:tr w:rsidR="009F79A2" w14:paraId="366DF22E" w14:textId="77777777" w:rsidTr="004F0897">
              <w:trPr>
                <w:trHeight w:val="240"/>
              </w:trPr>
              <w:tc>
                <w:tcPr>
                  <w:tcW w:w="10060" w:type="dxa"/>
                  <w:shd w:val="clear" w:color="auto" w:fill="F2DBDB" w:themeFill="accent2" w:themeFillTint="33"/>
                </w:tcPr>
                <w:p w14:paraId="5EF34A15" w14:textId="0AD0B82C" w:rsidR="009F79A2" w:rsidRPr="00E5242A" w:rsidRDefault="009F79A2" w:rsidP="005A5BCD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</w:pPr>
                  <w:r w:rsidRPr="00E5242A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>GENERALIDADES</w:t>
                  </w:r>
                  <w:r w:rsidR="00E5242A">
                    <w:rPr>
                      <w:rFonts w:asciiTheme="minorHAnsi" w:hAnsiTheme="minorHAnsi"/>
                      <w:b/>
                      <w:sz w:val="16"/>
                      <w:szCs w:val="16"/>
                      <w:u w:val="single"/>
                    </w:rPr>
                    <w:t>________________________________________________________________________________________________________________</w:t>
                  </w:r>
                </w:p>
              </w:tc>
            </w:tr>
            <w:tr w:rsidR="009F79A2" w:rsidRPr="00501AC5" w14:paraId="7DB36010" w14:textId="77777777" w:rsidTr="004F0897">
              <w:trPr>
                <w:trHeight w:val="987"/>
              </w:trPr>
              <w:tc>
                <w:tcPr>
                  <w:tcW w:w="10060" w:type="dxa"/>
                </w:tcPr>
                <w:p w14:paraId="67B0C91E" w14:textId="77777777" w:rsidR="00A22CFA" w:rsidRDefault="00A22CFA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32F08D6D" w14:textId="309538CC" w:rsidR="009F79A2" w:rsidRPr="009F5B87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AIRE</w:t>
                  </w:r>
                  <w:r w:rsidRPr="009F5B87">
                    <w:rPr>
                      <w:rFonts w:asciiTheme="minorHAnsi" w:hAnsiTheme="minorHAnsi"/>
                      <w:spacing w:val="-1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ACONDICONADOS:</w:t>
                  </w:r>
                  <w:r w:rsidRPr="009F5B87">
                    <w:rPr>
                      <w:rFonts w:asciiTheme="minorHAnsi" w:hAnsiTheme="minorHAnsi"/>
                      <w:spacing w:val="-2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MODULAR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  <w:tab/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CENTRAL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  <w:tab/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DUCTOS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  <w:tab/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 xml:space="preserve">ABERTURA VERTICAL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  <w:tab/>
                    <w:t>______</w:t>
                  </w:r>
                </w:p>
                <w:p w14:paraId="516E69B6" w14:textId="77777777" w:rsidR="009F79A2" w:rsidRPr="009F5B87" w:rsidRDefault="009F79A2" w:rsidP="009F79A2">
                  <w:pPr>
                    <w:pStyle w:val="TableParagraph"/>
                    <w:tabs>
                      <w:tab w:val="left" w:pos="1814"/>
                      <w:tab w:val="left" w:pos="5575"/>
                    </w:tabs>
                    <w:spacing w:before="105"/>
                    <w:ind w:left="107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  <w:p w14:paraId="6F676C58" w14:textId="77777777" w:rsidR="00A22CFA" w:rsidRDefault="009F79A2" w:rsidP="00A22CFA">
                  <w:pPr>
                    <w:pStyle w:val="TableParagraph"/>
                    <w:tabs>
                      <w:tab w:val="left" w:pos="1814"/>
                      <w:tab w:val="left" w:pos="5575"/>
                    </w:tabs>
                    <w:spacing w:before="105"/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</w:pP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FILTRACIONES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  <w:tab/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CAMBIO DE</w:t>
                  </w:r>
                  <w:r w:rsidRPr="009F5B87">
                    <w:rPr>
                      <w:rFonts w:asciiTheme="minorHAnsi" w:hAnsiTheme="minorHAnsi"/>
                      <w:spacing w:val="-1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USO</w:t>
                  </w:r>
                  <w:r w:rsidRPr="009F5B87">
                    <w:rPr>
                      <w:rFonts w:asciiTheme="minorHAnsi" w:hAnsiTheme="minorHAnsi"/>
                      <w:spacing w:val="-2"/>
                      <w:sz w:val="16"/>
                      <w:szCs w:val="16"/>
                    </w:rPr>
                    <w:t xml:space="preserve">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</w:rPr>
                    <w:t>DE</w:t>
                  </w:r>
                  <w:r w:rsidRPr="009F5B87">
                    <w:rPr>
                      <w:rFonts w:asciiTheme="minorHAnsi" w:hAnsiTheme="minorHAnsi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EDIFICACION: </w:t>
                  </w:r>
                  <w:r w:rsidRPr="009F5B87"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  <w:tab/>
                    <w:t>__________________________________________</w:t>
                  </w:r>
                </w:p>
                <w:p w14:paraId="393CF8A2" w14:textId="77777777" w:rsidR="00A22CFA" w:rsidRDefault="00A22CFA" w:rsidP="00A22CFA">
                  <w:pPr>
                    <w:pStyle w:val="TableParagraph"/>
                    <w:tabs>
                      <w:tab w:val="left" w:pos="1814"/>
                      <w:tab w:val="left" w:pos="5575"/>
                    </w:tabs>
                    <w:spacing w:before="105"/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</w:pPr>
                </w:p>
                <w:p w14:paraId="36DC44F4" w14:textId="3E536CAD" w:rsidR="009F79A2" w:rsidRDefault="009F79A2" w:rsidP="00A22CFA">
                  <w:pPr>
                    <w:pStyle w:val="TableParagraph"/>
                    <w:tabs>
                      <w:tab w:val="left" w:pos="1814"/>
                      <w:tab w:val="left" w:pos="5575"/>
                    </w:tabs>
                    <w:spacing w:before="105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sz w:val="16"/>
                      <w:szCs w:val="16"/>
                    </w:rPr>
                    <w:t xml:space="preserve"> </w:t>
                  </w:r>
                </w:p>
                <w:p w14:paraId="3B4E193C" w14:textId="77777777" w:rsidR="009F79A2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b/>
                      <w:sz w:val="16"/>
                      <w:szCs w:val="16"/>
                    </w:rPr>
                    <w:t xml:space="preserve">OBSERVACIONES GENERALES Y RECOMENDACIONES POR PARTE DEL INSPECTOR ACTUANTE </w:t>
                  </w:r>
                </w:p>
                <w:p w14:paraId="3E2AEF69" w14:textId="77777777" w:rsidR="009F79A2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5F64955D" w14:textId="77777777" w:rsidR="00A22CFA" w:rsidRDefault="00A22CFA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45DA124F" w14:textId="77777777" w:rsidR="00A22CFA" w:rsidRDefault="00A22CFA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102F561B" w14:textId="77777777" w:rsidR="009F79A2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0306FDD0" w14:textId="77777777" w:rsidR="009F79A2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3E43CA49" w14:textId="77777777" w:rsidR="009F79A2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49B4356D" w14:textId="77777777" w:rsidR="009F79A2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21727E73" w14:textId="77777777" w:rsidR="009F79A2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4069D22D" w14:textId="77777777" w:rsidR="009F79A2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36B0DE5E" w14:textId="77777777" w:rsidR="009F79A2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6DC4010B" w14:textId="77777777" w:rsidR="001A2FDD" w:rsidRDefault="001A2FDD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3AF23836" w14:textId="77777777" w:rsidR="001A2FDD" w:rsidRDefault="001A2FDD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70118A2A" w14:textId="77777777" w:rsidR="001A2FDD" w:rsidRDefault="001A2FDD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359C5199" w14:textId="77777777" w:rsidR="001A2FDD" w:rsidRDefault="001A2FDD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3A4F83B5" w14:textId="77777777" w:rsidR="009F79A2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177C7C24" w14:textId="77777777" w:rsidR="009F79A2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  <w:p w14:paraId="1DB32C33" w14:textId="77777777" w:rsidR="009F79A2" w:rsidRPr="00501AC5" w:rsidRDefault="009F79A2" w:rsidP="009F79A2">
                  <w:pPr>
                    <w:pStyle w:val="TableParagraph"/>
                    <w:tabs>
                      <w:tab w:val="left" w:pos="3584"/>
                      <w:tab w:val="left" w:pos="4825"/>
                      <w:tab w:val="left" w:pos="5984"/>
                      <w:tab w:val="left" w:pos="8395"/>
                    </w:tabs>
                    <w:spacing w:line="202" w:lineRule="exact"/>
                    <w:rPr>
                      <w:rFonts w:asciiTheme="minorHAnsi" w:hAnsiTheme="minorHAnsi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5FCC41BC" w14:textId="77777777" w:rsidR="002B6ED3" w:rsidRPr="009F5B87" w:rsidRDefault="002B6ED3" w:rsidP="000340AC">
            <w:pPr>
              <w:pStyle w:val="TableParagraph"/>
              <w:tabs>
                <w:tab w:val="left" w:pos="1492"/>
                <w:tab w:val="left" w:pos="1903"/>
                <w:tab w:val="left" w:pos="2286"/>
                <w:tab w:val="left" w:pos="2479"/>
                <w:tab w:val="left" w:pos="2855"/>
                <w:tab w:val="left" w:pos="3434"/>
                <w:tab w:val="left" w:pos="4483"/>
                <w:tab w:val="left" w:pos="5336"/>
                <w:tab w:val="left" w:pos="7229"/>
                <w:tab w:val="left" w:pos="7408"/>
                <w:tab w:val="left" w:pos="7900"/>
              </w:tabs>
              <w:spacing w:line="360" w:lineRule="auto"/>
              <w:ind w:left="107" w:right="887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730CB482" w14:textId="77777777" w:rsidR="009F79A2" w:rsidRDefault="009F79A2" w:rsidP="00A00548">
      <w:pPr>
        <w:rPr>
          <w:rFonts w:ascii="Arial Black" w:hAnsi="Arial Black"/>
          <w:lang w:val="es-ES"/>
        </w:rPr>
      </w:pPr>
    </w:p>
    <w:p w14:paraId="47F87B93" w14:textId="77777777" w:rsidR="009F79A2" w:rsidRDefault="009F79A2" w:rsidP="00A00548">
      <w:pPr>
        <w:rPr>
          <w:rFonts w:ascii="Arial Black" w:hAnsi="Arial Black"/>
          <w:lang w:val="es-ES"/>
        </w:rPr>
      </w:pPr>
    </w:p>
    <w:p w14:paraId="67272744" w14:textId="77777777" w:rsidR="0095634B" w:rsidRDefault="0095634B" w:rsidP="00A00548">
      <w:pPr>
        <w:rPr>
          <w:rFonts w:ascii="Arial Black" w:hAnsi="Arial Black"/>
          <w:lang w:val="es-ES"/>
        </w:rPr>
      </w:pPr>
    </w:p>
    <w:p w14:paraId="41BCCE3E" w14:textId="77777777" w:rsidR="009F79A2" w:rsidRPr="00973D4E" w:rsidRDefault="009F79A2" w:rsidP="00A00548">
      <w:pPr>
        <w:rPr>
          <w:rFonts w:ascii="Arial" w:hAnsi="Arial" w:cs="Arial"/>
          <w:lang w:val="es-ES"/>
        </w:rPr>
      </w:pPr>
    </w:p>
    <w:p w14:paraId="22A98F32" w14:textId="4B399E02" w:rsidR="00A00548" w:rsidRPr="00170EDF" w:rsidRDefault="00A00548" w:rsidP="00A00548">
      <w:pPr>
        <w:tabs>
          <w:tab w:val="left" w:pos="5147"/>
        </w:tabs>
        <w:spacing w:before="1"/>
        <w:rPr>
          <w:rFonts w:ascii="Arial" w:hAnsi="Arial" w:cs="Arial"/>
          <w:b/>
          <w:bCs/>
          <w:sz w:val="20"/>
        </w:rPr>
      </w:pPr>
      <w:r w:rsidRPr="00170EDF">
        <w:rPr>
          <w:rFonts w:ascii="Arial" w:hAnsi="Arial" w:cs="Arial"/>
          <w:b/>
          <w:bCs/>
          <w:sz w:val="20"/>
        </w:rPr>
        <w:t>INSPECTOR</w:t>
      </w:r>
      <w:r w:rsidRPr="00170EDF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170EDF">
        <w:rPr>
          <w:rFonts w:ascii="Arial" w:hAnsi="Arial" w:cs="Arial"/>
          <w:b/>
          <w:bCs/>
          <w:sz w:val="20"/>
        </w:rPr>
        <w:t>SEGURIDAD</w:t>
      </w:r>
      <w:r w:rsidRPr="00170EDF">
        <w:rPr>
          <w:rFonts w:ascii="Arial" w:hAnsi="Arial" w:cs="Arial"/>
          <w:b/>
          <w:bCs/>
          <w:spacing w:val="-1"/>
          <w:sz w:val="20"/>
        </w:rPr>
        <w:t xml:space="preserve"> </w:t>
      </w:r>
      <w:r w:rsidRPr="00170EDF">
        <w:rPr>
          <w:rFonts w:ascii="Arial" w:hAnsi="Arial" w:cs="Arial"/>
          <w:b/>
          <w:bCs/>
          <w:sz w:val="20"/>
        </w:rPr>
        <w:t>ACTUANTE</w:t>
      </w:r>
      <w:r w:rsidR="00973D4E" w:rsidRPr="00170EDF">
        <w:rPr>
          <w:rFonts w:ascii="Arial" w:hAnsi="Arial" w:cs="Arial"/>
          <w:b/>
          <w:bCs/>
          <w:sz w:val="20"/>
        </w:rPr>
        <w:t xml:space="preserve">                               PERSONA PRESENTE EN EL SITIO</w:t>
      </w:r>
    </w:p>
    <w:p w14:paraId="5DE72E01" w14:textId="37EA308E" w:rsidR="00A00548" w:rsidRPr="00170EDF" w:rsidRDefault="00A00548" w:rsidP="00A00548">
      <w:pPr>
        <w:tabs>
          <w:tab w:val="left" w:pos="5114"/>
        </w:tabs>
        <w:spacing w:before="19"/>
        <w:rPr>
          <w:rFonts w:ascii="Arial" w:hAnsi="Arial" w:cs="Arial"/>
          <w:b/>
          <w:bCs/>
          <w:sz w:val="20"/>
        </w:rPr>
      </w:pPr>
      <w:r w:rsidRPr="00170EDF">
        <w:rPr>
          <w:rFonts w:ascii="Arial" w:hAnsi="Arial" w:cs="Arial"/>
          <w:b/>
          <w:bCs/>
          <w:sz w:val="20"/>
        </w:rPr>
        <w:t>C.I.</w:t>
      </w:r>
      <w:r w:rsidRPr="00170EDF">
        <w:rPr>
          <w:rFonts w:ascii="Arial" w:hAnsi="Arial" w:cs="Arial"/>
          <w:b/>
          <w:bCs/>
          <w:sz w:val="20"/>
        </w:rPr>
        <w:tab/>
        <w:t xml:space="preserve">   C.I. </w:t>
      </w:r>
    </w:p>
    <w:p w14:paraId="01DC0807" w14:textId="77777777" w:rsidR="00DC5D40" w:rsidRPr="00170EDF" w:rsidRDefault="00DC5D40" w:rsidP="00CC34A2">
      <w:pPr>
        <w:tabs>
          <w:tab w:val="left" w:pos="6870"/>
        </w:tabs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sectPr w:rsidR="00DC5D40" w:rsidRPr="00170EDF" w:rsidSect="00EF24DB">
      <w:headerReference w:type="default" r:id="rId8"/>
      <w:footerReference w:type="default" r:id="rId9"/>
      <w:pgSz w:w="12240" w:h="20160" w:code="5"/>
      <w:pgMar w:top="2098" w:right="1701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62630" w14:textId="77777777" w:rsidR="00282CED" w:rsidRDefault="00282CED" w:rsidP="001C4724">
      <w:r>
        <w:separator/>
      </w:r>
    </w:p>
  </w:endnote>
  <w:endnote w:type="continuationSeparator" w:id="0">
    <w:p w14:paraId="2C02430E" w14:textId="77777777" w:rsidR="00282CED" w:rsidRDefault="00282CED" w:rsidP="001C4724">
      <w:r>
        <w:continuationSeparator/>
      </w:r>
    </w:p>
  </w:endnote>
  <w:endnote w:type="continuationNotice" w:id="1">
    <w:p w14:paraId="5B525717" w14:textId="77777777" w:rsidR="00282CED" w:rsidRDefault="00282C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5C55" w14:textId="6C8043BB" w:rsidR="00EF3DDF" w:rsidRDefault="00B10BC0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2B444EA" wp14:editId="43F25B08">
              <wp:simplePos x="0" y="0"/>
              <wp:positionH relativeFrom="column">
                <wp:posOffset>1358265</wp:posOffset>
              </wp:positionH>
              <wp:positionV relativeFrom="paragraph">
                <wp:posOffset>-402590</wp:posOffset>
              </wp:positionV>
              <wp:extent cx="4838700" cy="1022985"/>
              <wp:effectExtent l="0" t="0" r="0" b="5715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8700" cy="1022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A02291" w14:textId="77777777" w:rsidR="00401493" w:rsidRDefault="00253141" w:rsidP="00253141">
                          <w:pP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t xml:space="preserve">            </w:t>
                          </w:r>
                        </w:p>
                        <w:p w14:paraId="5A8EA5DE" w14:textId="77777777" w:rsidR="00401493" w:rsidRDefault="00401493" w:rsidP="00253141">
                          <w:pP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14:paraId="320F1293" w14:textId="113C6960" w:rsidR="00253141" w:rsidRPr="00401493" w:rsidRDefault="00401493" w:rsidP="00253141">
                          <w:pP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t xml:space="preserve">                                       </w:t>
                          </w:r>
                          <w:r w:rsidR="00EF3DDF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es-ES"/>
                            </w:rPr>
                            <w:t xml:space="preserve">Dirección: Av. 19 de abril, Diagonal al Obelisco de la Colonia </w:t>
                          </w:r>
                          <w:r w:rsidR="00253141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es-ES"/>
                            </w:rPr>
                            <w:t xml:space="preserve">Italiana, </w:t>
                          </w:r>
                          <w:r w:rsidR="00253141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RIF</w:t>
                          </w:r>
                          <w:r w:rsidR="00EF3DDF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G20000654 – 4 </w:t>
                          </w:r>
                        </w:p>
                        <w:p w14:paraId="39A61AE8" w14:textId="7A94A50E" w:rsidR="00EF3DDF" w:rsidRPr="00401493" w:rsidRDefault="00253141" w:rsidP="00253141">
                          <w:pP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es-ES"/>
                            </w:rPr>
                          </w:pPr>
                          <w:r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            </w:t>
                          </w:r>
                          <w:r w:rsid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                                    </w:t>
                          </w:r>
                          <w:r w:rsidR="00EF3DDF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Teléfonos</w:t>
                          </w:r>
                          <w:r w:rsidR="00EF3DDF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fr-FR"/>
                            </w:rPr>
                            <w:t xml:space="preserve">: (0276) 3534344 – Fax: 3569090 – VEN911: 0424-7338551  </w:t>
                          </w:r>
                        </w:p>
                        <w:p w14:paraId="58E6D5FE" w14:textId="31BA7E57" w:rsidR="00EF3DDF" w:rsidRPr="00401493" w:rsidRDefault="00253141" w:rsidP="00253141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u w:val="single"/>
                              <w:lang w:val="fr-FR"/>
                            </w:rPr>
                          </w:pPr>
                          <w:r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fr-FR"/>
                            </w:rPr>
                            <w:t xml:space="preserve">            </w:t>
                          </w:r>
                          <w:r w:rsid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fr-FR"/>
                            </w:rPr>
                            <w:t xml:space="preserve">                                       </w:t>
                          </w:r>
                          <w:r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fr-FR"/>
                            </w:rPr>
                            <w:t xml:space="preserve">  </w:t>
                          </w:r>
                          <w:r w:rsidR="00EF3DDF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fr-FR"/>
                            </w:rPr>
                            <w:t xml:space="preserve">Email: </w:t>
                          </w:r>
                          <w:hyperlink r:id="rId1" w:history="1">
                            <w:r w:rsidR="00EF3DDF" w:rsidRPr="00401493">
                              <w:rPr>
                                <w:rStyle w:val="Hipervnculo"/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fr-FR"/>
                              </w:rPr>
                              <w:t>Bomberossc1952@gmail.com</w:t>
                            </w:r>
                          </w:hyperlink>
                          <w:r w:rsidRPr="00401493">
                            <w:rPr>
                              <w:rStyle w:val="Hipervnculo"/>
                              <w:rFonts w:ascii="Arial" w:hAnsi="Arial" w:cs="Arial"/>
                              <w:b/>
                              <w:sz w:val="12"/>
                              <w:szCs w:val="12"/>
                              <w:u w:val="none"/>
                              <w:lang w:val="fr-FR"/>
                            </w:rPr>
                            <w:t>, sypbsc@gmail.com.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2B444E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106.95pt;margin-top:-31.7pt;width:381pt;height:80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" filled="f" stroked="f">
              <v:textbox>
                <w:txbxContent>
                  <w:p w14:paraId="37A02291" w14:textId="77777777" w:rsidR="00401493" w:rsidRDefault="00253141" w:rsidP="00253141">
                    <w:pPr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t xml:space="preserve">            </w:t>
                    </w:r>
                  </w:p>
                  <w:p w14:paraId="5A8EA5DE" w14:textId="77777777" w:rsidR="00401493" w:rsidRDefault="00401493" w:rsidP="00253141">
                    <w:pPr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</w:pPr>
                  </w:p>
                  <w:p w14:paraId="320F1293" w14:textId="113C6960" w:rsidR="00253141" w:rsidRPr="00401493" w:rsidRDefault="00401493" w:rsidP="00253141">
                    <w:pP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t xml:space="preserve">                                       </w:t>
                    </w:r>
                    <w:r w:rsidR="00EF3DDF"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es-ES"/>
                      </w:rPr>
                      <w:t xml:space="preserve">Dirección: Av. 19 de abril, Diagonal al Obelisco de la Colonia </w:t>
                    </w:r>
                    <w:r w:rsidR="00253141"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es-ES"/>
                      </w:rPr>
                      <w:t xml:space="preserve">Italiana, </w:t>
                    </w:r>
                    <w:r w:rsidR="00253141" w:rsidRPr="00401493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RIF</w:t>
                    </w:r>
                    <w:r w:rsidR="00EF3DDF" w:rsidRPr="00401493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G20000654 – 4 </w:t>
                    </w:r>
                  </w:p>
                  <w:p w14:paraId="39A61AE8" w14:textId="7A94A50E" w:rsidR="00EF3DDF" w:rsidRPr="00401493" w:rsidRDefault="00253141" w:rsidP="00253141">
                    <w:pPr>
                      <w:rPr>
                        <w:rFonts w:ascii="Arial" w:hAnsi="Arial" w:cs="Arial"/>
                        <w:b/>
                        <w:sz w:val="12"/>
                        <w:szCs w:val="12"/>
                        <w:lang w:val="es-ES"/>
                      </w:rPr>
                    </w:pPr>
                    <w:r w:rsidRPr="00401493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            </w:t>
                    </w:r>
                    <w:r w:rsidR="00401493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                                    </w:t>
                    </w:r>
                    <w:r w:rsidR="00EF3DDF" w:rsidRPr="00401493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Teléfonos</w:t>
                    </w:r>
                    <w:r w:rsidR="00EF3DDF"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fr-FR"/>
                      </w:rPr>
                      <w:t xml:space="preserve">: (0276) 3534344 – Fax: 3569090 – VEN911: 0424-7338551  </w:t>
                    </w:r>
                  </w:p>
                  <w:p w14:paraId="58E6D5FE" w14:textId="31BA7E57" w:rsidR="00EF3DDF" w:rsidRPr="00401493" w:rsidRDefault="00253141" w:rsidP="00253141">
                    <w:pPr>
                      <w:jc w:val="both"/>
                      <w:rPr>
                        <w:rFonts w:ascii="Arial" w:hAnsi="Arial" w:cs="Arial"/>
                        <w:b/>
                        <w:sz w:val="12"/>
                        <w:szCs w:val="12"/>
                        <w:u w:val="single"/>
                        <w:lang w:val="fr-FR"/>
                      </w:rPr>
                    </w:pPr>
                    <w:r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fr-FR"/>
                      </w:rPr>
                      <w:t xml:space="preserve">            </w:t>
                    </w:r>
                    <w:r w:rsid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fr-FR"/>
                      </w:rPr>
                      <w:t xml:space="preserve">                                       </w:t>
                    </w:r>
                    <w:r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fr-FR"/>
                      </w:rPr>
                      <w:t xml:space="preserve">  </w:t>
                    </w:r>
                    <w:r w:rsidR="00EF3DDF"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fr-FR"/>
                      </w:rPr>
                      <w:t xml:space="preserve">Email: </w:t>
                    </w:r>
                    <w:hyperlink r:id="rId2" w:history="1">
                      <w:r w:rsidR="00EF3DDF" w:rsidRPr="00401493">
                        <w:rPr>
                          <w:rStyle w:val="Hipervnculo"/>
                          <w:rFonts w:ascii="Arial" w:hAnsi="Arial" w:cs="Arial"/>
                          <w:b/>
                          <w:sz w:val="12"/>
                          <w:szCs w:val="12"/>
                          <w:lang w:val="fr-FR"/>
                        </w:rPr>
                        <w:t>Bomberossc1952@gmail.com</w:t>
                      </w:r>
                    </w:hyperlink>
                    <w:r w:rsidRPr="00401493">
                      <w:rPr>
                        <w:rStyle w:val="Hipervnculo"/>
                        <w:rFonts w:ascii="Arial" w:hAnsi="Arial" w:cs="Arial"/>
                        <w:b/>
                        <w:sz w:val="12"/>
                        <w:szCs w:val="12"/>
                        <w:u w:val="none"/>
                        <w:lang w:val="fr-FR"/>
                      </w:rPr>
                      <w:t>, sypbsc@gmail.com.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7BFD393" wp14:editId="439B2051">
              <wp:simplePos x="0" y="0"/>
              <wp:positionH relativeFrom="leftMargin">
                <wp:posOffset>666750</wp:posOffset>
              </wp:positionH>
              <wp:positionV relativeFrom="paragraph">
                <wp:posOffset>-154939</wp:posOffset>
              </wp:positionV>
              <wp:extent cx="990600" cy="3048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4B8393" w14:textId="0640DC05" w:rsidR="00EF3DDF" w:rsidRPr="00253141" w:rsidRDefault="00EF3DDF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7BFD393" id="Cuadro de texto 4" o:spid="_x0000_s1028" type="#_x0000_t202" style="position:absolute;margin-left:52.5pt;margin-top:-12.2pt;width:78pt;height:24pt;z-index:25165619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" filled="f" stroked="f" strokeweight=".5pt">
              <v:textbox>
                <w:txbxContent>
                  <w:p w14:paraId="594B8393" w14:textId="0640DC05" w:rsidR="00EF3DDF" w:rsidRPr="00253141" w:rsidRDefault="00EF3DDF">
                    <w:pPr>
                      <w:rPr>
                        <w:b/>
                        <w:lang w:val="es-E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3D903" w14:textId="77777777" w:rsidR="00282CED" w:rsidRDefault="00282CED" w:rsidP="001C4724">
      <w:r>
        <w:separator/>
      </w:r>
    </w:p>
  </w:footnote>
  <w:footnote w:type="continuationSeparator" w:id="0">
    <w:p w14:paraId="49146DC0" w14:textId="77777777" w:rsidR="00282CED" w:rsidRDefault="00282CED" w:rsidP="001C4724">
      <w:r>
        <w:continuationSeparator/>
      </w:r>
    </w:p>
  </w:footnote>
  <w:footnote w:type="continuationNotice" w:id="1">
    <w:p w14:paraId="72726717" w14:textId="77777777" w:rsidR="00282CED" w:rsidRDefault="00282CE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798A6" w14:textId="77777777" w:rsidR="00EF24DB" w:rsidRDefault="00EF24DB" w:rsidP="00EF24DB">
    <w:pPr>
      <w:pStyle w:val="Encabezado"/>
      <w:jc w:val="center"/>
      <w:rPr>
        <w:sz w:val="16"/>
      </w:rPr>
    </w:pPr>
    <w:r w:rsidRPr="0046782D">
      <w:rPr>
        <w:noProof/>
        <w:sz w:val="16"/>
        <w:lang w:val="en-US"/>
      </w:rPr>
      <w:drawing>
        <wp:anchor distT="0" distB="0" distL="114300" distR="114300" simplePos="0" relativeHeight="251659264" behindDoc="1" locked="0" layoutInCell="1" allowOverlap="1" wp14:anchorId="2C0C0336" wp14:editId="63E3EF5A">
          <wp:simplePos x="0" y="0"/>
          <wp:positionH relativeFrom="page">
            <wp:align>left</wp:align>
          </wp:positionH>
          <wp:positionV relativeFrom="paragraph">
            <wp:posOffset>-27940</wp:posOffset>
          </wp:positionV>
          <wp:extent cx="7811770" cy="495300"/>
          <wp:effectExtent l="0" t="0" r="0" b="0"/>
          <wp:wrapNone/>
          <wp:docPr id="32" name="Imagen 32" descr="C:\Users\Bomberos Junin\Downloads\istockphoto-1463132478-612x612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omberos Junin\Downloads\istockphoto-1463132478-612x612-removebg-preview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08" b="35505"/>
                  <a:stretch/>
                </pic:blipFill>
                <pic:spPr bwMode="auto">
                  <a:xfrm>
                    <a:off x="0" y="0"/>
                    <a:ext cx="781177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7F152" w14:textId="77777777" w:rsidR="00EF24DB" w:rsidRDefault="00EF24DB" w:rsidP="00EF24DB">
    <w:pPr>
      <w:pStyle w:val="Encabezado"/>
      <w:jc w:val="center"/>
      <w:rPr>
        <w:sz w:val="16"/>
      </w:rPr>
    </w:pPr>
  </w:p>
  <w:p w14:paraId="4A21A889" w14:textId="77777777" w:rsidR="00EF24DB" w:rsidRDefault="00EF24DB" w:rsidP="00EF24DB">
    <w:pPr>
      <w:pStyle w:val="Encabezado"/>
      <w:jc w:val="center"/>
      <w:rPr>
        <w:sz w:val="16"/>
      </w:rPr>
    </w:pPr>
  </w:p>
  <w:p w14:paraId="084B7022" w14:textId="46783A09" w:rsidR="00EF24DB" w:rsidRDefault="00EF24DB" w:rsidP="00EF24DB">
    <w:pPr>
      <w:pStyle w:val="Encabezado"/>
      <w:jc w:val="center"/>
      <w:rPr>
        <w:sz w:val="16"/>
      </w:rPr>
    </w:pPr>
    <w:r>
      <w:rPr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3DBC43" wp14:editId="6D1ADD5E">
              <wp:simplePos x="0" y="0"/>
              <wp:positionH relativeFrom="margin">
                <wp:posOffset>834390</wp:posOffset>
              </wp:positionH>
              <wp:positionV relativeFrom="paragraph">
                <wp:posOffset>46990</wp:posOffset>
              </wp:positionV>
              <wp:extent cx="3943350" cy="127635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1276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B100F" w14:textId="77777777" w:rsidR="00EF24DB" w:rsidRPr="00EF24DB" w:rsidRDefault="00EF24DB" w:rsidP="00EF24D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EF24DB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REPUBLICA BOLIVARIANA DE VENEZUELA</w:t>
                          </w:r>
                        </w:p>
                        <w:p w14:paraId="5844072F" w14:textId="77777777" w:rsidR="00EF24DB" w:rsidRPr="00EF24DB" w:rsidRDefault="00EF24DB" w:rsidP="00EF24D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EF24DB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MINISTERIO DEL PODER POPULAR PARA RELACIONES INTERIORES, JUSTICIA Y PAZ</w:t>
                          </w:r>
                        </w:p>
                        <w:p w14:paraId="44D47A1B" w14:textId="77777777" w:rsidR="00EF24DB" w:rsidRPr="00EF24DB" w:rsidRDefault="00EF24DB" w:rsidP="00EF24D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EF24DB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VICEMINISTERIO PARA LA GESTION DE RIESGO Y PROTECCION CIVIL</w:t>
                          </w:r>
                        </w:p>
                        <w:p w14:paraId="265D2418" w14:textId="77777777" w:rsidR="00EF24DB" w:rsidRPr="00EF24DB" w:rsidRDefault="00EF24DB" w:rsidP="00EF24D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EF24DB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DIRECCION GENERAL DE BOMBEROS NACIONALES BOLIVARIANOS</w:t>
                          </w:r>
                        </w:p>
                        <w:p w14:paraId="5E3E6EBB" w14:textId="77777777" w:rsidR="00EF24DB" w:rsidRPr="00EF24DB" w:rsidRDefault="00EF24DB" w:rsidP="00EF24D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EF24DB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REDAN LOS ANDES-ZOEDAN TACHIRA</w:t>
                          </w:r>
                        </w:p>
                        <w:p w14:paraId="1C2AD6C0" w14:textId="77777777" w:rsidR="00EF24DB" w:rsidRPr="00EF24DB" w:rsidRDefault="00EF24DB" w:rsidP="00EF24D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EF24DB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INSTITUTO AUTONOMO CUERPO DE BOMBEROS DEL MUNICIPIO JUNIN</w:t>
                          </w:r>
                        </w:p>
                        <w:p w14:paraId="327D3CEC" w14:textId="77777777" w:rsidR="00EF24DB" w:rsidRPr="00EF24DB" w:rsidRDefault="00EF24DB" w:rsidP="00EF24D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EF24DB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CUARTEL MAYOR (+) “CARLOS SEGUNDO GARCIA OLARTE”</w:t>
                          </w:r>
                        </w:p>
                        <w:p w14:paraId="7F182B1A" w14:textId="3AAB5D7A" w:rsidR="00EF24DB" w:rsidRDefault="00EF24DB" w:rsidP="00EF24DB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 w:rsidRPr="0046782D">
                            <w:rPr>
                              <w:b/>
                              <w:sz w:val="16"/>
                            </w:rPr>
                            <w:t>RUBIO-ESTADO TACHIRA</w:t>
                          </w:r>
                        </w:p>
                        <w:p w14:paraId="25C6AB18" w14:textId="77777777" w:rsidR="00EF24DB" w:rsidRDefault="00EF24DB" w:rsidP="00EF24DB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</w:p>
                        <w:p w14:paraId="519E8A97" w14:textId="77777777" w:rsidR="00EF24DB" w:rsidRPr="0046782D" w:rsidRDefault="00EF24DB" w:rsidP="00EF24DB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83DBC43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65.7pt;margin-top:3.7pt;width:310.5pt;height:100.5pt;z-index:-2516510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" filled="f" stroked="f" strokeweight=".5pt">
              <v:textbox>
                <w:txbxContent>
                  <w:p w14:paraId="7B1B100F" w14:textId="77777777" w:rsidR="00EF24DB" w:rsidRPr="00EF24DB" w:rsidRDefault="00EF24DB" w:rsidP="00EF24DB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EF24DB">
                      <w:rPr>
                        <w:rFonts w:ascii="Arial" w:hAnsi="Arial" w:cs="Arial"/>
                        <w:b/>
                        <w:sz w:val="16"/>
                      </w:rPr>
                      <w:t>REPUBLICA BOLIVARIANA DE VENEZUELA</w:t>
                    </w:r>
                  </w:p>
                  <w:p w14:paraId="5844072F" w14:textId="77777777" w:rsidR="00EF24DB" w:rsidRPr="00EF24DB" w:rsidRDefault="00EF24DB" w:rsidP="00EF24DB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EF24DB">
                      <w:rPr>
                        <w:rFonts w:ascii="Arial" w:hAnsi="Arial" w:cs="Arial"/>
                        <w:b/>
                        <w:sz w:val="16"/>
                      </w:rPr>
                      <w:t>MINISTERIO DEL PODER POPULAR PARA RELACIONES INTERIORES, JUSTICIA Y PAZ</w:t>
                    </w:r>
                  </w:p>
                  <w:p w14:paraId="44D47A1B" w14:textId="77777777" w:rsidR="00EF24DB" w:rsidRPr="00EF24DB" w:rsidRDefault="00EF24DB" w:rsidP="00EF24DB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EF24DB">
                      <w:rPr>
                        <w:rFonts w:ascii="Arial" w:hAnsi="Arial" w:cs="Arial"/>
                        <w:b/>
                        <w:sz w:val="16"/>
                      </w:rPr>
                      <w:t>VICEMINISTERIO PARA LA GESTION DE RIESGO Y PROTECCION CIVIL</w:t>
                    </w:r>
                  </w:p>
                  <w:p w14:paraId="265D2418" w14:textId="77777777" w:rsidR="00EF24DB" w:rsidRPr="00EF24DB" w:rsidRDefault="00EF24DB" w:rsidP="00EF24DB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EF24DB">
                      <w:rPr>
                        <w:rFonts w:ascii="Arial" w:hAnsi="Arial" w:cs="Arial"/>
                        <w:b/>
                        <w:sz w:val="16"/>
                      </w:rPr>
                      <w:t>DIRECCION GENERAL DE BOMBEROS NACIONALES BOLIVARIANOS</w:t>
                    </w:r>
                  </w:p>
                  <w:p w14:paraId="5E3E6EBB" w14:textId="77777777" w:rsidR="00EF24DB" w:rsidRPr="00EF24DB" w:rsidRDefault="00EF24DB" w:rsidP="00EF24DB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EF24DB">
                      <w:rPr>
                        <w:rFonts w:ascii="Arial" w:hAnsi="Arial" w:cs="Arial"/>
                        <w:b/>
                        <w:sz w:val="16"/>
                      </w:rPr>
                      <w:t>REDAN LOS ANDES-ZOEDAN TACHIRA</w:t>
                    </w:r>
                  </w:p>
                  <w:p w14:paraId="1C2AD6C0" w14:textId="77777777" w:rsidR="00EF24DB" w:rsidRPr="00EF24DB" w:rsidRDefault="00EF24DB" w:rsidP="00EF24DB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EF24DB">
                      <w:rPr>
                        <w:rFonts w:ascii="Arial" w:hAnsi="Arial" w:cs="Arial"/>
                        <w:b/>
                        <w:sz w:val="16"/>
                      </w:rPr>
                      <w:t>INSTITUTO AUTONOMO CUERPO DE BOMBEROS DEL MUNICIPIO JUNIN</w:t>
                    </w:r>
                  </w:p>
                  <w:p w14:paraId="327D3CEC" w14:textId="77777777" w:rsidR="00EF24DB" w:rsidRPr="00EF24DB" w:rsidRDefault="00EF24DB" w:rsidP="00EF24DB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EF24DB">
                      <w:rPr>
                        <w:rFonts w:ascii="Arial" w:hAnsi="Arial" w:cs="Arial"/>
                        <w:b/>
                        <w:sz w:val="16"/>
                      </w:rPr>
                      <w:t>CUARTEL MAYOR (+) “CARLOS SEGUNDO GARCIA OLARTE”</w:t>
                    </w:r>
                  </w:p>
                  <w:p w14:paraId="7F182B1A" w14:textId="3AAB5D7A" w:rsidR="00EF24DB" w:rsidRDefault="00EF24DB" w:rsidP="00EF24DB">
                    <w:pPr>
                      <w:jc w:val="center"/>
                      <w:rPr>
                        <w:b/>
                        <w:sz w:val="16"/>
                      </w:rPr>
                    </w:pPr>
                    <w:r w:rsidRPr="0046782D">
                      <w:rPr>
                        <w:b/>
                        <w:sz w:val="16"/>
                      </w:rPr>
                      <w:t>RUBIO-ESTADO TACHIRA</w:t>
                    </w:r>
                  </w:p>
                  <w:p w14:paraId="25C6AB18" w14:textId="77777777" w:rsidR="00EF24DB" w:rsidRDefault="00EF24DB" w:rsidP="00EF24DB">
                    <w:pPr>
                      <w:jc w:val="center"/>
                      <w:rPr>
                        <w:b/>
                        <w:sz w:val="16"/>
                      </w:rPr>
                    </w:pPr>
                  </w:p>
                  <w:p w14:paraId="519E8A97" w14:textId="77777777" w:rsidR="00EF24DB" w:rsidRPr="0046782D" w:rsidRDefault="00EF24DB" w:rsidP="00EF24DB">
                    <w:pPr>
                      <w:jc w:val="center"/>
                      <w:rPr>
                        <w:b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1D7972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A624D80" wp14:editId="6844005D">
          <wp:simplePos x="0" y="0"/>
          <wp:positionH relativeFrom="page">
            <wp:posOffset>6991350</wp:posOffset>
          </wp:positionH>
          <wp:positionV relativeFrom="paragraph">
            <wp:posOffset>128905</wp:posOffset>
          </wp:positionV>
          <wp:extent cx="638175" cy="382606"/>
          <wp:effectExtent l="0" t="0" r="0" b="0"/>
          <wp:wrapNone/>
          <wp:docPr id="33" name="Imagen 33" descr="C:\Users\Bomberos Junin\Desktop\LOGOS\Logo 20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mberos Junin\Desktop\LOGOS\Logo 2022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30" t="24270" r="14799" b="32282"/>
                  <a:stretch/>
                </pic:blipFill>
                <pic:spPr bwMode="auto">
                  <a:xfrm>
                    <a:off x="0" y="0"/>
                    <a:ext cx="638175" cy="3826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13CED9F6" wp14:editId="018C749C">
          <wp:simplePos x="0" y="0"/>
          <wp:positionH relativeFrom="rightMargin">
            <wp:posOffset>-381000</wp:posOffset>
          </wp:positionH>
          <wp:positionV relativeFrom="paragraph">
            <wp:posOffset>66675</wp:posOffset>
          </wp:positionV>
          <wp:extent cx="609600" cy="615950"/>
          <wp:effectExtent l="0" t="0" r="0" b="0"/>
          <wp:wrapNone/>
          <wp:docPr id="34" name="Imagen 34" descr="C:\Users\breiner\Documents\escudo bombero nacional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breiner\Documents\escudo bombero nacional (1) (1).png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2B60">
      <w:rPr>
        <w:noProof/>
        <w:sz w:val="16"/>
        <w:lang w:val="en-US"/>
      </w:rPr>
      <w:drawing>
        <wp:anchor distT="0" distB="0" distL="114300" distR="114300" simplePos="0" relativeHeight="251658240" behindDoc="0" locked="0" layoutInCell="1" allowOverlap="1" wp14:anchorId="046227AB" wp14:editId="1EABD83F">
          <wp:simplePos x="0" y="0"/>
          <wp:positionH relativeFrom="rightMargin">
            <wp:posOffset>-958215</wp:posOffset>
          </wp:positionH>
          <wp:positionV relativeFrom="paragraph">
            <wp:posOffset>101600</wp:posOffset>
          </wp:positionV>
          <wp:extent cx="556260" cy="552450"/>
          <wp:effectExtent l="0" t="0" r="0" b="0"/>
          <wp:wrapNone/>
          <wp:docPr id="35" name="Imagen 35" descr="C:\Users\Bomberos Junin\Desktop\LOGOS\Escudo Armas Jun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mberos Junin\Desktop\LOGOS\Escudo Armas Junin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5168" behindDoc="0" locked="0" layoutInCell="1" allowOverlap="1" wp14:anchorId="46F7581A" wp14:editId="19FBABF9">
          <wp:simplePos x="0" y="0"/>
          <wp:positionH relativeFrom="leftMargin">
            <wp:posOffset>428625</wp:posOffset>
          </wp:positionH>
          <wp:positionV relativeFrom="paragraph">
            <wp:posOffset>53975</wp:posOffset>
          </wp:positionV>
          <wp:extent cx="718200" cy="638175"/>
          <wp:effectExtent l="0" t="0" r="5715" b="0"/>
          <wp:wrapNone/>
          <wp:docPr id="36" name="Imagen 36" descr="logo mppri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491642" name="Imagen 2" descr="logo mpprij"/>
                  <pic:cNvPicPr>
                    <a:picLocks noChangeAspect="1"/>
                  </pic:cNvPicPr>
                </pic:nvPicPr>
                <pic:blipFill>
                  <a:blip r:embed="rId5">
                    <a:lum brigh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2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196C17" w14:textId="77777777" w:rsidR="00EF24DB" w:rsidRDefault="00EF24DB" w:rsidP="00EF24DB">
    <w:pPr>
      <w:pStyle w:val="Encabezado"/>
      <w:jc w:val="center"/>
      <w:rPr>
        <w:sz w:val="16"/>
      </w:rPr>
    </w:pPr>
    <w:r>
      <w:rPr>
        <w:rFonts w:ascii="Arial" w:hAnsi="Arial" w:cs="Arial"/>
        <w:noProof/>
        <w:sz w:val="19"/>
        <w:szCs w:val="19"/>
        <w:lang w:val="en-US"/>
      </w:rPr>
      <w:drawing>
        <wp:anchor distT="0" distB="0" distL="114300" distR="114300" simplePos="0" relativeHeight="251657216" behindDoc="0" locked="0" layoutInCell="1" allowOverlap="1" wp14:anchorId="670130B8" wp14:editId="33B6E4B4">
          <wp:simplePos x="0" y="0"/>
          <wp:positionH relativeFrom="margin">
            <wp:posOffset>304800</wp:posOffset>
          </wp:positionH>
          <wp:positionV relativeFrom="paragraph">
            <wp:posOffset>8890</wp:posOffset>
          </wp:positionV>
          <wp:extent cx="432791" cy="485775"/>
          <wp:effectExtent l="0" t="0" r="5715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6">
                    <a:lum brigh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791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4A0D8" w14:textId="77777777" w:rsidR="00EF24DB" w:rsidRDefault="00EF24DB" w:rsidP="00EF24DB">
    <w:pPr>
      <w:pStyle w:val="Encabezado"/>
      <w:jc w:val="center"/>
      <w:rPr>
        <w:sz w:val="16"/>
      </w:rPr>
    </w:pPr>
  </w:p>
  <w:p w14:paraId="64AB6D49" w14:textId="77777777" w:rsidR="00EF24DB" w:rsidRDefault="00EF24DB" w:rsidP="00EF24DB">
    <w:pPr>
      <w:pStyle w:val="Encabezado"/>
      <w:jc w:val="center"/>
      <w:rPr>
        <w:sz w:val="16"/>
      </w:rPr>
    </w:pPr>
  </w:p>
  <w:p w14:paraId="1F8C7C2A" w14:textId="77777777" w:rsidR="00EF24DB" w:rsidRDefault="00EF24DB" w:rsidP="00EF24DB">
    <w:pPr>
      <w:pStyle w:val="Encabezado"/>
      <w:jc w:val="center"/>
      <w:rPr>
        <w:sz w:val="16"/>
      </w:rPr>
    </w:pPr>
  </w:p>
  <w:p w14:paraId="6B840749" w14:textId="77777777" w:rsidR="00EF24DB" w:rsidRDefault="00EF24DB" w:rsidP="00EF24DB">
    <w:pPr>
      <w:pStyle w:val="Encabezado"/>
      <w:jc w:val="center"/>
      <w:rPr>
        <w:sz w:val="16"/>
      </w:rPr>
    </w:pPr>
  </w:p>
  <w:p w14:paraId="431865EB" w14:textId="77777777" w:rsidR="00EF24DB" w:rsidRDefault="00EF24DB" w:rsidP="00EF24DB">
    <w:pPr>
      <w:pStyle w:val="Encabezado"/>
      <w:jc w:val="center"/>
      <w:rPr>
        <w:sz w:val="16"/>
      </w:rPr>
    </w:pPr>
  </w:p>
  <w:p w14:paraId="1A0ABF84" w14:textId="736B36EA" w:rsidR="00EF24DB" w:rsidRDefault="00EF24DB" w:rsidP="00EF24DB">
    <w:pPr>
      <w:pStyle w:val="Encabezado"/>
      <w:jc w:val="center"/>
      <w:rPr>
        <w:sz w:val="16"/>
      </w:rPr>
    </w:pPr>
  </w:p>
  <w:p w14:paraId="0780C7C0" w14:textId="77777777" w:rsidR="000B53C0" w:rsidRDefault="00EF24DB" w:rsidP="000B53C0">
    <w:pPr>
      <w:pStyle w:val="Encabezado"/>
      <w:tabs>
        <w:tab w:val="left" w:pos="735"/>
      </w:tabs>
      <w:rPr>
        <w:sz w:val="16"/>
      </w:rPr>
    </w:pPr>
    <w:r>
      <w:rPr>
        <w:sz w:val="16"/>
      </w:rPr>
      <w:tab/>
    </w:r>
  </w:p>
  <w:p w14:paraId="4DEA3014" w14:textId="0CB499E6" w:rsidR="00EF3DDF" w:rsidRPr="000B53C0" w:rsidRDefault="00282CED" w:rsidP="000B53C0">
    <w:pPr>
      <w:pStyle w:val="Encabezado"/>
      <w:tabs>
        <w:tab w:val="left" w:pos="735"/>
      </w:tabs>
      <w:rPr>
        <w:sz w:val="16"/>
      </w:rPr>
    </w:pPr>
    <w:r>
      <w:rPr>
        <w:rFonts w:ascii="Times New Roman" w:hAnsi="Times New Roman" w:cs="Times New Roman"/>
        <w:noProof/>
        <w:lang w:eastAsia="es-VE"/>
      </w:rPr>
      <w:pict w14:anchorId="1D8E67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2095" o:spid="_x0000_s2049" type="#_x0000_t75" style="position:absolute;margin-left:15.1pt;margin-top:193.6pt;width:441.75pt;height:432.05pt;z-index:-251654144;mso-position-horizontal-relative:margin;mso-position-vertical-relative:margin" o:allowincell="f">
          <v:imagedata r:id="rId7" o:title="descarg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6C31"/>
    <w:multiLevelType w:val="hybridMultilevel"/>
    <w:tmpl w:val="C4DA74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10F9"/>
    <w:multiLevelType w:val="hybridMultilevel"/>
    <w:tmpl w:val="914447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D465D"/>
    <w:multiLevelType w:val="hybridMultilevel"/>
    <w:tmpl w:val="461067C6"/>
    <w:lvl w:ilvl="0" w:tplc="35A20B8E">
      <w:start w:val="1"/>
      <w:numFmt w:val="bullet"/>
      <w:lvlText w:val=""/>
      <w:lvlJc w:val="left"/>
      <w:pPr>
        <w:tabs>
          <w:tab w:val="num" w:pos="57"/>
        </w:tabs>
        <w:ind w:left="284" w:hanging="284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7A0A6E"/>
    <w:multiLevelType w:val="hybridMultilevel"/>
    <w:tmpl w:val="7AAA328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1902"/>
    <w:multiLevelType w:val="multilevel"/>
    <w:tmpl w:val="10A617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  <w:sz w:val="22"/>
        <w:szCs w:val="2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color w:val="auto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2F4BCB"/>
    <w:multiLevelType w:val="hybridMultilevel"/>
    <w:tmpl w:val="FF447AB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323B9"/>
    <w:multiLevelType w:val="hybridMultilevel"/>
    <w:tmpl w:val="575E481A"/>
    <w:lvl w:ilvl="0" w:tplc="DA628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4EA1"/>
    <w:multiLevelType w:val="hybridMultilevel"/>
    <w:tmpl w:val="9180643A"/>
    <w:lvl w:ilvl="0" w:tplc="C4A0AF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D422F"/>
    <w:multiLevelType w:val="hybridMultilevel"/>
    <w:tmpl w:val="4058FC5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D0595F"/>
    <w:multiLevelType w:val="hybridMultilevel"/>
    <w:tmpl w:val="9536BF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620DF2"/>
    <w:multiLevelType w:val="hybridMultilevel"/>
    <w:tmpl w:val="73F26680"/>
    <w:lvl w:ilvl="0" w:tplc="0C0A0001">
      <w:start w:val="1"/>
      <w:numFmt w:val="bullet"/>
      <w:lvlText w:val=""/>
      <w:lvlJc w:val="left"/>
      <w:pPr>
        <w:tabs>
          <w:tab w:val="num" w:pos="57"/>
        </w:tabs>
        <w:ind w:left="284" w:hanging="284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3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5D1544"/>
    <w:multiLevelType w:val="hybridMultilevel"/>
    <w:tmpl w:val="2C287BCE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FA2225"/>
    <w:multiLevelType w:val="hybridMultilevel"/>
    <w:tmpl w:val="C14299BE"/>
    <w:lvl w:ilvl="0" w:tplc="9CBEB95E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4E940C1"/>
    <w:multiLevelType w:val="hybridMultilevel"/>
    <w:tmpl w:val="454AB8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5BCC"/>
    <w:multiLevelType w:val="hybridMultilevel"/>
    <w:tmpl w:val="E5766F50"/>
    <w:lvl w:ilvl="0" w:tplc="D26CF30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3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2212E4"/>
    <w:multiLevelType w:val="hybridMultilevel"/>
    <w:tmpl w:val="52F286D2"/>
    <w:lvl w:ilvl="0" w:tplc="CBC4DA4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D130C"/>
    <w:multiLevelType w:val="hybridMultilevel"/>
    <w:tmpl w:val="DCEE3326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C7215"/>
    <w:multiLevelType w:val="hybridMultilevel"/>
    <w:tmpl w:val="95C40DE0"/>
    <w:lvl w:ilvl="0" w:tplc="040A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16"/>
  </w:num>
  <w:num w:numId="10">
    <w:abstractNumId w:val="10"/>
  </w:num>
  <w:num w:numId="11">
    <w:abstractNumId w:val="15"/>
  </w:num>
  <w:num w:numId="12">
    <w:abstractNumId w:val="1"/>
  </w:num>
  <w:num w:numId="13">
    <w:abstractNumId w:val="3"/>
  </w:num>
  <w:num w:numId="14">
    <w:abstractNumId w:val="0"/>
  </w:num>
  <w:num w:numId="15">
    <w:abstractNumId w:val="13"/>
  </w:num>
  <w:num w:numId="16">
    <w:abstractNumId w:val="6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F3"/>
    <w:rsid w:val="00003732"/>
    <w:rsid w:val="00003EAC"/>
    <w:rsid w:val="0000555A"/>
    <w:rsid w:val="000070BB"/>
    <w:rsid w:val="00012B55"/>
    <w:rsid w:val="0001334C"/>
    <w:rsid w:val="0001484A"/>
    <w:rsid w:val="00020D75"/>
    <w:rsid w:val="000269D3"/>
    <w:rsid w:val="00027FF1"/>
    <w:rsid w:val="000337E9"/>
    <w:rsid w:val="000340AC"/>
    <w:rsid w:val="000403F2"/>
    <w:rsid w:val="00040474"/>
    <w:rsid w:val="000420D7"/>
    <w:rsid w:val="00050AD9"/>
    <w:rsid w:val="00051A4E"/>
    <w:rsid w:val="00053004"/>
    <w:rsid w:val="00060C82"/>
    <w:rsid w:val="00060EC0"/>
    <w:rsid w:val="00065E07"/>
    <w:rsid w:val="0006780F"/>
    <w:rsid w:val="000709A1"/>
    <w:rsid w:val="00071531"/>
    <w:rsid w:val="00071923"/>
    <w:rsid w:val="000743D7"/>
    <w:rsid w:val="00074EEB"/>
    <w:rsid w:val="000804F1"/>
    <w:rsid w:val="0008205C"/>
    <w:rsid w:val="00090D81"/>
    <w:rsid w:val="000928BF"/>
    <w:rsid w:val="000958D8"/>
    <w:rsid w:val="000967FB"/>
    <w:rsid w:val="000A3130"/>
    <w:rsid w:val="000A51DD"/>
    <w:rsid w:val="000B26DF"/>
    <w:rsid w:val="000B2BF4"/>
    <w:rsid w:val="000B4B15"/>
    <w:rsid w:val="000B53C0"/>
    <w:rsid w:val="000B5AD1"/>
    <w:rsid w:val="000C55BD"/>
    <w:rsid w:val="000C5A38"/>
    <w:rsid w:val="000C605A"/>
    <w:rsid w:val="000D1A60"/>
    <w:rsid w:val="000D3ADD"/>
    <w:rsid w:val="000D565D"/>
    <w:rsid w:val="000E2BE0"/>
    <w:rsid w:val="000E62F3"/>
    <w:rsid w:val="000F36B6"/>
    <w:rsid w:val="000F4EC2"/>
    <w:rsid w:val="000F6916"/>
    <w:rsid w:val="00104768"/>
    <w:rsid w:val="00104810"/>
    <w:rsid w:val="00105B2F"/>
    <w:rsid w:val="00106885"/>
    <w:rsid w:val="001104E0"/>
    <w:rsid w:val="001121F9"/>
    <w:rsid w:val="00112536"/>
    <w:rsid w:val="001127E1"/>
    <w:rsid w:val="0011321D"/>
    <w:rsid w:val="001134B2"/>
    <w:rsid w:val="00117935"/>
    <w:rsid w:val="00121176"/>
    <w:rsid w:val="001233D8"/>
    <w:rsid w:val="0012406B"/>
    <w:rsid w:val="0012444D"/>
    <w:rsid w:val="0012664E"/>
    <w:rsid w:val="00127243"/>
    <w:rsid w:val="00130AAF"/>
    <w:rsid w:val="001326AE"/>
    <w:rsid w:val="00134CFE"/>
    <w:rsid w:val="00137242"/>
    <w:rsid w:val="00140008"/>
    <w:rsid w:val="00141C40"/>
    <w:rsid w:val="0014512C"/>
    <w:rsid w:val="00145B94"/>
    <w:rsid w:val="00146B9F"/>
    <w:rsid w:val="001529C0"/>
    <w:rsid w:val="00152E62"/>
    <w:rsid w:val="00155938"/>
    <w:rsid w:val="00161C10"/>
    <w:rsid w:val="00165771"/>
    <w:rsid w:val="001679AF"/>
    <w:rsid w:val="00170EDF"/>
    <w:rsid w:val="001776C1"/>
    <w:rsid w:val="00177A62"/>
    <w:rsid w:val="00177FE9"/>
    <w:rsid w:val="00181D5B"/>
    <w:rsid w:val="00194899"/>
    <w:rsid w:val="001952CC"/>
    <w:rsid w:val="001A0BBE"/>
    <w:rsid w:val="001A2FDD"/>
    <w:rsid w:val="001B5154"/>
    <w:rsid w:val="001B646C"/>
    <w:rsid w:val="001B741E"/>
    <w:rsid w:val="001C179D"/>
    <w:rsid w:val="001C45CB"/>
    <w:rsid w:val="001C4724"/>
    <w:rsid w:val="001D0263"/>
    <w:rsid w:val="001D1B4C"/>
    <w:rsid w:val="001D1BAB"/>
    <w:rsid w:val="001D3BF6"/>
    <w:rsid w:val="001D43B4"/>
    <w:rsid w:val="001D4E5A"/>
    <w:rsid w:val="001D6E88"/>
    <w:rsid w:val="001D78C3"/>
    <w:rsid w:val="001E1C12"/>
    <w:rsid w:val="001F481E"/>
    <w:rsid w:val="00210EFE"/>
    <w:rsid w:val="00214584"/>
    <w:rsid w:val="00214DF4"/>
    <w:rsid w:val="002154BD"/>
    <w:rsid w:val="00217691"/>
    <w:rsid w:val="0021774A"/>
    <w:rsid w:val="002233D8"/>
    <w:rsid w:val="00227181"/>
    <w:rsid w:val="002312FE"/>
    <w:rsid w:val="00231C1F"/>
    <w:rsid w:val="0023375D"/>
    <w:rsid w:val="00237C5D"/>
    <w:rsid w:val="00242DE7"/>
    <w:rsid w:val="00250012"/>
    <w:rsid w:val="00253141"/>
    <w:rsid w:val="00256264"/>
    <w:rsid w:val="00256D50"/>
    <w:rsid w:val="00257334"/>
    <w:rsid w:val="00262ED2"/>
    <w:rsid w:val="00264BFA"/>
    <w:rsid w:val="002711F1"/>
    <w:rsid w:val="002732BF"/>
    <w:rsid w:val="00276DCC"/>
    <w:rsid w:val="00282CED"/>
    <w:rsid w:val="00285F45"/>
    <w:rsid w:val="0028760C"/>
    <w:rsid w:val="00290A9D"/>
    <w:rsid w:val="00292216"/>
    <w:rsid w:val="0029289B"/>
    <w:rsid w:val="00293A4C"/>
    <w:rsid w:val="00294A08"/>
    <w:rsid w:val="002A37FA"/>
    <w:rsid w:val="002B3BAD"/>
    <w:rsid w:val="002B6928"/>
    <w:rsid w:val="002B6ED3"/>
    <w:rsid w:val="002C38B1"/>
    <w:rsid w:val="002C488F"/>
    <w:rsid w:val="002C4B74"/>
    <w:rsid w:val="002C7188"/>
    <w:rsid w:val="002D1A89"/>
    <w:rsid w:val="002D2018"/>
    <w:rsid w:val="002D46AB"/>
    <w:rsid w:val="002E1284"/>
    <w:rsid w:val="002E1FDC"/>
    <w:rsid w:val="002E312B"/>
    <w:rsid w:val="002E5074"/>
    <w:rsid w:val="002E5E39"/>
    <w:rsid w:val="002E6FDE"/>
    <w:rsid w:val="002F3AC6"/>
    <w:rsid w:val="002F3BC3"/>
    <w:rsid w:val="002F73C8"/>
    <w:rsid w:val="00302402"/>
    <w:rsid w:val="003025E3"/>
    <w:rsid w:val="00302DB8"/>
    <w:rsid w:val="0030501D"/>
    <w:rsid w:val="003100A2"/>
    <w:rsid w:val="0031056C"/>
    <w:rsid w:val="00311005"/>
    <w:rsid w:val="00311FFA"/>
    <w:rsid w:val="00315309"/>
    <w:rsid w:val="00317279"/>
    <w:rsid w:val="00327BBD"/>
    <w:rsid w:val="00330874"/>
    <w:rsid w:val="003315F4"/>
    <w:rsid w:val="003320C9"/>
    <w:rsid w:val="003414A3"/>
    <w:rsid w:val="00341BDC"/>
    <w:rsid w:val="00342023"/>
    <w:rsid w:val="00346AB0"/>
    <w:rsid w:val="00351DD4"/>
    <w:rsid w:val="0035257D"/>
    <w:rsid w:val="003527C8"/>
    <w:rsid w:val="00353625"/>
    <w:rsid w:val="003560D8"/>
    <w:rsid w:val="0035623B"/>
    <w:rsid w:val="00362DE9"/>
    <w:rsid w:val="0036556B"/>
    <w:rsid w:val="00365BE3"/>
    <w:rsid w:val="00367F52"/>
    <w:rsid w:val="00373759"/>
    <w:rsid w:val="003764A3"/>
    <w:rsid w:val="00376FCE"/>
    <w:rsid w:val="00377DD4"/>
    <w:rsid w:val="0038087A"/>
    <w:rsid w:val="003831D6"/>
    <w:rsid w:val="00384161"/>
    <w:rsid w:val="00391EEE"/>
    <w:rsid w:val="003A1330"/>
    <w:rsid w:val="003A4633"/>
    <w:rsid w:val="003A6430"/>
    <w:rsid w:val="003A7CB7"/>
    <w:rsid w:val="003B001D"/>
    <w:rsid w:val="003B7682"/>
    <w:rsid w:val="003C32FA"/>
    <w:rsid w:val="003C45CB"/>
    <w:rsid w:val="003C51F5"/>
    <w:rsid w:val="003C56F5"/>
    <w:rsid w:val="003C6286"/>
    <w:rsid w:val="003C677F"/>
    <w:rsid w:val="003D2934"/>
    <w:rsid w:val="003D5EDA"/>
    <w:rsid w:val="003E49FD"/>
    <w:rsid w:val="003E4C19"/>
    <w:rsid w:val="003E5325"/>
    <w:rsid w:val="003E6D0C"/>
    <w:rsid w:val="003F005A"/>
    <w:rsid w:val="003F5219"/>
    <w:rsid w:val="003F6483"/>
    <w:rsid w:val="00401360"/>
    <w:rsid w:val="00401493"/>
    <w:rsid w:val="00403D71"/>
    <w:rsid w:val="0040716E"/>
    <w:rsid w:val="00412837"/>
    <w:rsid w:val="00413081"/>
    <w:rsid w:val="0041379D"/>
    <w:rsid w:val="004211CD"/>
    <w:rsid w:val="00422D48"/>
    <w:rsid w:val="00423695"/>
    <w:rsid w:val="004269A9"/>
    <w:rsid w:val="00426BC6"/>
    <w:rsid w:val="004324FB"/>
    <w:rsid w:val="00433350"/>
    <w:rsid w:val="004335EB"/>
    <w:rsid w:val="004366F8"/>
    <w:rsid w:val="0043671B"/>
    <w:rsid w:val="00440CFC"/>
    <w:rsid w:val="00445302"/>
    <w:rsid w:val="00446CBE"/>
    <w:rsid w:val="00454C18"/>
    <w:rsid w:val="0046389A"/>
    <w:rsid w:val="00474A0E"/>
    <w:rsid w:val="00481539"/>
    <w:rsid w:val="00492A36"/>
    <w:rsid w:val="0049564E"/>
    <w:rsid w:val="004A361E"/>
    <w:rsid w:val="004B115D"/>
    <w:rsid w:val="004B2CCB"/>
    <w:rsid w:val="004B4B09"/>
    <w:rsid w:val="004B7A43"/>
    <w:rsid w:val="004C11EA"/>
    <w:rsid w:val="004D131E"/>
    <w:rsid w:val="004D1F82"/>
    <w:rsid w:val="004D2A16"/>
    <w:rsid w:val="004D6DDA"/>
    <w:rsid w:val="004E371C"/>
    <w:rsid w:val="004E5BAA"/>
    <w:rsid w:val="004E68F9"/>
    <w:rsid w:val="004E72F9"/>
    <w:rsid w:val="004E7833"/>
    <w:rsid w:val="004F0897"/>
    <w:rsid w:val="004F72FB"/>
    <w:rsid w:val="004F7458"/>
    <w:rsid w:val="00500360"/>
    <w:rsid w:val="005014E8"/>
    <w:rsid w:val="00504186"/>
    <w:rsid w:val="00504254"/>
    <w:rsid w:val="005056D6"/>
    <w:rsid w:val="00511048"/>
    <w:rsid w:val="00516608"/>
    <w:rsid w:val="0052103D"/>
    <w:rsid w:val="005215E5"/>
    <w:rsid w:val="00525896"/>
    <w:rsid w:val="00530FA9"/>
    <w:rsid w:val="00535C73"/>
    <w:rsid w:val="00541260"/>
    <w:rsid w:val="00545A0E"/>
    <w:rsid w:val="00545DC3"/>
    <w:rsid w:val="00546135"/>
    <w:rsid w:val="005464FF"/>
    <w:rsid w:val="005468A4"/>
    <w:rsid w:val="00551115"/>
    <w:rsid w:val="005512C9"/>
    <w:rsid w:val="00551834"/>
    <w:rsid w:val="00554AFA"/>
    <w:rsid w:val="0056270E"/>
    <w:rsid w:val="00562B44"/>
    <w:rsid w:val="005739AB"/>
    <w:rsid w:val="0057616E"/>
    <w:rsid w:val="005806AF"/>
    <w:rsid w:val="00580B03"/>
    <w:rsid w:val="00583ED7"/>
    <w:rsid w:val="00587777"/>
    <w:rsid w:val="005922AF"/>
    <w:rsid w:val="005938DA"/>
    <w:rsid w:val="005942EE"/>
    <w:rsid w:val="005952E9"/>
    <w:rsid w:val="00595991"/>
    <w:rsid w:val="00597397"/>
    <w:rsid w:val="005A077F"/>
    <w:rsid w:val="005A14B5"/>
    <w:rsid w:val="005A3472"/>
    <w:rsid w:val="005A5BCD"/>
    <w:rsid w:val="005A69DB"/>
    <w:rsid w:val="005B1D05"/>
    <w:rsid w:val="005B6265"/>
    <w:rsid w:val="005C1B65"/>
    <w:rsid w:val="005C6407"/>
    <w:rsid w:val="005D021F"/>
    <w:rsid w:val="005D2708"/>
    <w:rsid w:val="005D4B2B"/>
    <w:rsid w:val="005D64A1"/>
    <w:rsid w:val="005E294F"/>
    <w:rsid w:val="005E73B4"/>
    <w:rsid w:val="005E78A9"/>
    <w:rsid w:val="005F3A57"/>
    <w:rsid w:val="005F7CC5"/>
    <w:rsid w:val="006050DD"/>
    <w:rsid w:val="00605946"/>
    <w:rsid w:val="00606A45"/>
    <w:rsid w:val="00612DF1"/>
    <w:rsid w:val="00613DE0"/>
    <w:rsid w:val="00613FA2"/>
    <w:rsid w:val="00615147"/>
    <w:rsid w:val="006159CE"/>
    <w:rsid w:val="00622C34"/>
    <w:rsid w:val="006242FC"/>
    <w:rsid w:val="00625F79"/>
    <w:rsid w:val="00626D11"/>
    <w:rsid w:val="00630080"/>
    <w:rsid w:val="00631D20"/>
    <w:rsid w:val="00631E8A"/>
    <w:rsid w:val="00632D11"/>
    <w:rsid w:val="006355DE"/>
    <w:rsid w:val="00635ACF"/>
    <w:rsid w:val="00640391"/>
    <w:rsid w:val="00646CA3"/>
    <w:rsid w:val="006471F6"/>
    <w:rsid w:val="006502D1"/>
    <w:rsid w:val="0065297E"/>
    <w:rsid w:val="006541F4"/>
    <w:rsid w:val="00656CD8"/>
    <w:rsid w:val="006601D9"/>
    <w:rsid w:val="00664E7F"/>
    <w:rsid w:val="00667C3C"/>
    <w:rsid w:val="00673ED3"/>
    <w:rsid w:val="00674989"/>
    <w:rsid w:val="0067516F"/>
    <w:rsid w:val="006804F9"/>
    <w:rsid w:val="006918B7"/>
    <w:rsid w:val="006931D2"/>
    <w:rsid w:val="006935D4"/>
    <w:rsid w:val="00695373"/>
    <w:rsid w:val="006A02FF"/>
    <w:rsid w:val="006A354E"/>
    <w:rsid w:val="006A3A70"/>
    <w:rsid w:val="006A4066"/>
    <w:rsid w:val="006A771C"/>
    <w:rsid w:val="006B2D5C"/>
    <w:rsid w:val="006B3F29"/>
    <w:rsid w:val="006B4EF4"/>
    <w:rsid w:val="006C32B5"/>
    <w:rsid w:val="006C7C6E"/>
    <w:rsid w:val="006D2101"/>
    <w:rsid w:val="006E4436"/>
    <w:rsid w:val="006E5476"/>
    <w:rsid w:val="006E780E"/>
    <w:rsid w:val="006F0151"/>
    <w:rsid w:val="006F1B69"/>
    <w:rsid w:val="006F6162"/>
    <w:rsid w:val="00704AD0"/>
    <w:rsid w:val="00712FF1"/>
    <w:rsid w:val="00714339"/>
    <w:rsid w:val="00714A8B"/>
    <w:rsid w:val="0071675F"/>
    <w:rsid w:val="00716CA5"/>
    <w:rsid w:val="007308FD"/>
    <w:rsid w:val="0073662E"/>
    <w:rsid w:val="00737B33"/>
    <w:rsid w:val="007416C8"/>
    <w:rsid w:val="00741EB1"/>
    <w:rsid w:val="0074286C"/>
    <w:rsid w:val="00746F49"/>
    <w:rsid w:val="00751C41"/>
    <w:rsid w:val="00752192"/>
    <w:rsid w:val="00752761"/>
    <w:rsid w:val="007530F2"/>
    <w:rsid w:val="0075692A"/>
    <w:rsid w:val="007577C6"/>
    <w:rsid w:val="00763D97"/>
    <w:rsid w:val="00764269"/>
    <w:rsid w:val="007703C1"/>
    <w:rsid w:val="007818E6"/>
    <w:rsid w:val="00782855"/>
    <w:rsid w:val="007948C7"/>
    <w:rsid w:val="00796BAD"/>
    <w:rsid w:val="007A2A30"/>
    <w:rsid w:val="007A3172"/>
    <w:rsid w:val="007B07B7"/>
    <w:rsid w:val="007B39F8"/>
    <w:rsid w:val="007B6459"/>
    <w:rsid w:val="007B7E94"/>
    <w:rsid w:val="007C3D50"/>
    <w:rsid w:val="007C5DE4"/>
    <w:rsid w:val="007E5E1A"/>
    <w:rsid w:val="007E7116"/>
    <w:rsid w:val="007F1754"/>
    <w:rsid w:val="007F5A92"/>
    <w:rsid w:val="007F7B4C"/>
    <w:rsid w:val="00802BBE"/>
    <w:rsid w:val="00803898"/>
    <w:rsid w:val="00805916"/>
    <w:rsid w:val="00806B41"/>
    <w:rsid w:val="00806F7F"/>
    <w:rsid w:val="00816091"/>
    <w:rsid w:val="0081786C"/>
    <w:rsid w:val="00823A47"/>
    <w:rsid w:val="008244AB"/>
    <w:rsid w:val="008260F6"/>
    <w:rsid w:val="00827784"/>
    <w:rsid w:val="008300DD"/>
    <w:rsid w:val="00834C01"/>
    <w:rsid w:val="008358F4"/>
    <w:rsid w:val="00836DCA"/>
    <w:rsid w:val="00837935"/>
    <w:rsid w:val="00837B54"/>
    <w:rsid w:val="0084057D"/>
    <w:rsid w:val="00841889"/>
    <w:rsid w:val="008473C5"/>
    <w:rsid w:val="00847595"/>
    <w:rsid w:val="00847B31"/>
    <w:rsid w:val="00856876"/>
    <w:rsid w:val="008613CA"/>
    <w:rsid w:val="00861680"/>
    <w:rsid w:val="00865DFA"/>
    <w:rsid w:val="00870ED0"/>
    <w:rsid w:val="00872FC3"/>
    <w:rsid w:val="00874A9A"/>
    <w:rsid w:val="00874B0D"/>
    <w:rsid w:val="0087584D"/>
    <w:rsid w:val="00880D6E"/>
    <w:rsid w:val="0088139E"/>
    <w:rsid w:val="00882481"/>
    <w:rsid w:val="00883EC0"/>
    <w:rsid w:val="0088592B"/>
    <w:rsid w:val="00886F3C"/>
    <w:rsid w:val="008874A8"/>
    <w:rsid w:val="008908F3"/>
    <w:rsid w:val="00896DEC"/>
    <w:rsid w:val="008A2D12"/>
    <w:rsid w:val="008B0259"/>
    <w:rsid w:val="008B6050"/>
    <w:rsid w:val="008B7E87"/>
    <w:rsid w:val="008C44FB"/>
    <w:rsid w:val="008D09B7"/>
    <w:rsid w:val="008D6BD3"/>
    <w:rsid w:val="008E23FC"/>
    <w:rsid w:val="008E2B8C"/>
    <w:rsid w:val="008E40AC"/>
    <w:rsid w:val="008E5ABD"/>
    <w:rsid w:val="008E71D9"/>
    <w:rsid w:val="008E7304"/>
    <w:rsid w:val="008E7834"/>
    <w:rsid w:val="008F2C50"/>
    <w:rsid w:val="008F6B49"/>
    <w:rsid w:val="008F7B3D"/>
    <w:rsid w:val="00910A8A"/>
    <w:rsid w:val="00910AEA"/>
    <w:rsid w:val="0091281D"/>
    <w:rsid w:val="00916743"/>
    <w:rsid w:val="00926F54"/>
    <w:rsid w:val="00927220"/>
    <w:rsid w:val="00930DED"/>
    <w:rsid w:val="00931357"/>
    <w:rsid w:val="00932D4B"/>
    <w:rsid w:val="00934C11"/>
    <w:rsid w:val="0094148F"/>
    <w:rsid w:val="00941BDD"/>
    <w:rsid w:val="0094603D"/>
    <w:rsid w:val="00946576"/>
    <w:rsid w:val="009471D1"/>
    <w:rsid w:val="00954CA8"/>
    <w:rsid w:val="0095634B"/>
    <w:rsid w:val="0096094A"/>
    <w:rsid w:val="00962A56"/>
    <w:rsid w:val="00963E95"/>
    <w:rsid w:val="009713ED"/>
    <w:rsid w:val="00971CEB"/>
    <w:rsid w:val="00972F0E"/>
    <w:rsid w:val="00973D4E"/>
    <w:rsid w:val="009741C8"/>
    <w:rsid w:val="00976352"/>
    <w:rsid w:val="00981070"/>
    <w:rsid w:val="00982D69"/>
    <w:rsid w:val="00983962"/>
    <w:rsid w:val="0098720D"/>
    <w:rsid w:val="009907D1"/>
    <w:rsid w:val="009A38A8"/>
    <w:rsid w:val="009A5B6F"/>
    <w:rsid w:val="009A7F25"/>
    <w:rsid w:val="009C0722"/>
    <w:rsid w:val="009C3DEA"/>
    <w:rsid w:val="009C6674"/>
    <w:rsid w:val="009C7D24"/>
    <w:rsid w:val="009D37B1"/>
    <w:rsid w:val="009D3F1C"/>
    <w:rsid w:val="009D6C58"/>
    <w:rsid w:val="009D72B3"/>
    <w:rsid w:val="009D7C3A"/>
    <w:rsid w:val="009E0F8B"/>
    <w:rsid w:val="009E1B2D"/>
    <w:rsid w:val="009E1C48"/>
    <w:rsid w:val="009E4742"/>
    <w:rsid w:val="009F3B12"/>
    <w:rsid w:val="009F5AB3"/>
    <w:rsid w:val="009F79A2"/>
    <w:rsid w:val="00A00548"/>
    <w:rsid w:val="00A151F7"/>
    <w:rsid w:val="00A22CFA"/>
    <w:rsid w:val="00A23923"/>
    <w:rsid w:val="00A24712"/>
    <w:rsid w:val="00A25A08"/>
    <w:rsid w:val="00A27481"/>
    <w:rsid w:val="00A30A12"/>
    <w:rsid w:val="00A31D8E"/>
    <w:rsid w:val="00A369A7"/>
    <w:rsid w:val="00A37A03"/>
    <w:rsid w:val="00A422E4"/>
    <w:rsid w:val="00A56E0D"/>
    <w:rsid w:val="00A57246"/>
    <w:rsid w:val="00A63BB0"/>
    <w:rsid w:val="00A6592F"/>
    <w:rsid w:val="00A659CB"/>
    <w:rsid w:val="00A677A3"/>
    <w:rsid w:val="00A705CB"/>
    <w:rsid w:val="00A70DAC"/>
    <w:rsid w:val="00A724A0"/>
    <w:rsid w:val="00A77556"/>
    <w:rsid w:val="00A86D56"/>
    <w:rsid w:val="00A87A94"/>
    <w:rsid w:val="00A92CC9"/>
    <w:rsid w:val="00A93F4C"/>
    <w:rsid w:val="00A97194"/>
    <w:rsid w:val="00AB113E"/>
    <w:rsid w:val="00AB1D72"/>
    <w:rsid w:val="00AB2685"/>
    <w:rsid w:val="00AC06C2"/>
    <w:rsid w:val="00AC076E"/>
    <w:rsid w:val="00AC4C2F"/>
    <w:rsid w:val="00AC5098"/>
    <w:rsid w:val="00AD5A79"/>
    <w:rsid w:val="00AD60A3"/>
    <w:rsid w:val="00AE1ABB"/>
    <w:rsid w:val="00AE4590"/>
    <w:rsid w:val="00AE62E6"/>
    <w:rsid w:val="00AE75FC"/>
    <w:rsid w:val="00AF1B6D"/>
    <w:rsid w:val="00B00D1B"/>
    <w:rsid w:val="00B02437"/>
    <w:rsid w:val="00B10BC0"/>
    <w:rsid w:val="00B10E5F"/>
    <w:rsid w:val="00B14F6E"/>
    <w:rsid w:val="00B202F5"/>
    <w:rsid w:val="00B27A9E"/>
    <w:rsid w:val="00B339C8"/>
    <w:rsid w:val="00B34CB9"/>
    <w:rsid w:val="00B35D60"/>
    <w:rsid w:val="00B3750F"/>
    <w:rsid w:val="00B37527"/>
    <w:rsid w:val="00B4010A"/>
    <w:rsid w:val="00B449C2"/>
    <w:rsid w:val="00B45BB2"/>
    <w:rsid w:val="00B47F88"/>
    <w:rsid w:val="00B51A67"/>
    <w:rsid w:val="00B51AE5"/>
    <w:rsid w:val="00B53D92"/>
    <w:rsid w:val="00B63758"/>
    <w:rsid w:val="00B64F87"/>
    <w:rsid w:val="00B67074"/>
    <w:rsid w:val="00B67CFA"/>
    <w:rsid w:val="00B67D4C"/>
    <w:rsid w:val="00B7530C"/>
    <w:rsid w:val="00B77D58"/>
    <w:rsid w:val="00B8182B"/>
    <w:rsid w:val="00B83751"/>
    <w:rsid w:val="00B85D99"/>
    <w:rsid w:val="00B8627C"/>
    <w:rsid w:val="00B93660"/>
    <w:rsid w:val="00B966F5"/>
    <w:rsid w:val="00B977C5"/>
    <w:rsid w:val="00BA022C"/>
    <w:rsid w:val="00BA7146"/>
    <w:rsid w:val="00BB0718"/>
    <w:rsid w:val="00BB17A3"/>
    <w:rsid w:val="00BB25EC"/>
    <w:rsid w:val="00BC0FB5"/>
    <w:rsid w:val="00BC365B"/>
    <w:rsid w:val="00BC48A6"/>
    <w:rsid w:val="00BC61EE"/>
    <w:rsid w:val="00BD1571"/>
    <w:rsid w:val="00BD26A9"/>
    <w:rsid w:val="00BD47F2"/>
    <w:rsid w:val="00BD4D45"/>
    <w:rsid w:val="00BD70B9"/>
    <w:rsid w:val="00BE12F5"/>
    <w:rsid w:val="00BE3A90"/>
    <w:rsid w:val="00BE40E9"/>
    <w:rsid w:val="00BE51B1"/>
    <w:rsid w:val="00BF0806"/>
    <w:rsid w:val="00BF26DA"/>
    <w:rsid w:val="00BF32D4"/>
    <w:rsid w:val="00C02640"/>
    <w:rsid w:val="00C07778"/>
    <w:rsid w:val="00C10BE2"/>
    <w:rsid w:val="00C12143"/>
    <w:rsid w:val="00C201D7"/>
    <w:rsid w:val="00C21C37"/>
    <w:rsid w:val="00C2636A"/>
    <w:rsid w:val="00C27226"/>
    <w:rsid w:val="00C31BAE"/>
    <w:rsid w:val="00C33756"/>
    <w:rsid w:val="00C364E6"/>
    <w:rsid w:val="00C367F1"/>
    <w:rsid w:val="00C36D88"/>
    <w:rsid w:val="00C42BFB"/>
    <w:rsid w:val="00C50DC0"/>
    <w:rsid w:val="00C5132C"/>
    <w:rsid w:val="00C54B56"/>
    <w:rsid w:val="00C555FC"/>
    <w:rsid w:val="00C55DA5"/>
    <w:rsid w:val="00C62EDF"/>
    <w:rsid w:val="00C64373"/>
    <w:rsid w:val="00C65E9D"/>
    <w:rsid w:val="00C72593"/>
    <w:rsid w:val="00C7369C"/>
    <w:rsid w:val="00C91FD3"/>
    <w:rsid w:val="00C926A8"/>
    <w:rsid w:val="00CA1DAD"/>
    <w:rsid w:val="00CA34FD"/>
    <w:rsid w:val="00CA3E90"/>
    <w:rsid w:val="00CB3794"/>
    <w:rsid w:val="00CB4387"/>
    <w:rsid w:val="00CB4F93"/>
    <w:rsid w:val="00CB60F3"/>
    <w:rsid w:val="00CB6627"/>
    <w:rsid w:val="00CB78BF"/>
    <w:rsid w:val="00CC08A5"/>
    <w:rsid w:val="00CC0E83"/>
    <w:rsid w:val="00CC1743"/>
    <w:rsid w:val="00CC34A2"/>
    <w:rsid w:val="00CC354A"/>
    <w:rsid w:val="00CC5432"/>
    <w:rsid w:val="00CC766C"/>
    <w:rsid w:val="00CD1780"/>
    <w:rsid w:val="00CD3113"/>
    <w:rsid w:val="00CD6EFC"/>
    <w:rsid w:val="00CE16EF"/>
    <w:rsid w:val="00CE19A3"/>
    <w:rsid w:val="00CE3D07"/>
    <w:rsid w:val="00CF0977"/>
    <w:rsid w:val="00CF2388"/>
    <w:rsid w:val="00CF510E"/>
    <w:rsid w:val="00CF591E"/>
    <w:rsid w:val="00CF6FA2"/>
    <w:rsid w:val="00D051D8"/>
    <w:rsid w:val="00D05E16"/>
    <w:rsid w:val="00D07CA1"/>
    <w:rsid w:val="00D22B77"/>
    <w:rsid w:val="00D2552B"/>
    <w:rsid w:val="00D27AFD"/>
    <w:rsid w:val="00D3398B"/>
    <w:rsid w:val="00D35F5D"/>
    <w:rsid w:val="00D36722"/>
    <w:rsid w:val="00D37BAE"/>
    <w:rsid w:val="00D41098"/>
    <w:rsid w:val="00D41A98"/>
    <w:rsid w:val="00D43FC6"/>
    <w:rsid w:val="00D441B4"/>
    <w:rsid w:val="00D444B9"/>
    <w:rsid w:val="00D458DE"/>
    <w:rsid w:val="00D4797A"/>
    <w:rsid w:val="00D47DF7"/>
    <w:rsid w:val="00D50D5D"/>
    <w:rsid w:val="00D51661"/>
    <w:rsid w:val="00D535E4"/>
    <w:rsid w:val="00D542D1"/>
    <w:rsid w:val="00D55835"/>
    <w:rsid w:val="00D6111D"/>
    <w:rsid w:val="00D620CF"/>
    <w:rsid w:val="00D70829"/>
    <w:rsid w:val="00D82983"/>
    <w:rsid w:val="00D83985"/>
    <w:rsid w:val="00D84D56"/>
    <w:rsid w:val="00D87E94"/>
    <w:rsid w:val="00D90FC1"/>
    <w:rsid w:val="00DA1A4D"/>
    <w:rsid w:val="00DA3B41"/>
    <w:rsid w:val="00DA5D64"/>
    <w:rsid w:val="00DA6404"/>
    <w:rsid w:val="00DA7CC3"/>
    <w:rsid w:val="00DC2196"/>
    <w:rsid w:val="00DC3E3B"/>
    <w:rsid w:val="00DC5857"/>
    <w:rsid w:val="00DC5D40"/>
    <w:rsid w:val="00DD2418"/>
    <w:rsid w:val="00DD2E10"/>
    <w:rsid w:val="00DD3DC1"/>
    <w:rsid w:val="00DD495F"/>
    <w:rsid w:val="00DD5E22"/>
    <w:rsid w:val="00DD653B"/>
    <w:rsid w:val="00DE1176"/>
    <w:rsid w:val="00DE349D"/>
    <w:rsid w:val="00DE4555"/>
    <w:rsid w:val="00DE78A9"/>
    <w:rsid w:val="00E046B1"/>
    <w:rsid w:val="00E11047"/>
    <w:rsid w:val="00E11758"/>
    <w:rsid w:val="00E16731"/>
    <w:rsid w:val="00E2489F"/>
    <w:rsid w:val="00E36A95"/>
    <w:rsid w:val="00E43CD9"/>
    <w:rsid w:val="00E47D26"/>
    <w:rsid w:val="00E5242A"/>
    <w:rsid w:val="00E542D5"/>
    <w:rsid w:val="00E57091"/>
    <w:rsid w:val="00E627C5"/>
    <w:rsid w:val="00E64A4E"/>
    <w:rsid w:val="00E70FB4"/>
    <w:rsid w:val="00E7672B"/>
    <w:rsid w:val="00E86555"/>
    <w:rsid w:val="00E9140F"/>
    <w:rsid w:val="00E91E3C"/>
    <w:rsid w:val="00E95358"/>
    <w:rsid w:val="00E95DA7"/>
    <w:rsid w:val="00E95DC7"/>
    <w:rsid w:val="00E96291"/>
    <w:rsid w:val="00E965EA"/>
    <w:rsid w:val="00E96C17"/>
    <w:rsid w:val="00E975F4"/>
    <w:rsid w:val="00EA2494"/>
    <w:rsid w:val="00EA5C9E"/>
    <w:rsid w:val="00EA647D"/>
    <w:rsid w:val="00EB4316"/>
    <w:rsid w:val="00EB5A13"/>
    <w:rsid w:val="00EB5A31"/>
    <w:rsid w:val="00EC11A9"/>
    <w:rsid w:val="00EC2F66"/>
    <w:rsid w:val="00EC4A34"/>
    <w:rsid w:val="00EC4CC0"/>
    <w:rsid w:val="00EC5E89"/>
    <w:rsid w:val="00ED2D60"/>
    <w:rsid w:val="00ED4D0B"/>
    <w:rsid w:val="00EE3B55"/>
    <w:rsid w:val="00EE6143"/>
    <w:rsid w:val="00EF24DB"/>
    <w:rsid w:val="00EF3DDF"/>
    <w:rsid w:val="00EF422D"/>
    <w:rsid w:val="00EF462A"/>
    <w:rsid w:val="00EF5465"/>
    <w:rsid w:val="00F015CE"/>
    <w:rsid w:val="00F038CF"/>
    <w:rsid w:val="00F05989"/>
    <w:rsid w:val="00F11EBB"/>
    <w:rsid w:val="00F14CBA"/>
    <w:rsid w:val="00F30578"/>
    <w:rsid w:val="00F33892"/>
    <w:rsid w:val="00F33AC2"/>
    <w:rsid w:val="00F365E8"/>
    <w:rsid w:val="00F41318"/>
    <w:rsid w:val="00F45349"/>
    <w:rsid w:val="00F47554"/>
    <w:rsid w:val="00F50CC7"/>
    <w:rsid w:val="00F52820"/>
    <w:rsid w:val="00F52D41"/>
    <w:rsid w:val="00F57491"/>
    <w:rsid w:val="00F607C8"/>
    <w:rsid w:val="00F60D35"/>
    <w:rsid w:val="00F624DD"/>
    <w:rsid w:val="00F6371E"/>
    <w:rsid w:val="00F65F00"/>
    <w:rsid w:val="00F672D8"/>
    <w:rsid w:val="00F70963"/>
    <w:rsid w:val="00F70ED3"/>
    <w:rsid w:val="00F72D5B"/>
    <w:rsid w:val="00F76B29"/>
    <w:rsid w:val="00F8303F"/>
    <w:rsid w:val="00F930A0"/>
    <w:rsid w:val="00FA5582"/>
    <w:rsid w:val="00FA7B87"/>
    <w:rsid w:val="00FB08D1"/>
    <w:rsid w:val="00FB19FA"/>
    <w:rsid w:val="00FB2BEC"/>
    <w:rsid w:val="00FC26D1"/>
    <w:rsid w:val="00FC5FFF"/>
    <w:rsid w:val="00FC78E7"/>
    <w:rsid w:val="00FD4223"/>
    <w:rsid w:val="00FD4B76"/>
    <w:rsid w:val="00FD6F39"/>
    <w:rsid w:val="00FD79D0"/>
    <w:rsid w:val="00FE0C23"/>
    <w:rsid w:val="00FF080A"/>
    <w:rsid w:val="00FF2DB5"/>
    <w:rsid w:val="00FF3B8A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4EE272"/>
  <w15:docId w15:val="{EAE5EB7E-6D79-4082-BA1A-A8C91B6E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MX"/>
    </w:rPr>
  </w:style>
  <w:style w:type="paragraph" w:styleId="Ttulo1">
    <w:name w:val="heading 1"/>
    <w:basedOn w:val="Normal"/>
    <w:next w:val="Normal"/>
    <w:link w:val="Ttulo1Car"/>
    <w:qFormat/>
    <w:rsid w:val="0023375D"/>
    <w:pPr>
      <w:keepNext/>
      <w:jc w:val="both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link w:val="Ttulo2Car"/>
    <w:qFormat/>
    <w:rsid w:val="0023375D"/>
    <w:pPr>
      <w:keepNext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ar"/>
    <w:qFormat/>
    <w:rsid w:val="0023375D"/>
    <w:pPr>
      <w:keepNext/>
      <w:ind w:firstLine="708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23375D"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23375D"/>
    <w:pPr>
      <w:keepNext/>
      <w:outlineLvl w:val="4"/>
    </w:pPr>
    <w:rPr>
      <w:rFonts w:ascii="Arial" w:hAnsi="Arial" w:cs="Arial"/>
      <w:b/>
      <w:bCs/>
      <w:u w:val="single"/>
    </w:rPr>
  </w:style>
  <w:style w:type="paragraph" w:styleId="Ttulo6">
    <w:name w:val="heading 6"/>
    <w:basedOn w:val="Normal"/>
    <w:next w:val="Normal"/>
    <w:link w:val="Ttulo6Car"/>
    <w:qFormat/>
    <w:rsid w:val="0023375D"/>
    <w:pPr>
      <w:keepNext/>
      <w:jc w:val="both"/>
      <w:outlineLvl w:val="5"/>
    </w:pPr>
    <w:rPr>
      <w:rFonts w:ascii="Arial" w:hAnsi="Arial" w:cs="Arial"/>
      <w:b/>
      <w:bCs/>
      <w:u w:val="single"/>
    </w:rPr>
  </w:style>
  <w:style w:type="paragraph" w:styleId="Ttulo7">
    <w:name w:val="heading 7"/>
    <w:basedOn w:val="Normal"/>
    <w:next w:val="Normal"/>
    <w:link w:val="Ttulo7Car"/>
    <w:qFormat/>
    <w:rsid w:val="0023375D"/>
    <w:pPr>
      <w:keepNext/>
      <w:jc w:val="both"/>
      <w:outlineLvl w:val="6"/>
    </w:pPr>
    <w:rPr>
      <w:rFonts w:ascii="Arial" w:hAnsi="Arial" w:cs="Arial"/>
      <w:b/>
      <w:sz w:val="22"/>
    </w:rPr>
  </w:style>
  <w:style w:type="paragraph" w:styleId="Ttulo8">
    <w:name w:val="heading 8"/>
    <w:basedOn w:val="Normal"/>
    <w:next w:val="Normal"/>
    <w:link w:val="Ttulo8Car"/>
    <w:qFormat/>
    <w:rsid w:val="0023375D"/>
    <w:pPr>
      <w:keepNext/>
      <w:jc w:val="center"/>
      <w:outlineLvl w:val="7"/>
    </w:pPr>
    <w:rPr>
      <w:rFonts w:ascii="Arial" w:hAnsi="Arial" w:cs="Arial"/>
      <w:b/>
      <w:sz w:val="22"/>
    </w:rPr>
  </w:style>
  <w:style w:type="paragraph" w:styleId="Ttulo9">
    <w:name w:val="heading 9"/>
    <w:basedOn w:val="Normal"/>
    <w:next w:val="Normal"/>
    <w:link w:val="Ttulo9Car"/>
    <w:qFormat/>
    <w:rsid w:val="0023375D"/>
    <w:pPr>
      <w:keepNext/>
      <w:jc w:val="both"/>
      <w:outlineLvl w:val="8"/>
    </w:pPr>
    <w:rPr>
      <w:rFonts w:ascii="Arial" w:hAnsi="Arial" w:cs="Arial"/>
      <w:b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C472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C4724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1C472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C4724"/>
    <w:rPr>
      <w:lang w:val="es-VE"/>
    </w:rPr>
  </w:style>
  <w:style w:type="paragraph" w:styleId="Textodeglobo">
    <w:name w:val="Balloon Text"/>
    <w:basedOn w:val="Normal"/>
    <w:link w:val="TextodegloboCar"/>
    <w:unhideWhenUsed/>
    <w:rsid w:val="00D27AF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rsid w:val="00D27AFD"/>
    <w:rPr>
      <w:rFonts w:ascii="Tahoma" w:hAnsi="Tahoma" w:cs="Tahoma"/>
      <w:sz w:val="16"/>
      <w:szCs w:val="16"/>
      <w:lang w:val="es-VE"/>
    </w:rPr>
  </w:style>
  <w:style w:type="character" w:styleId="Hipervnculo">
    <w:name w:val="Hyperlink"/>
    <w:basedOn w:val="Fuentedeprrafopredeter"/>
    <w:uiPriority w:val="99"/>
    <w:unhideWhenUsed/>
    <w:rsid w:val="00DD3DC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67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23375D"/>
    <w:rPr>
      <w:rFonts w:ascii="Arial" w:eastAsia="Times New Roman" w:hAnsi="Arial" w:cs="Arial"/>
      <w:b/>
      <w:sz w:val="24"/>
      <w:szCs w:val="24"/>
      <w:lang w:val="es-VE" w:eastAsia="es-MX"/>
    </w:rPr>
  </w:style>
  <w:style w:type="character" w:customStyle="1" w:styleId="Ttulo2Car">
    <w:name w:val="Título 2 Car"/>
    <w:basedOn w:val="Fuentedeprrafopredeter"/>
    <w:link w:val="Ttulo2"/>
    <w:rsid w:val="0023375D"/>
    <w:rPr>
      <w:rFonts w:ascii="Arial" w:eastAsia="Times New Roman" w:hAnsi="Arial" w:cs="Arial"/>
      <w:b/>
      <w:bCs/>
      <w:sz w:val="24"/>
      <w:szCs w:val="24"/>
      <w:lang w:val="es-VE" w:eastAsia="es-MX"/>
    </w:rPr>
  </w:style>
  <w:style w:type="character" w:customStyle="1" w:styleId="Ttulo3Car">
    <w:name w:val="Título 3 Car"/>
    <w:basedOn w:val="Fuentedeprrafopredeter"/>
    <w:link w:val="Ttulo3"/>
    <w:rsid w:val="0023375D"/>
    <w:rPr>
      <w:rFonts w:ascii="Times New Roman" w:eastAsia="Times New Roman" w:hAnsi="Times New Roman" w:cs="Times New Roman"/>
      <w:b/>
      <w:bCs/>
      <w:sz w:val="24"/>
      <w:szCs w:val="24"/>
      <w:lang w:val="es-VE" w:eastAsia="es-MX"/>
    </w:rPr>
  </w:style>
  <w:style w:type="character" w:customStyle="1" w:styleId="Ttulo4Car">
    <w:name w:val="Título 4 Car"/>
    <w:basedOn w:val="Fuentedeprrafopredeter"/>
    <w:link w:val="Ttulo4"/>
    <w:rsid w:val="0023375D"/>
    <w:rPr>
      <w:rFonts w:ascii="Times New Roman" w:eastAsia="Times New Roman" w:hAnsi="Times New Roman" w:cs="Times New Roman"/>
      <w:b/>
      <w:sz w:val="24"/>
      <w:szCs w:val="24"/>
      <w:lang w:val="es-VE" w:eastAsia="es-MX"/>
    </w:rPr>
  </w:style>
  <w:style w:type="character" w:customStyle="1" w:styleId="Ttulo5Car">
    <w:name w:val="Título 5 Car"/>
    <w:basedOn w:val="Fuentedeprrafopredeter"/>
    <w:link w:val="Ttulo5"/>
    <w:rsid w:val="0023375D"/>
    <w:rPr>
      <w:rFonts w:ascii="Arial" w:eastAsia="Times New Roman" w:hAnsi="Arial" w:cs="Arial"/>
      <w:b/>
      <w:bCs/>
      <w:sz w:val="24"/>
      <w:szCs w:val="24"/>
      <w:u w:val="single"/>
      <w:lang w:val="es-VE" w:eastAsia="es-MX"/>
    </w:rPr>
  </w:style>
  <w:style w:type="character" w:customStyle="1" w:styleId="Ttulo6Car">
    <w:name w:val="Título 6 Car"/>
    <w:basedOn w:val="Fuentedeprrafopredeter"/>
    <w:link w:val="Ttulo6"/>
    <w:rsid w:val="0023375D"/>
    <w:rPr>
      <w:rFonts w:ascii="Arial" w:eastAsia="Times New Roman" w:hAnsi="Arial" w:cs="Arial"/>
      <w:b/>
      <w:bCs/>
      <w:sz w:val="24"/>
      <w:szCs w:val="24"/>
      <w:u w:val="single"/>
      <w:lang w:val="es-VE" w:eastAsia="es-MX"/>
    </w:rPr>
  </w:style>
  <w:style w:type="character" w:customStyle="1" w:styleId="Ttulo7Car">
    <w:name w:val="Título 7 Car"/>
    <w:basedOn w:val="Fuentedeprrafopredeter"/>
    <w:link w:val="Ttulo7"/>
    <w:rsid w:val="0023375D"/>
    <w:rPr>
      <w:rFonts w:ascii="Arial" w:eastAsia="Times New Roman" w:hAnsi="Arial" w:cs="Arial"/>
      <w:b/>
      <w:szCs w:val="24"/>
      <w:lang w:val="es-VE" w:eastAsia="es-MX"/>
    </w:rPr>
  </w:style>
  <w:style w:type="character" w:customStyle="1" w:styleId="Ttulo8Car">
    <w:name w:val="Título 8 Car"/>
    <w:basedOn w:val="Fuentedeprrafopredeter"/>
    <w:link w:val="Ttulo8"/>
    <w:rsid w:val="0023375D"/>
    <w:rPr>
      <w:rFonts w:ascii="Arial" w:eastAsia="Times New Roman" w:hAnsi="Arial" w:cs="Arial"/>
      <w:b/>
      <w:szCs w:val="24"/>
      <w:lang w:val="es-VE" w:eastAsia="es-MX"/>
    </w:rPr>
  </w:style>
  <w:style w:type="character" w:customStyle="1" w:styleId="Ttulo9Car">
    <w:name w:val="Título 9 Car"/>
    <w:basedOn w:val="Fuentedeprrafopredeter"/>
    <w:link w:val="Ttulo9"/>
    <w:rsid w:val="0023375D"/>
    <w:rPr>
      <w:rFonts w:ascii="Arial" w:eastAsia="Times New Roman" w:hAnsi="Arial" w:cs="Arial"/>
      <w:bCs/>
      <w:color w:val="FF0000"/>
      <w:sz w:val="24"/>
      <w:szCs w:val="24"/>
      <w:u w:val="single"/>
      <w:lang w:val="es-VE" w:eastAsia="es-MX"/>
    </w:rPr>
  </w:style>
  <w:style w:type="paragraph" w:styleId="Textoindependiente">
    <w:name w:val="Body Text"/>
    <w:basedOn w:val="Normal"/>
    <w:link w:val="TextoindependienteCar"/>
    <w:rsid w:val="0023375D"/>
    <w:pPr>
      <w:jc w:val="both"/>
    </w:pPr>
    <w:rPr>
      <w:rFonts w:ascii="Arial" w:hAnsi="Arial" w:cs="Arial"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23375D"/>
    <w:rPr>
      <w:rFonts w:ascii="Arial" w:eastAsia="Times New Roman" w:hAnsi="Arial" w:cs="Arial"/>
      <w:bCs/>
      <w:sz w:val="24"/>
      <w:szCs w:val="24"/>
      <w:lang w:val="es-VE" w:eastAsia="es-MX"/>
    </w:rPr>
  </w:style>
  <w:style w:type="paragraph" w:styleId="Sangradetextonormal">
    <w:name w:val="Body Text Indent"/>
    <w:basedOn w:val="Normal"/>
    <w:link w:val="SangradetextonormalCar"/>
    <w:rsid w:val="0023375D"/>
    <w:pPr>
      <w:ind w:left="360"/>
      <w:jc w:val="both"/>
    </w:pPr>
  </w:style>
  <w:style w:type="character" w:customStyle="1" w:styleId="SangradetextonormalCar">
    <w:name w:val="Sangría de texto normal Car"/>
    <w:basedOn w:val="Fuentedeprrafopredeter"/>
    <w:link w:val="Sangradetextonormal"/>
    <w:rsid w:val="0023375D"/>
    <w:rPr>
      <w:rFonts w:ascii="Times New Roman" w:eastAsia="Times New Roman" w:hAnsi="Times New Roman" w:cs="Times New Roman"/>
      <w:sz w:val="24"/>
      <w:szCs w:val="24"/>
      <w:lang w:val="es-VE" w:eastAsia="es-MX"/>
    </w:rPr>
  </w:style>
  <w:style w:type="paragraph" w:styleId="Mapadeldocumento">
    <w:name w:val="Document Map"/>
    <w:basedOn w:val="Normal"/>
    <w:link w:val="MapadeldocumentoCar"/>
    <w:semiHidden/>
    <w:rsid w:val="0023375D"/>
    <w:pPr>
      <w:shd w:val="clear" w:color="auto" w:fill="000080"/>
    </w:pPr>
    <w:rPr>
      <w:rFonts w:ascii="Tahoma" w:hAnsi="Tahoma" w:cs="Tahoma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3375D"/>
    <w:rPr>
      <w:rFonts w:ascii="Tahoma" w:eastAsia="Times New Roman" w:hAnsi="Tahoma" w:cs="Tahoma"/>
      <w:sz w:val="24"/>
      <w:szCs w:val="24"/>
      <w:shd w:val="clear" w:color="auto" w:fill="000080"/>
      <w:lang w:eastAsia="es-ES"/>
    </w:rPr>
  </w:style>
  <w:style w:type="paragraph" w:styleId="Ttulo">
    <w:name w:val="Title"/>
    <w:basedOn w:val="Normal"/>
    <w:link w:val="TtuloCar"/>
    <w:qFormat/>
    <w:rsid w:val="0023375D"/>
    <w:pPr>
      <w:jc w:val="center"/>
    </w:pPr>
    <w:rPr>
      <w:rFonts w:ascii="Arial" w:hAnsi="Arial" w:cs="Arial"/>
      <w:b/>
      <w:sz w:val="22"/>
      <w:u w:val="single"/>
    </w:rPr>
  </w:style>
  <w:style w:type="character" w:customStyle="1" w:styleId="TtuloCar">
    <w:name w:val="Título Car"/>
    <w:basedOn w:val="Fuentedeprrafopredeter"/>
    <w:link w:val="Ttulo"/>
    <w:rsid w:val="0023375D"/>
    <w:rPr>
      <w:rFonts w:ascii="Arial" w:eastAsia="Times New Roman" w:hAnsi="Arial" w:cs="Arial"/>
      <w:b/>
      <w:szCs w:val="24"/>
      <w:u w:val="single"/>
      <w:lang w:val="es-VE" w:eastAsia="es-MX"/>
    </w:rPr>
  </w:style>
  <w:style w:type="paragraph" w:styleId="Textoindependiente2">
    <w:name w:val="Body Text 2"/>
    <w:basedOn w:val="Normal"/>
    <w:link w:val="Textoindependiente2Car"/>
    <w:rsid w:val="0023375D"/>
    <w:pPr>
      <w:jc w:val="both"/>
    </w:pPr>
    <w:rPr>
      <w:rFonts w:ascii="Arial" w:hAnsi="Arial" w:cs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23375D"/>
    <w:rPr>
      <w:rFonts w:ascii="Arial" w:eastAsia="Times New Roman" w:hAnsi="Arial" w:cs="Arial"/>
      <w:szCs w:val="24"/>
      <w:lang w:val="es-VE" w:eastAsia="es-MX"/>
    </w:rPr>
  </w:style>
  <w:style w:type="paragraph" w:styleId="Textoindependiente3">
    <w:name w:val="Body Text 3"/>
    <w:basedOn w:val="Normal"/>
    <w:link w:val="Textoindependiente3Car"/>
    <w:rsid w:val="0023375D"/>
    <w:pPr>
      <w:jc w:val="both"/>
    </w:pPr>
    <w:rPr>
      <w:rFonts w:ascii="Arial" w:hAnsi="Arial" w:cs="Arial"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23375D"/>
    <w:rPr>
      <w:rFonts w:ascii="Arial" w:eastAsia="Times New Roman" w:hAnsi="Arial" w:cs="Arial"/>
      <w:szCs w:val="24"/>
      <w:lang w:eastAsia="es-ES"/>
    </w:rPr>
  </w:style>
  <w:style w:type="paragraph" w:styleId="Listaconvietas">
    <w:name w:val="List Bullet"/>
    <w:basedOn w:val="Normal"/>
    <w:autoRedefine/>
    <w:rsid w:val="0023375D"/>
    <w:pPr>
      <w:tabs>
        <w:tab w:val="num" w:pos="360"/>
      </w:tabs>
      <w:ind w:left="360" w:hanging="360"/>
    </w:pPr>
  </w:style>
  <w:style w:type="character" w:styleId="Nmerodepgina">
    <w:name w:val="page number"/>
    <w:basedOn w:val="Fuentedeprrafopredeter"/>
    <w:rsid w:val="0023375D"/>
  </w:style>
  <w:style w:type="paragraph" w:styleId="Encabezadodemensaje">
    <w:name w:val="Message Header"/>
    <w:basedOn w:val="Normal"/>
    <w:link w:val="EncabezadodemensajeCar"/>
    <w:rsid w:val="002337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23375D"/>
    <w:rPr>
      <w:rFonts w:ascii="Arial" w:eastAsia="Times New Roman" w:hAnsi="Arial" w:cs="Arial"/>
      <w:sz w:val="24"/>
      <w:szCs w:val="24"/>
      <w:shd w:val="pct20" w:color="auto" w:fill="auto"/>
      <w:lang w:val="es-VE" w:eastAsia="es-MX"/>
    </w:rPr>
  </w:style>
  <w:style w:type="paragraph" w:styleId="Cierre">
    <w:name w:val="Closing"/>
    <w:basedOn w:val="Normal"/>
    <w:link w:val="CierreCar"/>
    <w:rsid w:val="0023375D"/>
    <w:pPr>
      <w:ind w:left="4252"/>
    </w:pPr>
  </w:style>
  <w:style w:type="character" w:customStyle="1" w:styleId="CierreCar">
    <w:name w:val="Cierre Car"/>
    <w:basedOn w:val="Fuentedeprrafopredeter"/>
    <w:link w:val="Cierre"/>
    <w:rsid w:val="0023375D"/>
    <w:rPr>
      <w:rFonts w:ascii="Times New Roman" w:eastAsia="Times New Roman" w:hAnsi="Times New Roman" w:cs="Times New Roman"/>
      <w:sz w:val="24"/>
      <w:szCs w:val="24"/>
      <w:lang w:val="es-VE" w:eastAsia="es-MX"/>
    </w:rPr>
  </w:style>
  <w:style w:type="paragraph" w:styleId="Sangra2detindependiente">
    <w:name w:val="Body Text Indent 2"/>
    <w:basedOn w:val="Normal"/>
    <w:link w:val="Sangra2detindependienteCar"/>
    <w:rsid w:val="0023375D"/>
    <w:pPr>
      <w:tabs>
        <w:tab w:val="left" w:pos="6946"/>
      </w:tabs>
      <w:ind w:left="540" w:hanging="540"/>
      <w:jc w:val="both"/>
    </w:pPr>
    <w:rPr>
      <w:rFonts w:ascii="Arial" w:hAnsi="Arial" w:cs="Arial"/>
      <w:sz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3375D"/>
    <w:rPr>
      <w:rFonts w:ascii="Arial" w:eastAsia="Times New Roman" w:hAnsi="Arial" w:cs="Arial"/>
      <w:szCs w:val="24"/>
      <w:lang w:val="es-VE" w:eastAsia="es-MX"/>
    </w:rPr>
  </w:style>
  <w:style w:type="paragraph" w:styleId="Prrafodelista">
    <w:name w:val="List Paragraph"/>
    <w:basedOn w:val="Normal"/>
    <w:uiPriority w:val="34"/>
    <w:qFormat/>
    <w:rsid w:val="0023375D"/>
    <w:pPr>
      <w:ind w:left="720"/>
      <w:contextualSpacing/>
    </w:pPr>
    <w:rPr>
      <w:lang w:eastAsia="es-ES"/>
    </w:rPr>
  </w:style>
  <w:style w:type="character" w:styleId="Hipervnculovisitado">
    <w:name w:val="FollowedHyperlink"/>
    <w:basedOn w:val="Fuentedeprrafopredeter"/>
    <w:uiPriority w:val="99"/>
    <w:unhideWhenUsed/>
    <w:rsid w:val="0023375D"/>
    <w:rPr>
      <w:color w:val="800080"/>
      <w:u w:val="single"/>
    </w:rPr>
  </w:style>
  <w:style w:type="paragraph" w:customStyle="1" w:styleId="xl65">
    <w:name w:val="xl65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hAnsi="Arial" w:cs="Arial"/>
      <w:b/>
      <w:bCs/>
      <w:lang w:val="es-ES" w:eastAsia="es-ES"/>
    </w:rPr>
  </w:style>
  <w:style w:type="paragraph" w:customStyle="1" w:styleId="xl66">
    <w:name w:val="xl66"/>
    <w:basedOn w:val="Normal"/>
    <w:rsid w:val="0023375D"/>
    <w:pPr>
      <w:shd w:val="clear" w:color="000000" w:fill="000000"/>
      <w:spacing w:before="100" w:beforeAutospacing="1" w:after="100" w:afterAutospacing="1"/>
    </w:pPr>
    <w:rPr>
      <w:rFonts w:ascii="Arial" w:hAnsi="Arial" w:cs="Arial"/>
      <w:b/>
      <w:bCs/>
      <w:color w:val="FFFFFF"/>
      <w:lang w:val="es-ES" w:eastAsia="es-ES"/>
    </w:rPr>
  </w:style>
  <w:style w:type="paragraph" w:customStyle="1" w:styleId="xl67">
    <w:name w:val="xl67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/>
    </w:pPr>
    <w:rPr>
      <w:rFonts w:ascii="Arial" w:hAnsi="Arial" w:cs="Arial"/>
      <w:b/>
      <w:bCs/>
      <w:color w:val="FFFFFF"/>
      <w:lang w:val="es-ES" w:eastAsia="es-ES"/>
    </w:rPr>
  </w:style>
  <w:style w:type="paragraph" w:customStyle="1" w:styleId="xl68">
    <w:name w:val="xl68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69">
    <w:name w:val="xl69"/>
    <w:basedOn w:val="Normal"/>
    <w:rsid w:val="0023375D"/>
    <w:pPr>
      <w:shd w:val="clear" w:color="000000" w:fill="FFFF00"/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70">
    <w:name w:val="xl70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/>
    </w:pPr>
    <w:rPr>
      <w:lang w:val="es-ES" w:eastAsia="es-ES"/>
    </w:rPr>
  </w:style>
  <w:style w:type="paragraph" w:customStyle="1" w:styleId="xl71">
    <w:name w:val="xl71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</w:pPr>
    <w:rPr>
      <w:lang w:val="es-ES" w:eastAsia="es-ES"/>
    </w:rPr>
  </w:style>
  <w:style w:type="paragraph" w:customStyle="1" w:styleId="xl72">
    <w:name w:val="xl72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/>
    </w:pPr>
    <w:rPr>
      <w:lang w:val="es-ES" w:eastAsia="es-ES"/>
    </w:rPr>
  </w:style>
  <w:style w:type="paragraph" w:customStyle="1" w:styleId="xl73">
    <w:name w:val="xl73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  <w:lang w:val="es-ES" w:eastAsia="es-ES"/>
    </w:rPr>
  </w:style>
  <w:style w:type="paragraph" w:customStyle="1" w:styleId="xl74">
    <w:name w:val="xl74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sz w:val="28"/>
      <w:szCs w:val="28"/>
      <w:lang w:val="es-ES" w:eastAsia="es-ES"/>
    </w:rPr>
  </w:style>
  <w:style w:type="paragraph" w:customStyle="1" w:styleId="xl75">
    <w:name w:val="xl75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76">
    <w:name w:val="xl76"/>
    <w:basedOn w:val="Normal"/>
    <w:rsid w:val="0023375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sz w:val="28"/>
      <w:szCs w:val="28"/>
      <w:lang w:val="es-ES" w:eastAsia="es-ES"/>
    </w:rPr>
  </w:style>
  <w:style w:type="paragraph" w:customStyle="1" w:styleId="xl77">
    <w:name w:val="xl77"/>
    <w:basedOn w:val="Normal"/>
    <w:rsid w:val="0023375D"/>
    <w:pPr>
      <w:shd w:val="clear" w:color="000000" w:fill="FFFF00"/>
      <w:spacing w:before="100" w:beforeAutospacing="1" w:after="100" w:afterAutospacing="1"/>
    </w:pPr>
    <w:rPr>
      <w:rFonts w:ascii="Arial" w:hAnsi="Arial" w:cs="Arial"/>
      <w:b/>
      <w:bCs/>
      <w:lang w:val="es-ES" w:eastAsia="es-ES"/>
    </w:rPr>
  </w:style>
  <w:style w:type="paragraph" w:customStyle="1" w:styleId="xl78">
    <w:name w:val="xl78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</w:pPr>
    <w:rPr>
      <w:lang w:val="es-ES" w:eastAsia="es-ES"/>
    </w:rPr>
  </w:style>
  <w:style w:type="paragraph" w:customStyle="1" w:styleId="xl79">
    <w:name w:val="xl79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A54"/>
      <w:spacing w:before="100" w:beforeAutospacing="1" w:after="100" w:afterAutospacing="1"/>
    </w:pPr>
    <w:rPr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751C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aclara">
    <w:name w:val="Light List"/>
    <w:basedOn w:val="Tablanormal"/>
    <w:uiPriority w:val="61"/>
    <w:rsid w:val="00DC5D40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A00548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omberossc1952@gmail.com" TargetMode="External"/><Relationship Id="rId1" Type="http://schemas.openxmlformats.org/officeDocument/2006/relationships/hyperlink" Target="mailto:Bomberossc1952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embrete%20Color%2020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49C9-7498-4CE6-9E14-FB5BB0AC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Color 2016</Template>
  <TotalTime>11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Fraiban</dc:creator>
  <cp:lastModifiedBy>USUARIO</cp:lastModifiedBy>
  <cp:revision>11</cp:revision>
  <cp:lastPrinted>2025-06-02T17:57:00Z</cp:lastPrinted>
  <dcterms:created xsi:type="dcterms:W3CDTF">2025-02-06T17:57:00Z</dcterms:created>
  <dcterms:modified xsi:type="dcterms:W3CDTF">2025-06-02T17:57:00Z</dcterms:modified>
</cp:coreProperties>
</file>